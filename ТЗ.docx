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E161A" w14:textId="0C8271AF" w:rsidR="00BF69CF" w:rsidRDefault="00BF69CF" w:rsidP="00BF69CF">
      <w:pPr>
        <w:ind w:firstLine="0"/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4AA6C91C" w:rsidR="00990EAC" w:rsidRPr="00646136" w:rsidRDefault="00990EAC" w:rsidP="00A6518F">
            <w:pPr>
              <w:ind w:firstLine="0"/>
            </w:pP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7168C491" w14:textId="0DD4DF0D" w:rsidR="00990EAC" w:rsidRPr="00F62A47" w:rsidRDefault="00990EAC" w:rsidP="00A6518F">
            <w:pPr>
              <w:ind w:firstLine="0"/>
            </w:pP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3E6D5349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9C3E4E">
              <w:t xml:space="preserve">Чистяков </w:t>
            </w:r>
            <w:r w:rsidR="00FA6DE6">
              <w:t>Г</w:t>
            </w:r>
            <w:r w:rsidR="009C3E4E">
              <w:t>. А</w:t>
            </w:r>
            <w:r w:rsidR="00FD0C4A">
              <w:t>.</w:t>
            </w:r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1589C4A2" w14:textId="2C8F89E0" w:rsidR="00A00224" w:rsidRDefault="00A00224" w:rsidP="00437854">
      <w:pPr>
        <w:ind w:firstLine="0"/>
      </w:pPr>
    </w:p>
    <w:p w14:paraId="4B8E844F" w14:textId="77777777" w:rsidR="00BF69CF" w:rsidRPr="00646136" w:rsidRDefault="00BF69CF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44484FD9" w:rsidR="00990EAC" w:rsidRPr="00646136" w:rsidRDefault="003D3E93" w:rsidP="0013162A">
      <w:pPr>
        <w:ind w:firstLine="0"/>
        <w:jc w:val="center"/>
      </w:pPr>
      <w:r>
        <w:t>___________________</w:t>
      </w:r>
      <w:r w:rsidR="009C3E4E" w:rsidRPr="009C3E4E">
        <w:rPr>
          <w:u w:val="single"/>
        </w:rPr>
        <w:t>информационной системы для стоматологии</w:t>
      </w:r>
      <w:r>
        <w:t>_____________________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</w:t>
            </w:r>
            <w:proofErr w:type="spellStart"/>
            <w:r w:rsidR="002502BF">
              <w:t>ВятГУ</w:t>
            </w:r>
            <w:proofErr w:type="spellEnd"/>
          </w:p>
          <w:p w14:paraId="1BE65011" w14:textId="2B86EE7E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9C3E4E">
              <w:t>Леушина</w:t>
            </w:r>
            <w:proofErr w:type="spellEnd"/>
            <w:r w:rsidR="009C3E4E">
              <w:t xml:space="preserve"> А</w:t>
            </w:r>
            <w:r w:rsidR="00FD0C4A">
              <w:t>.</w:t>
            </w:r>
            <w:r w:rsidR="009C3E4E">
              <w:t xml:space="preserve"> С.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3A3ED93" w:rsidR="00DB67CB" w:rsidRPr="00646136" w:rsidRDefault="002502BF" w:rsidP="0013162A">
            <w:pPr>
              <w:ind w:firstLine="0"/>
            </w:pPr>
            <w:r>
              <w:t xml:space="preserve">Преподаватель </w:t>
            </w:r>
            <w:r w:rsidR="00A00224">
              <w:t>МДК.05.01</w:t>
            </w:r>
          </w:p>
          <w:p w14:paraId="2CA16E67" w14:textId="2E0D2BF7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FA6DE6">
              <w:t>Жукова М. Н</w:t>
            </w:r>
            <w:r w:rsidR="00FD0C4A">
              <w:t>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A00224" w14:paraId="74DEDF48" w14:textId="77777777" w:rsidTr="00A00224">
        <w:trPr>
          <w:trHeight w:val="1712"/>
        </w:trPr>
        <w:tc>
          <w:tcPr>
            <w:tcW w:w="4821" w:type="dxa"/>
          </w:tcPr>
          <w:p w14:paraId="18E7F5BA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15CA9CF7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5804DC19" w14:textId="242E9D6E" w:rsidR="00A00224" w:rsidRPr="00646136" w:rsidRDefault="00A00224" w:rsidP="00A00224">
            <w:pPr>
              <w:ind w:firstLine="0"/>
            </w:pPr>
            <w:r>
              <w:t>Преподаватель по проектированию БД</w:t>
            </w:r>
          </w:p>
          <w:p w14:paraId="4D7C91A9" w14:textId="17667562" w:rsidR="00A00224" w:rsidRPr="00646136" w:rsidRDefault="00A00224" w:rsidP="00A00224">
            <w:pPr>
              <w:ind w:firstLine="0"/>
            </w:pPr>
            <w:r w:rsidRPr="00646136">
              <w:t>________________</w:t>
            </w:r>
            <w:r w:rsidR="00FA6DE6">
              <w:t>Крутиков А. К</w:t>
            </w:r>
            <w:r>
              <w:t>.</w:t>
            </w:r>
          </w:p>
          <w:p w14:paraId="18F472A5" w14:textId="3EECCD6C" w:rsidR="00A00224" w:rsidRPr="00646136" w:rsidRDefault="00A00224" w:rsidP="00A00224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A00224" w14:paraId="1F060E05" w14:textId="77777777" w:rsidTr="003E22A5">
        <w:trPr>
          <w:trHeight w:val="419"/>
        </w:trPr>
        <w:tc>
          <w:tcPr>
            <w:tcW w:w="4821" w:type="dxa"/>
          </w:tcPr>
          <w:p w14:paraId="040CF9B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00D3B872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5557A948" w14:textId="43623D6C" w:rsidR="00A00224" w:rsidRPr="00646136" w:rsidRDefault="00A00224" w:rsidP="00A00224">
            <w:pPr>
              <w:ind w:firstLine="0"/>
            </w:pPr>
            <w:r w:rsidRPr="00646136">
              <w:t>СОГЛАСОВАНО</w:t>
            </w:r>
          </w:p>
        </w:tc>
      </w:tr>
      <w:tr w:rsidR="00A00224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14630C5" w14:textId="7AE91DE6" w:rsidR="00A00224" w:rsidRPr="00646136" w:rsidRDefault="00A00224" w:rsidP="00A00224">
            <w:pPr>
              <w:ind w:firstLine="0"/>
            </w:pPr>
            <w:r>
              <w:t>Преподаватель МДК.06.02</w:t>
            </w:r>
          </w:p>
          <w:p w14:paraId="5CC9D0AE" w14:textId="79886E39" w:rsidR="00A00224" w:rsidRPr="00646136" w:rsidRDefault="00A00224" w:rsidP="00A00224">
            <w:pPr>
              <w:ind w:firstLine="0"/>
            </w:pPr>
            <w:r w:rsidRPr="00646136">
              <w:t>________________</w:t>
            </w:r>
            <w:r w:rsidR="00FA6DE6">
              <w:t>Самоделкин П. А</w:t>
            </w:r>
            <w:r>
              <w:t>.</w:t>
            </w:r>
          </w:p>
          <w:p w14:paraId="3377A854" w14:textId="45577841" w:rsidR="00A00224" w:rsidRPr="00D31A36" w:rsidRDefault="00A00224" w:rsidP="00A00224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5A5C4ED3" w14:textId="77777777" w:rsidR="00BF69CF" w:rsidRDefault="00BF69CF" w:rsidP="00437854">
      <w:pPr>
        <w:ind w:firstLine="0"/>
      </w:pPr>
    </w:p>
    <w:p w14:paraId="5FFDF43C" w14:textId="77777777" w:rsidR="00BF69CF" w:rsidRDefault="00BF69CF" w:rsidP="00F113BF">
      <w:pPr>
        <w:ind w:firstLine="0"/>
        <w:jc w:val="center"/>
      </w:pPr>
    </w:p>
    <w:p w14:paraId="3334347A" w14:textId="2248DAC8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A00224">
        <w:t>4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147C23AA" w14:textId="6A9C364B" w:rsidR="00BF69CF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50319" w:history="1">
            <w:r w:rsidR="00BF69CF" w:rsidRPr="009E45EC">
              <w:rPr>
                <w:rStyle w:val="a6"/>
              </w:rPr>
              <w:t>Введение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_Toc179550319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2</w:t>
            </w:r>
            <w:r w:rsidR="00BF69CF">
              <w:rPr>
                <w:webHidden/>
              </w:rPr>
              <w:fldChar w:fldCharType="end"/>
            </w:r>
          </w:hyperlink>
        </w:p>
        <w:p w14:paraId="7970EAAD" w14:textId="3655B01E" w:rsidR="00BF69CF" w:rsidRDefault="000E2D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0" w:history="1">
            <w:r w:rsidR="00BF69CF" w:rsidRPr="009E45EC">
              <w:rPr>
                <w:rStyle w:val="a6"/>
              </w:rPr>
              <w:t>1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Термины и определения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_Toc179550320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3</w:t>
            </w:r>
            <w:r w:rsidR="00BF69CF">
              <w:rPr>
                <w:webHidden/>
              </w:rPr>
              <w:fldChar w:fldCharType="end"/>
            </w:r>
          </w:hyperlink>
        </w:p>
        <w:p w14:paraId="7BE7D858" w14:textId="3F55D0FD" w:rsidR="00BF69CF" w:rsidRDefault="000E2D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1" w:history="1">
            <w:r w:rsidR="00BF69CF" w:rsidRPr="009E45EC">
              <w:rPr>
                <w:rStyle w:val="a6"/>
              </w:rPr>
              <w:t>2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Перечень сокращений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_Toc179550321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4</w:t>
            </w:r>
            <w:r w:rsidR="00BF69CF">
              <w:rPr>
                <w:webHidden/>
              </w:rPr>
              <w:fldChar w:fldCharType="end"/>
            </w:r>
          </w:hyperlink>
        </w:p>
        <w:p w14:paraId="08639E95" w14:textId="49A807FE" w:rsidR="00BF69CF" w:rsidRDefault="000E2D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2" w:history="1">
            <w:r w:rsidR="00BF69CF" w:rsidRPr="009E45EC">
              <w:rPr>
                <w:rStyle w:val="a6"/>
              </w:rPr>
              <w:t>3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Основные сведения о разработке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_Toc179550322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5</w:t>
            </w:r>
            <w:r w:rsidR="00BF69CF">
              <w:rPr>
                <w:webHidden/>
              </w:rPr>
              <w:fldChar w:fldCharType="end"/>
            </w:r>
          </w:hyperlink>
        </w:p>
        <w:p w14:paraId="70C78248" w14:textId="2608AF59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3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Наименование разработки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_Toc179550323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5</w:t>
            </w:r>
            <w:r w:rsidR="00BF69CF">
              <w:rPr>
                <w:webHidden/>
              </w:rPr>
              <w:fldChar w:fldCharType="end"/>
            </w:r>
          </w:hyperlink>
        </w:p>
        <w:p w14:paraId="30DE014A" w14:textId="2A6E26AE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4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Цель и задачи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_Toc179550324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5</w:t>
            </w:r>
            <w:r w:rsidR="00BF69CF">
              <w:rPr>
                <w:webHidden/>
              </w:rPr>
              <w:fldChar w:fldCharType="end"/>
            </w:r>
          </w:hyperlink>
        </w:p>
        <w:p w14:paraId="4FE4348C" w14:textId="39724FD9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5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Сведения об участниках разработки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_Toc179550325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5</w:t>
            </w:r>
            <w:r w:rsidR="00BF69CF">
              <w:rPr>
                <w:webHidden/>
              </w:rPr>
              <w:fldChar w:fldCharType="end"/>
            </w:r>
          </w:hyperlink>
        </w:p>
        <w:p w14:paraId="00C0AF56" w14:textId="247B1E3F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6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Сроки разработки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_Toc179550326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5</w:t>
            </w:r>
            <w:r w:rsidR="00BF69CF">
              <w:rPr>
                <w:webHidden/>
              </w:rPr>
              <w:fldChar w:fldCharType="end"/>
            </w:r>
          </w:hyperlink>
        </w:p>
        <w:p w14:paraId="7B132CDD" w14:textId="2C112CA0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7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Назначение разработки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_Toc179550327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6</w:t>
            </w:r>
            <w:r w:rsidR="00BF69CF">
              <w:rPr>
                <w:webHidden/>
              </w:rPr>
              <w:fldChar w:fldCharType="end"/>
            </w:r>
          </w:hyperlink>
        </w:p>
        <w:p w14:paraId="29AD0416" w14:textId="06A5ED65" w:rsidR="00BF69CF" w:rsidRDefault="000E2DC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8" w:history="1">
            <w:r w:rsidR="00BF69CF" w:rsidRPr="009E45EC">
              <w:rPr>
                <w:rStyle w:val="a6"/>
              </w:rPr>
              <w:t>3.5.1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Функциональное назначение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_Toc179550328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6</w:t>
            </w:r>
            <w:r w:rsidR="00BF69CF">
              <w:rPr>
                <w:webHidden/>
              </w:rPr>
              <w:fldChar w:fldCharType="end"/>
            </w:r>
          </w:hyperlink>
        </w:p>
        <w:p w14:paraId="6D829149" w14:textId="1F8AA96F" w:rsidR="00BF69CF" w:rsidRDefault="000E2DC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9" w:history="1">
            <w:r w:rsidR="00BF69CF" w:rsidRPr="009E45EC">
              <w:rPr>
                <w:rStyle w:val="a6"/>
              </w:rPr>
              <w:t>3.5.2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Эксплуатационное назначение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_Toc179550329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6</w:t>
            </w:r>
            <w:r w:rsidR="00BF69CF">
              <w:rPr>
                <w:webHidden/>
              </w:rPr>
              <w:fldChar w:fldCharType="end"/>
            </w:r>
          </w:hyperlink>
        </w:p>
        <w:p w14:paraId="450CA0CB" w14:textId="0E2E216F" w:rsidR="00BF69CF" w:rsidRDefault="000E2D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0" w:history="1">
            <w:r w:rsidR="00BF69CF" w:rsidRPr="009E45EC">
              <w:rPr>
                <w:rStyle w:val="a6"/>
              </w:rPr>
              <w:t>4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Описание предметной области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_Toc179550330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7</w:t>
            </w:r>
            <w:r w:rsidR="00BF69CF">
              <w:rPr>
                <w:webHidden/>
              </w:rPr>
              <w:fldChar w:fldCharType="end"/>
            </w:r>
          </w:hyperlink>
        </w:p>
        <w:p w14:paraId="10816E94" w14:textId="204845AA" w:rsidR="00BF69CF" w:rsidRDefault="000E2D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1" w:history="1">
            <w:r w:rsidR="00BF69CF" w:rsidRPr="009E45EC">
              <w:rPr>
                <w:rStyle w:val="a6"/>
              </w:rPr>
              <w:t>5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результатам разработки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_Toc179550331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11</w:t>
            </w:r>
            <w:r w:rsidR="00BF69CF">
              <w:rPr>
                <w:webHidden/>
              </w:rPr>
              <w:fldChar w:fldCharType="end"/>
            </w:r>
          </w:hyperlink>
        </w:p>
        <w:p w14:paraId="507BEDA5" w14:textId="51121850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2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функциональным х</w:t>
            </w:r>
            <w:r w:rsidR="00BF69CF" w:rsidRPr="009E45EC">
              <w:rPr>
                <w:rStyle w:val="a6"/>
              </w:rPr>
              <w:t>а</w:t>
            </w:r>
            <w:r w:rsidR="00BF69CF" w:rsidRPr="009E45EC">
              <w:rPr>
                <w:rStyle w:val="a6"/>
              </w:rPr>
              <w:t>рактеристикам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_Toc179550332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11</w:t>
            </w:r>
            <w:r w:rsidR="00BF69CF">
              <w:rPr>
                <w:webHidden/>
              </w:rPr>
              <w:fldChar w:fldCharType="end"/>
            </w:r>
          </w:hyperlink>
        </w:p>
        <w:p w14:paraId="3D58B087" w14:textId="0FEB6E50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3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показателям назначения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_Toc179550333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12</w:t>
            </w:r>
            <w:r w:rsidR="00BF69CF">
              <w:rPr>
                <w:webHidden/>
              </w:rPr>
              <w:fldChar w:fldCharType="end"/>
            </w:r>
          </w:hyperlink>
        </w:p>
        <w:p w14:paraId="0E78FFDD" w14:textId="0308E29D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4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технологическому стеку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_Toc179550334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12</w:t>
            </w:r>
            <w:r w:rsidR="00BF69CF">
              <w:rPr>
                <w:webHidden/>
              </w:rPr>
              <w:fldChar w:fldCharType="end"/>
            </w:r>
          </w:hyperlink>
        </w:p>
        <w:p w14:paraId="52FC8C70" w14:textId="6759F005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5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пользовательскому интерфейсу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_Toc179550335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12</w:t>
            </w:r>
            <w:r w:rsidR="00BF69CF">
              <w:rPr>
                <w:webHidden/>
              </w:rPr>
              <w:fldChar w:fldCharType="end"/>
            </w:r>
          </w:hyperlink>
        </w:p>
        <w:p w14:paraId="3DA485A5" w14:textId="12E3E1CD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6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видам обеспечения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_Toc179550336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18</w:t>
            </w:r>
            <w:r w:rsidR="00BF69CF">
              <w:rPr>
                <w:webHidden/>
              </w:rPr>
              <w:fldChar w:fldCharType="end"/>
            </w:r>
          </w:hyperlink>
        </w:p>
        <w:p w14:paraId="6BA7E66D" w14:textId="5F8553EC" w:rsidR="00BF69CF" w:rsidRDefault="000E2DC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7" w:history="1">
            <w:r w:rsidR="00BF69CF" w:rsidRPr="009E45EC">
              <w:rPr>
                <w:rStyle w:val="a6"/>
              </w:rPr>
              <w:t>5.5.1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математическому обеспечению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_Toc179550337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18</w:t>
            </w:r>
            <w:r w:rsidR="00BF69CF">
              <w:rPr>
                <w:webHidden/>
              </w:rPr>
              <w:fldChar w:fldCharType="end"/>
            </w:r>
          </w:hyperlink>
        </w:p>
        <w:p w14:paraId="233FDB7C" w14:textId="03830881" w:rsidR="00BF69CF" w:rsidRDefault="000E2DC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8" w:history="1">
            <w:r w:rsidR="00BF69CF" w:rsidRPr="009E45EC">
              <w:rPr>
                <w:rStyle w:val="a6"/>
              </w:rPr>
              <w:t>5.5.2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информационному обеспечению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_Toc179550338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19</w:t>
            </w:r>
            <w:r w:rsidR="00BF69CF">
              <w:rPr>
                <w:webHidden/>
              </w:rPr>
              <w:fldChar w:fldCharType="end"/>
            </w:r>
          </w:hyperlink>
        </w:p>
        <w:p w14:paraId="63D3EF7F" w14:textId="2BBC220A" w:rsidR="00BF69CF" w:rsidRDefault="000E2DC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9" w:history="1">
            <w:r w:rsidR="00BF69CF" w:rsidRPr="009E45EC">
              <w:rPr>
                <w:rStyle w:val="a6"/>
              </w:rPr>
              <w:t>5.5.3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метрологическому обеспечению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_Toc179550339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19</w:t>
            </w:r>
            <w:r w:rsidR="00BF69CF">
              <w:rPr>
                <w:webHidden/>
              </w:rPr>
              <w:fldChar w:fldCharType="end"/>
            </w:r>
          </w:hyperlink>
        </w:p>
        <w:p w14:paraId="5497D7F7" w14:textId="29C0C19D" w:rsidR="00BF69CF" w:rsidRDefault="000E2DC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0" w:history="1">
            <w:r w:rsidR="00BF69CF" w:rsidRPr="009E45EC">
              <w:rPr>
                <w:rStyle w:val="a6"/>
              </w:rPr>
              <w:t>5.5.4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техническому обеспечению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_Toc179550340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19</w:t>
            </w:r>
            <w:r w:rsidR="00BF69CF">
              <w:rPr>
                <w:webHidden/>
              </w:rPr>
              <w:fldChar w:fldCharType="end"/>
            </w:r>
          </w:hyperlink>
        </w:p>
        <w:p w14:paraId="60451018" w14:textId="72435A03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1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надежности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_Toc179550341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19</w:t>
            </w:r>
            <w:r w:rsidR="00BF69CF">
              <w:rPr>
                <w:webHidden/>
              </w:rPr>
              <w:fldChar w:fldCharType="end"/>
            </w:r>
          </w:hyperlink>
        </w:p>
        <w:p w14:paraId="5487621A" w14:textId="0204DB28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2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безопасности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_Toc179550342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20</w:t>
            </w:r>
            <w:r w:rsidR="00BF69CF">
              <w:rPr>
                <w:webHidden/>
              </w:rPr>
              <w:fldChar w:fldCharType="end"/>
            </w:r>
          </w:hyperlink>
        </w:p>
        <w:p w14:paraId="68CB632C" w14:textId="46332D61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3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патентной чистоте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_Toc179550343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20</w:t>
            </w:r>
            <w:r w:rsidR="00BF69CF">
              <w:rPr>
                <w:webHidden/>
              </w:rPr>
              <w:fldChar w:fldCharType="end"/>
            </w:r>
          </w:hyperlink>
        </w:p>
        <w:p w14:paraId="5DA8861E" w14:textId="7B58FCC0" w:rsidR="00BF69CF" w:rsidRDefault="000E2DC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4" w:history="1">
            <w:r w:rsidR="00BF69CF"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перспективам развития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_Toc179550344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20</w:t>
            </w:r>
            <w:r w:rsidR="00BF69CF">
              <w:rPr>
                <w:webHidden/>
              </w:rPr>
              <w:fldChar w:fldCharType="end"/>
            </w:r>
          </w:hyperlink>
        </w:p>
        <w:p w14:paraId="252E25C2" w14:textId="38277630" w:rsidR="00BF69CF" w:rsidRDefault="000E2D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5" w:history="1">
            <w:r w:rsidR="00BF69CF" w:rsidRPr="009E45EC">
              <w:rPr>
                <w:rStyle w:val="a6"/>
              </w:rPr>
              <w:t>6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Состав и содержание работ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_Toc179550345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21</w:t>
            </w:r>
            <w:r w:rsidR="00BF69CF">
              <w:rPr>
                <w:webHidden/>
              </w:rPr>
              <w:fldChar w:fldCharType="end"/>
            </w:r>
          </w:hyperlink>
        </w:p>
        <w:p w14:paraId="766B5CCA" w14:textId="2AA2E26E" w:rsidR="00BF69CF" w:rsidRDefault="000E2D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6" w:history="1">
            <w:r w:rsidR="00BF69CF" w:rsidRPr="009E45EC">
              <w:rPr>
                <w:rStyle w:val="a6"/>
              </w:rPr>
              <w:t>7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Порядок разработки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_Toc179550346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22</w:t>
            </w:r>
            <w:r w:rsidR="00BF69CF">
              <w:rPr>
                <w:webHidden/>
              </w:rPr>
              <w:fldChar w:fldCharType="end"/>
            </w:r>
          </w:hyperlink>
        </w:p>
        <w:p w14:paraId="0FD39F02" w14:textId="237A7356" w:rsidR="00BF69CF" w:rsidRDefault="000E2D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7" w:history="1">
            <w:r w:rsidR="00BF69CF" w:rsidRPr="009E45EC">
              <w:rPr>
                <w:rStyle w:val="a6"/>
              </w:rPr>
              <w:t>8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документированию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_Toc179550347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23</w:t>
            </w:r>
            <w:r w:rsidR="00BF69CF">
              <w:rPr>
                <w:webHidden/>
              </w:rPr>
              <w:fldChar w:fldCharType="end"/>
            </w:r>
          </w:hyperlink>
        </w:p>
        <w:p w14:paraId="4487B950" w14:textId="4EC04DA5" w:rsidR="00BF69CF" w:rsidRDefault="000E2D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8" w:history="1">
            <w:r w:rsidR="00BF69CF" w:rsidRPr="009E45EC">
              <w:rPr>
                <w:rStyle w:val="a6"/>
              </w:rPr>
              <w:t>9</w:t>
            </w:r>
            <w:r w:rsidR="00BF69C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F69CF" w:rsidRPr="009E45EC">
              <w:rPr>
                <w:rStyle w:val="a6"/>
              </w:rPr>
              <w:t>Требования к приемно-сдаточным процедурам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_Toc179550348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0357EA">
              <w:rPr>
                <w:webHidden/>
              </w:rPr>
              <w:t>24</w:t>
            </w:r>
            <w:r w:rsidR="00BF69CF">
              <w:rPr>
                <w:webHidden/>
              </w:rPr>
              <w:fldChar w:fldCharType="end"/>
            </w:r>
          </w:hyperlink>
        </w:p>
        <w:p w14:paraId="3CF0F4E1" w14:textId="0AC07604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79550319"/>
      <w:r>
        <w:lastRenderedPageBreak/>
        <w:t>Вв</w:t>
      </w:r>
      <w:r w:rsidR="005A4E60" w:rsidRPr="00F62DCD">
        <w:t>едение</w:t>
      </w:r>
      <w:bookmarkEnd w:id="0"/>
    </w:p>
    <w:p w14:paraId="4FFE980B" w14:textId="77777777" w:rsidR="009C3E4E" w:rsidRDefault="009C3E4E" w:rsidP="009C3E4E">
      <w:r>
        <w:t>Данный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 w14:paraId="751BC10C" w14:textId="77777777" w:rsidR="009C3E4E" w:rsidRDefault="009C3E4E" w:rsidP="009C3E4E">
      <w:pPr>
        <w:spacing w:before="0"/>
      </w:pPr>
      <w:r>
        <w:t>Документ предназначен для технических специалистов, задействованных в процесс разработки, а также для участников приемо-сдаточных испытаний, в том числе для представителей заказчика.</w:t>
      </w:r>
    </w:p>
    <w:p w14:paraId="44C9EE82" w14:textId="77777777" w:rsidR="009C3E4E" w:rsidRPr="001571A3" w:rsidRDefault="009C3E4E" w:rsidP="009C3E4E">
      <w:pPr>
        <w:spacing w:before="0"/>
      </w:pPr>
      <w:r>
        <w:t>Документ необходим для ознакомления с техническими требованиями и целевыми свойствами разрабатываемой программы, формирует представление об ожидаемом результате и обеспечивает формирование критериев оценки полученного результата.</w:t>
      </w:r>
    </w:p>
    <w:p w14:paraId="42444457" w14:textId="77777777" w:rsidR="009C3E4E" w:rsidRPr="009C3E4E" w:rsidRDefault="009C3E4E" w:rsidP="009C3E4E"/>
    <w:p w14:paraId="794047BB" w14:textId="4613A314" w:rsidR="00A63893" w:rsidRDefault="00EB6A0B" w:rsidP="00C10B2D">
      <w:pPr>
        <w:pStyle w:val="1"/>
      </w:pPr>
      <w:bookmarkStart w:id="1" w:name="_Toc179550320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2E0925D2" w14:textId="2FFCB9D7" w:rsidR="009C3E4E" w:rsidRDefault="009C3E4E" w:rsidP="009C3E4E">
      <w:r>
        <w:t xml:space="preserve">Интерфейс – </w:t>
      </w:r>
      <w:r w:rsidRPr="00BB6817">
        <w:t>это набор инструментов, который позволяет пользователю взаимодействовать с программой</w:t>
      </w:r>
      <w:r>
        <w:t>.</w:t>
      </w:r>
    </w:p>
    <w:p w14:paraId="3D0A2659" w14:textId="3ABAD507" w:rsidR="009C3E4E" w:rsidRPr="00430792" w:rsidRDefault="00500D07" w:rsidP="009C3E4E">
      <w:r>
        <w:rPr>
          <w:rStyle w:val="normaltextrun"/>
          <w:rFonts w:eastAsiaTheme="majorEastAsia"/>
          <w:color w:val="000000"/>
          <w:shd w:val="clear" w:color="auto" w:fill="FFFFFF"/>
          <w:lang w:val="en-US"/>
        </w:rPr>
        <w:t>My</w:t>
      </w:r>
      <w:r w:rsidR="009C3E4E" w:rsidRPr="40158EB3">
        <w:rPr>
          <w:rStyle w:val="normaltextrun"/>
          <w:rFonts w:eastAsiaTheme="majorEastAsia"/>
          <w:color w:val="000000"/>
          <w:shd w:val="clear" w:color="auto" w:fill="FFFFFF"/>
        </w:rPr>
        <w:t xml:space="preserve">SQL </w:t>
      </w:r>
      <w:r w:rsidR="009B3D11" w:rsidRPr="009B3D11">
        <w:rPr>
          <w:rStyle w:val="normaltextrun"/>
          <w:rFonts w:eastAsiaTheme="majorEastAsia"/>
          <w:color w:val="000000"/>
          <w:shd w:val="clear" w:color="auto" w:fill="FFFFFF"/>
        </w:rPr>
        <w:t xml:space="preserve">– </w:t>
      </w:r>
      <w:r w:rsidR="009B3D11">
        <w:rPr>
          <w:rStyle w:val="normaltextrun"/>
          <w:rFonts w:eastAsiaTheme="majorEastAsia"/>
          <w:color w:val="000000"/>
          <w:shd w:val="clear" w:color="auto" w:fill="FFFFFF"/>
        </w:rPr>
        <w:t>это реляционная система управления базами данных с открытым исходн</w:t>
      </w:r>
      <w:r w:rsidR="00430792">
        <w:rPr>
          <w:rStyle w:val="normaltextrun"/>
          <w:rFonts w:eastAsiaTheme="majorEastAsia"/>
          <w:color w:val="000000"/>
          <w:shd w:val="clear" w:color="auto" w:fill="FFFFFF"/>
        </w:rPr>
        <w:t xml:space="preserve">ым кодом, которая использует язык </w:t>
      </w:r>
      <w:r w:rsidR="00430792">
        <w:rPr>
          <w:rStyle w:val="normaltextrun"/>
          <w:rFonts w:eastAsiaTheme="majorEastAsia"/>
          <w:color w:val="000000"/>
          <w:shd w:val="clear" w:color="auto" w:fill="FFFFFF"/>
          <w:lang w:val="en-US"/>
        </w:rPr>
        <w:t>SQL</w:t>
      </w:r>
      <w:r w:rsidR="00430792">
        <w:rPr>
          <w:rStyle w:val="normaltextrun"/>
          <w:rFonts w:eastAsiaTheme="majorEastAsia"/>
          <w:color w:val="000000"/>
          <w:shd w:val="clear" w:color="auto" w:fill="FFFFFF"/>
        </w:rPr>
        <w:t xml:space="preserve"> для работы с данными</w:t>
      </w:r>
      <w:r w:rsidR="007C3700">
        <w:rPr>
          <w:rStyle w:val="normaltextrun"/>
          <w:rFonts w:eastAsiaTheme="majorEastAsia"/>
          <w:color w:val="000000"/>
          <w:shd w:val="clear" w:color="auto" w:fill="FFFFFF"/>
        </w:rPr>
        <w:t>.</w:t>
      </w:r>
    </w:p>
    <w:p w14:paraId="219AF6F8" w14:textId="466E083C" w:rsidR="009C3E4E" w:rsidRPr="00703902" w:rsidRDefault="00703902" w:rsidP="009C3E4E">
      <w:r>
        <w:rPr>
          <w:lang w:val="en-US"/>
        </w:rPr>
        <w:t xml:space="preserve">RAM – </w:t>
      </w:r>
      <w:r>
        <w:t>оперативная память.</w:t>
      </w:r>
    </w:p>
    <w:p w14:paraId="63A1A4BE" w14:textId="5A4A5D2A" w:rsidR="00A82498" w:rsidRDefault="00A82498" w:rsidP="00A82498">
      <w:pPr>
        <w:pStyle w:val="1"/>
      </w:pPr>
      <w:bookmarkStart w:id="4" w:name="_Toc179550321"/>
      <w:r>
        <w:lastRenderedPageBreak/>
        <w:t>Перечень сокращений</w:t>
      </w:r>
      <w:bookmarkEnd w:id="4"/>
    </w:p>
    <w:p w14:paraId="512E654C" w14:textId="77777777" w:rsidR="009C3E4E" w:rsidRPr="00895DD4" w:rsidRDefault="009C3E4E" w:rsidP="009C3E4E">
      <w:r>
        <w:t>БД</w:t>
      </w:r>
      <w:r w:rsidRPr="00895DD4">
        <w:t xml:space="preserve"> – </w:t>
      </w:r>
      <w:r>
        <w:t>база</w:t>
      </w:r>
      <w:r w:rsidRPr="00895DD4">
        <w:t xml:space="preserve"> </w:t>
      </w:r>
      <w:r>
        <w:t>данных.</w:t>
      </w:r>
    </w:p>
    <w:p w14:paraId="23A8C27D" w14:textId="77777777" w:rsidR="009C3E4E" w:rsidRDefault="009C3E4E" w:rsidP="009C3E4E">
      <w:r>
        <w:t>ГОСТ – г</w:t>
      </w:r>
      <w:r w:rsidRPr="00DE4A9C">
        <w:t>осударственный стандарт</w:t>
      </w:r>
      <w:r>
        <w:t>.</w:t>
      </w:r>
    </w:p>
    <w:p w14:paraId="2A6DB38A" w14:textId="77777777" w:rsidR="009C3E4E" w:rsidRDefault="009C3E4E" w:rsidP="009C3E4E">
      <w:r>
        <w:t>ИС – информационная система.</w:t>
      </w:r>
    </w:p>
    <w:p w14:paraId="21BF3FEF" w14:textId="77777777" w:rsidR="009C3E4E" w:rsidRDefault="009C3E4E" w:rsidP="009C3E4E">
      <w:r>
        <w:t>ПК – персональный компьютер.</w:t>
      </w:r>
    </w:p>
    <w:p w14:paraId="470EECB2" w14:textId="77777777" w:rsidR="009C3E4E" w:rsidRDefault="009C3E4E" w:rsidP="009C3E4E">
      <w:r>
        <w:t>ПЭВМ – п</w:t>
      </w:r>
      <w:r w:rsidRPr="00DE4A9C">
        <w:t>ерсональн</w:t>
      </w:r>
      <w:r>
        <w:t>ая</w:t>
      </w:r>
      <w:r w:rsidRPr="00DE4A9C">
        <w:t xml:space="preserve"> электронно-вычислительн</w:t>
      </w:r>
      <w:r>
        <w:t>ая</w:t>
      </w:r>
      <w:r w:rsidRPr="00DE4A9C">
        <w:t xml:space="preserve"> машин</w:t>
      </w:r>
      <w:r>
        <w:t>а.</w:t>
      </w:r>
    </w:p>
    <w:p w14:paraId="21AB0742" w14:textId="6121CAA0" w:rsidR="009C3E4E" w:rsidRDefault="009C3E4E" w:rsidP="00495F8D">
      <w:r>
        <w:t>РФ – Российская Федерация.</w:t>
      </w:r>
    </w:p>
    <w:p w14:paraId="3F92465A" w14:textId="57F7B6EA" w:rsidR="002F5E99" w:rsidRDefault="002F5E99" w:rsidP="00495F8D">
      <w:r>
        <w:t>СНИЛС – страховой номер индивидуального лицевого счета.</w:t>
      </w:r>
    </w:p>
    <w:p w14:paraId="467A1CDB" w14:textId="7D60FDE1" w:rsidR="003F3F7A" w:rsidRDefault="003F3F7A" w:rsidP="00495F8D">
      <w:r>
        <w:t>СУБД –</w:t>
      </w:r>
      <w:r w:rsidR="00612603">
        <w:t xml:space="preserve"> системы управления </w:t>
      </w:r>
      <w:r w:rsidR="008F66DF">
        <w:t>базами данных.</w:t>
      </w:r>
    </w:p>
    <w:p w14:paraId="265EFDFC" w14:textId="09F2EC57" w:rsidR="00B8516C" w:rsidRPr="00895DD4" w:rsidRDefault="00B8516C" w:rsidP="00495F8D">
      <w:r>
        <w:t>ФИО – фамилия, имя, отчест</w:t>
      </w:r>
      <w:r w:rsidR="00612603">
        <w:t>во.</w:t>
      </w:r>
    </w:p>
    <w:p w14:paraId="3845851D" w14:textId="77777777" w:rsidR="009C3E4E" w:rsidRPr="00AC32C6" w:rsidRDefault="009C3E4E" w:rsidP="009C3E4E">
      <w:r>
        <w:rPr>
          <w:lang w:val="en-US"/>
        </w:rPr>
        <w:t>IDE</w:t>
      </w:r>
      <w:r w:rsidRPr="00AC32C6">
        <w:t xml:space="preserve"> (</w:t>
      </w:r>
      <w:r w:rsidRPr="00A74BB0">
        <w:rPr>
          <w:lang w:val="en-US"/>
        </w:rPr>
        <w:t>Integrated</w:t>
      </w:r>
      <w:r w:rsidRPr="00AC32C6">
        <w:t xml:space="preserve"> </w:t>
      </w:r>
      <w:r w:rsidRPr="00A74BB0">
        <w:rPr>
          <w:lang w:val="en-US"/>
        </w:rPr>
        <w:t>Development</w:t>
      </w:r>
      <w:r w:rsidRPr="00AC32C6">
        <w:t xml:space="preserve"> </w:t>
      </w:r>
      <w:r w:rsidRPr="00A74BB0">
        <w:rPr>
          <w:lang w:val="en-US"/>
        </w:rPr>
        <w:t>Environment</w:t>
      </w:r>
      <w:r w:rsidRPr="00AC32C6">
        <w:t xml:space="preserve">) – </w:t>
      </w:r>
      <w:r>
        <w:t>и</w:t>
      </w:r>
      <w:r w:rsidRPr="00DE4A9C">
        <w:t>нтегрированная</w:t>
      </w:r>
      <w:r w:rsidRPr="00AC32C6">
        <w:t xml:space="preserve"> </w:t>
      </w:r>
      <w:r w:rsidRPr="00DE4A9C">
        <w:t>среда</w:t>
      </w:r>
      <w:r w:rsidRPr="00AC32C6">
        <w:t xml:space="preserve"> </w:t>
      </w:r>
      <w:r w:rsidRPr="00DE4A9C">
        <w:t>разработки</w:t>
      </w:r>
      <w:r w:rsidRPr="00AC32C6">
        <w:t>.</w:t>
      </w:r>
    </w:p>
    <w:p w14:paraId="2DD14AC6" w14:textId="77777777" w:rsidR="009C3E4E" w:rsidRPr="00AC32C6" w:rsidRDefault="009C3E4E" w:rsidP="009C3E4E"/>
    <w:p w14:paraId="38600864" w14:textId="7D888C5C" w:rsidR="00592879" w:rsidRDefault="00592879" w:rsidP="00592879">
      <w:pPr>
        <w:pStyle w:val="1"/>
      </w:pPr>
      <w:bookmarkStart w:id="5" w:name="_Toc179550322"/>
      <w:r>
        <w:lastRenderedPageBreak/>
        <w:t>Основные сведения о разработке</w:t>
      </w:r>
      <w:bookmarkEnd w:id="5"/>
    </w:p>
    <w:p w14:paraId="41078D8B" w14:textId="665A6E91" w:rsidR="00F91124" w:rsidRDefault="00A52CF3" w:rsidP="00A52CF3">
      <w:pPr>
        <w:pStyle w:val="2"/>
      </w:pPr>
      <w:bookmarkStart w:id="6" w:name="_Toc179550323"/>
      <w:r>
        <w:t>Наименование разработки</w:t>
      </w:r>
      <w:bookmarkEnd w:id="6"/>
    </w:p>
    <w:p w14:paraId="1907AB90" w14:textId="05A38542" w:rsidR="009C3E4E" w:rsidRPr="009C3E4E" w:rsidRDefault="009C3E4E" w:rsidP="009C3E4E">
      <w:r>
        <w:t>Наименование разрабатываемой программы: «Информационная система для стоматологии».</w:t>
      </w:r>
    </w:p>
    <w:p w14:paraId="4D0F4268" w14:textId="1ED491D0" w:rsidR="00A52CF3" w:rsidRDefault="00A52CF3" w:rsidP="00A52CF3">
      <w:pPr>
        <w:pStyle w:val="2"/>
      </w:pPr>
      <w:bookmarkStart w:id="7" w:name="_Toc179550324"/>
      <w:r>
        <w:t>Цель и задачи</w:t>
      </w:r>
      <w:bookmarkEnd w:id="7"/>
    </w:p>
    <w:p w14:paraId="347C30C0" w14:textId="31FCF30E" w:rsidR="009C3E4E" w:rsidRDefault="009C3E4E" w:rsidP="009C3E4E">
      <w:r>
        <w:t>Цель: разработать программу, которая будет удовлетворять всем требованиям заказчика</w:t>
      </w:r>
      <w:r w:rsidR="00340BDE">
        <w:t xml:space="preserve"> и подготовить необходимую документацию</w:t>
      </w:r>
      <w:r>
        <w:t>.</w:t>
      </w:r>
    </w:p>
    <w:p w14:paraId="1B66F837" w14:textId="77777777" w:rsidR="009C3E4E" w:rsidRDefault="009C3E4E" w:rsidP="009C3E4E">
      <w:r>
        <w:t>Задачи разработки:</w:t>
      </w:r>
    </w:p>
    <w:p w14:paraId="584D1961" w14:textId="77777777" w:rsidR="009C3E4E" w:rsidRPr="00DB080B" w:rsidRDefault="009C3E4E" w:rsidP="009C3E4E">
      <w:pPr>
        <w:pStyle w:val="a0"/>
        <w:tabs>
          <w:tab w:val="num" w:pos="0"/>
        </w:tabs>
        <w:suppressAutoHyphens/>
      </w:pPr>
      <w:r>
        <w:t>п</w:t>
      </w:r>
      <w:r w:rsidRPr="008E4C3C">
        <w:t>роанализировать предметную область;</w:t>
      </w:r>
    </w:p>
    <w:p w14:paraId="2F17BE6D" w14:textId="0D4770B9" w:rsidR="00DB080B" w:rsidRDefault="00D30FAF" w:rsidP="009C3E4E">
      <w:pPr>
        <w:pStyle w:val="a0"/>
        <w:tabs>
          <w:tab w:val="num" w:pos="0"/>
        </w:tabs>
        <w:suppressAutoHyphens/>
      </w:pPr>
      <w:r>
        <w:t>рассмотреть</w:t>
      </w:r>
      <w:r w:rsidR="00D8215E">
        <w:t xml:space="preserve"> аналоги;</w:t>
      </w:r>
    </w:p>
    <w:p w14:paraId="33DBD4CA" w14:textId="5831360B" w:rsidR="00D30FAF" w:rsidRDefault="00D30FAF" w:rsidP="009C3E4E">
      <w:pPr>
        <w:pStyle w:val="a0"/>
        <w:tabs>
          <w:tab w:val="num" w:pos="0"/>
        </w:tabs>
        <w:suppressAutoHyphens/>
      </w:pPr>
      <w:r>
        <w:t>смоделировать ИС;</w:t>
      </w:r>
    </w:p>
    <w:p w14:paraId="6BECE702" w14:textId="59B5E33F" w:rsidR="00D463D3" w:rsidRDefault="00D463D3" w:rsidP="009C3E4E">
      <w:pPr>
        <w:pStyle w:val="a0"/>
        <w:tabs>
          <w:tab w:val="num" w:pos="0"/>
        </w:tabs>
        <w:suppressAutoHyphens/>
      </w:pPr>
      <w:r>
        <w:t>спроектировать БД</w:t>
      </w:r>
      <w:r w:rsidR="00851B9F">
        <w:t xml:space="preserve"> для проектируемой ИС</w:t>
      </w:r>
      <w:r>
        <w:t>;</w:t>
      </w:r>
    </w:p>
    <w:p w14:paraId="01ECE7CB" w14:textId="29D12B88" w:rsidR="00D463D3" w:rsidRDefault="00D463D3" w:rsidP="009C3E4E">
      <w:pPr>
        <w:pStyle w:val="a0"/>
        <w:tabs>
          <w:tab w:val="num" w:pos="0"/>
        </w:tabs>
        <w:suppressAutoHyphens/>
      </w:pPr>
      <w:r>
        <w:t xml:space="preserve">разработать </w:t>
      </w:r>
      <w:r w:rsidR="00AE74C2">
        <w:t>интерфейс;</w:t>
      </w:r>
    </w:p>
    <w:p w14:paraId="3717DEF5" w14:textId="5B96392B" w:rsidR="00AE74C2" w:rsidRDefault="00AE74C2" w:rsidP="009C3E4E">
      <w:pPr>
        <w:pStyle w:val="a0"/>
        <w:tabs>
          <w:tab w:val="num" w:pos="0"/>
        </w:tabs>
        <w:suppressAutoHyphens/>
      </w:pPr>
      <w:r>
        <w:t>реализовать программу;</w:t>
      </w:r>
    </w:p>
    <w:p w14:paraId="011C447D" w14:textId="6C565220" w:rsidR="009C3E4E" w:rsidRPr="00FA6DE6" w:rsidRDefault="007F72BA" w:rsidP="00FA6DE6">
      <w:pPr>
        <w:pStyle w:val="a0"/>
        <w:tabs>
          <w:tab w:val="num" w:pos="0"/>
        </w:tabs>
        <w:suppressAutoHyphens/>
        <w:rPr>
          <w:rFonts w:eastAsia="MS Mincho" w:cs="Arial"/>
          <w:szCs w:val="24"/>
        </w:rPr>
      </w:pPr>
      <w:r>
        <w:t xml:space="preserve">протестировать </w:t>
      </w:r>
      <w:r w:rsidR="00F350FC">
        <w:t>программу</w:t>
      </w:r>
      <w:r w:rsidR="009C3E4E" w:rsidRPr="008E4C3C">
        <w:t>;</w:t>
      </w:r>
    </w:p>
    <w:p w14:paraId="30B0D4F6" w14:textId="0CF05986" w:rsidR="00FA6DE6" w:rsidRDefault="00FA6DE6" w:rsidP="00FA6DE6">
      <w:pPr>
        <w:pStyle w:val="a0"/>
        <w:tabs>
          <w:tab w:val="num" w:pos="0"/>
        </w:tabs>
        <w:suppressAutoHyphens/>
      </w:pPr>
      <w:r>
        <w:t>р</w:t>
      </w:r>
      <w:r w:rsidRPr="008E4C3C">
        <w:t>азработать комплект эксплуатационных документов</w:t>
      </w:r>
      <w:r w:rsidR="00F350FC">
        <w:t>;</w:t>
      </w:r>
    </w:p>
    <w:p w14:paraId="53A389E3" w14:textId="7B625254" w:rsidR="00F350FC" w:rsidRPr="00FA6DE6" w:rsidRDefault="00E60B2A" w:rsidP="00FA6DE6">
      <w:pPr>
        <w:pStyle w:val="a0"/>
        <w:tabs>
          <w:tab w:val="num" w:pos="0"/>
        </w:tabs>
        <w:suppressAutoHyphens/>
      </w:pPr>
      <w:r>
        <w:t>презентовать программный продукт.</w:t>
      </w:r>
    </w:p>
    <w:p w14:paraId="52EDEC11" w14:textId="3164E5F8" w:rsidR="00A52CF3" w:rsidRDefault="00847368" w:rsidP="00847368">
      <w:pPr>
        <w:pStyle w:val="2"/>
      </w:pPr>
      <w:bookmarkStart w:id="8" w:name="_Toc179550325"/>
      <w:r>
        <w:t>Сведения об участниках разработки</w:t>
      </w:r>
      <w:bookmarkEnd w:id="8"/>
    </w:p>
    <w:p w14:paraId="78A48DCB" w14:textId="77777777" w:rsidR="00340BDE" w:rsidRPr="00FA6DE6" w:rsidRDefault="00340BDE" w:rsidP="00340BDE">
      <w:r>
        <w:t xml:space="preserve">Исполнителем является студент Колледжа ФГБОУ ВО «Вятский государственный университет» учебной группы ИСПк-303-52-00 </w:t>
      </w:r>
      <w:proofErr w:type="spellStart"/>
      <w:r>
        <w:t>Леушина</w:t>
      </w:r>
      <w:proofErr w:type="spellEnd"/>
      <w:r>
        <w:t xml:space="preserve"> Анна Станиславовна.</w:t>
      </w:r>
    </w:p>
    <w:p w14:paraId="00D30336" w14:textId="77777777" w:rsidR="00FA6DE6" w:rsidRDefault="00FA6DE6" w:rsidP="00FA6DE6">
      <w:r>
        <w:t xml:space="preserve">Заказчиком является коллектив преподавателей колледжа </w:t>
      </w:r>
      <w:proofErr w:type="spellStart"/>
      <w:r>
        <w:t>ВятГУ</w:t>
      </w:r>
      <w:proofErr w:type="spellEnd"/>
      <w:r>
        <w:t xml:space="preserve"> в составе: </w:t>
      </w:r>
    </w:p>
    <w:p w14:paraId="5273FC62" w14:textId="7E217447" w:rsidR="00492C2E" w:rsidRPr="00492C2E" w:rsidRDefault="00492C2E" w:rsidP="00A56844">
      <w:pPr>
        <w:pStyle w:val="a0"/>
        <w:numPr>
          <w:ilvl w:val="0"/>
          <w:numId w:val="10"/>
        </w:numPr>
        <w:ind w:left="0" w:firstLine="851"/>
      </w:pPr>
      <w:r>
        <w:t>Чистяков Геннадий Андреевич – руководитель образовательной программы по специальности «Информационные системы и программирование»;</w:t>
      </w:r>
    </w:p>
    <w:p w14:paraId="3A2EE491" w14:textId="03BA1272" w:rsidR="00FA6DE6" w:rsidRDefault="00FA6DE6" w:rsidP="00A56844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contextualSpacing w:val="0"/>
      </w:pPr>
      <w:r>
        <w:rPr>
          <w:color w:val="000000"/>
        </w:rPr>
        <w:t>Жукова Мария Николаевна – преподавател</w:t>
      </w:r>
      <w:r w:rsidR="009B5975">
        <w:rPr>
          <w:color w:val="000000"/>
        </w:rPr>
        <w:t>ь</w:t>
      </w:r>
      <w:r>
        <w:rPr>
          <w:color w:val="000000"/>
        </w:rPr>
        <w:t xml:space="preserve"> по МДК 05.01;</w:t>
      </w:r>
    </w:p>
    <w:p w14:paraId="34036020" w14:textId="2C672ED8" w:rsidR="00FA6DE6" w:rsidRDefault="00FA6DE6" w:rsidP="00A5684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contextualSpacing w:val="0"/>
        <w:rPr>
          <w:rFonts w:ascii="Noto Sans Symbols" w:eastAsia="Noto Sans Symbols" w:hAnsi="Noto Sans Symbols" w:cs="Noto Sans Symbols"/>
          <w:color w:val="000000"/>
        </w:rPr>
      </w:pPr>
      <w:r>
        <w:rPr>
          <w:rFonts w:eastAsia="Times New Roman" w:cs="Times New Roman"/>
          <w:color w:val="000000"/>
          <w:szCs w:val="24"/>
        </w:rPr>
        <w:t>Крутиков Александр Константинович – преподавател</w:t>
      </w:r>
      <w:r w:rsidR="00CE6E3E">
        <w:rPr>
          <w:rFonts w:eastAsia="Times New Roman" w:cs="Times New Roman"/>
          <w:color w:val="000000"/>
          <w:szCs w:val="24"/>
        </w:rPr>
        <w:t>ь</w:t>
      </w:r>
      <w:r>
        <w:rPr>
          <w:rFonts w:eastAsia="Times New Roman" w:cs="Times New Roman"/>
          <w:color w:val="000000"/>
          <w:szCs w:val="24"/>
        </w:rPr>
        <w:t xml:space="preserve"> по дисциплине </w:t>
      </w:r>
      <w:r w:rsidR="00CE6E3E">
        <w:rPr>
          <w:rFonts w:eastAsia="Times New Roman" w:cs="Times New Roman"/>
          <w:color w:val="000000"/>
          <w:szCs w:val="24"/>
        </w:rPr>
        <w:t>«</w:t>
      </w:r>
      <w:r>
        <w:rPr>
          <w:rFonts w:eastAsia="Times New Roman" w:cs="Times New Roman"/>
          <w:color w:val="000000"/>
          <w:szCs w:val="24"/>
        </w:rPr>
        <w:t>Основы проектирование баз данных</w:t>
      </w:r>
      <w:r w:rsidR="00CE6E3E">
        <w:rPr>
          <w:rFonts w:eastAsia="Times New Roman" w:cs="Times New Roman"/>
          <w:color w:val="000000"/>
          <w:szCs w:val="24"/>
        </w:rPr>
        <w:t>»</w:t>
      </w:r>
      <w:r>
        <w:rPr>
          <w:rFonts w:eastAsia="Times New Roman" w:cs="Times New Roman"/>
          <w:color w:val="000000"/>
          <w:szCs w:val="24"/>
        </w:rPr>
        <w:t>;</w:t>
      </w:r>
    </w:p>
    <w:p w14:paraId="008B7B94" w14:textId="146250B8" w:rsidR="00FA6DE6" w:rsidRDefault="00FA6DE6" w:rsidP="00A5684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contextualSpacing w:val="0"/>
        <w:rPr>
          <w:rFonts w:ascii="Noto Sans Symbols" w:eastAsia="Noto Sans Symbols" w:hAnsi="Noto Sans Symbols" w:cs="Noto Sans Symbols"/>
          <w:color w:val="000000"/>
        </w:rPr>
      </w:pPr>
      <w:r>
        <w:rPr>
          <w:rFonts w:eastAsia="Times New Roman" w:cs="Times New Roman"/>
          <w:color w:val="000000"/>
          <w:szCs w:val="24"/>
        </w:rPr>
        <w:t>Самоделкин Павел Андреевич</w:t>
      </w:r>
      <w:r w:rsidR="00CE6E3E">
        <w:rPr>
          <w:rFonts w:eastAsia="Times New Roman" w:cs="Times New Roman"/>
          <w:color w:val="000000"/>
          <w:szCs w:val="24"/>
        </w:rPr>
        <w:t xml:space="preserve"> –</w:t>
      </w:r>
      <w:r>
        <w:rPr>
          <w:rFonts w:eastAsia="Times New Roman" w:cs="Times New Roman"/>
          <w:color w:val="000000"/>
          <w:szCs w:val="24"/>
        </w:rPr>
        <w:t xml:space="preserve"> преподавател</w:t>
      </w:r>
      <w:r w:rsidR="00CE6E3E">
        <w:rPr>
          <w:rFonts w:eastAsia="Times New Roman" w:cs="Times New Roman"/>
          <w:color w:val="000000"/>
          <w:szCs w:val="24"/>
        </w:rPr>
        <w:t>ь</w:t>
      </w:r>
      <w:r>
        <w:rPr>
          <w:rFonts w:eastAsia="Times New Roman" w:cs="Times New Roman"/>
          <w:color w:val="000000"/>
          <w:szCs w:val="24"/>
        </w:rPr>
        <w:t xml:space="preserve"> по МДК 06.02</w:t>
      </w:r>
      <w:r w:rsidR="00CE6E3E">
        <w:rPr>
          <w:rFonts w:eastAsia="Times New Roman" w:cs="Times New Roman"/>
          <w:color w:val="000000"/>
          <w:szCs w:val="24"/>
        </w:rPr>
        <w:t>.</w:t>
      </w:r>
    </w:p>
    <w:p w14:paraId="0A193ADC" w14:textId="4639B90C" w:rsidR="00847368" w:rsidRDefault="00847368" w:rsidP="00847368">
      <w:pPr>
        <w:pStyle w:val="2"/>
      </w:pPr>
      <w:bookmarkStart w:id="9" w:name="_Toc179550326"/>
      <w:r>
        <w:t>Сроки разработки</w:t>
      </w:r>
      <w:bookmarkEnd w:id="9"/>
    </w:p>
    <w:p w14:paraId="49CD2E56" w14:textId="1738169B" w:rsidR="00BE671F" w:rsidRDefault="00BE671F" w:rsidP="00BE671F">
      <w:r>
        <w:t>Начало разработки: 0</w:t>
      </w:r>
      <w:r w:rsidR="00911093">
        <w:rPr>
          <w:lang w:val="en-US"/>
        </w:rPr>
        <w:t>5</w:t>
      </w:r>
      <w:r>
        <w:t>.09.2024.</w:t>
      </w:r>
    </w:p>
    <w:p w14:paraId="1F4ADC16" w14:textId="0B1067C0" w:rsidR="00BE671F" w:rsidRPr="00911093" w:rsidRDefault="00BE671F" w:rsidP="00BE671F">
      <w:r>
        <w:t>Конец разработки:</w:t>
      </w:r>
      <w:r w:rsidR="00E60B2A">
        <w:t xml:space="preserve"> 2</w:t>
      </w:r>
      <w:r w:rsidR="00911093">
        <w:rPr>
          <w:lang w:val="en-US"/>
        </w:rPr>
        <w:t>5</w:t>
      </w:r>
      <w:r w:rsidR="00E60B2A">
        <w:t>.</w:t>
      </w:r>
      <w:r w:rsidR="00DA79EB">
        <w:t>12.2024</w:t>
      </w:r>
      <w:r w:rsidR="00911093">
        <w:rPr>
          <w:lang w:val="en-US"/>
        </w:rPr>
        <w:t>.</w:t>
      </w:r>
    </w:p>
    <w:p w14:paraId="65EBEE70" w14:textId="7A329168" w:rsidR="00847368" w:rsidRDefault="00847368" w:rsidP="00847368">
      <w:pPr>
        <w:pStyle w:val="2"/>
      </w:pPr>
      <w:bookmarkStart w:id="10" w:name="_Toc179550327"/>
      <w:r>
        <w:lastRenderedPageBreak/>
        <w:t>Назначение разработки</w:t>
      </w:r>
      <w:bookmarkEnd w:id="10"/>
    </w:p>
    <w:p w14:paraId="39D41BAE" w14:textId="5FA91198" w:rsidR="00A76D5B" w:rsidRPr="00A76D5B" w:rsidRDefault="00A73253" w:rsidP="00A76D5B">
      <w:r>
        <w:t xml:space="preserve">В данном разделе </w:t>
      </w:r>
      <w:r w:rsidR="005E4697">
        <w:t xml:space="preserve">настоящего технического задания </w:t>
      </w:r>
      <w:r w:rsidR="006804A0">
        <w:t>описаны функц</w:t>
      </w:r>
      <w:r w:rsidR="006D32FF">
        <w:t>иональное и эксплуатационное назначение разрабатываемой системы</w:t>
      </w:r>
      <w:r w:rsidR="008D1920">
        <w:t>.</w:t>
      </w:r>
    </w:p>
    <w:p w14:paraId="010130B5" w14:textId="26C0B382" w:rsidR="00A00224" w:rsidRDefault="00A00224" w:rsidP="000E06F3">
      <w:pPr>
        <w:pStyle w:val="3"/>
      </w:pPr>
      <w:bookmarkStart w:id="11" w:name="_Toc179550328"/>
      <w:r>
        <w:t>Функциональное назначение</w:t>
      </w:r>
      <w:bookmarkEnd w:id="11"/>
    </w:p>
    <w:p w14:paraId="69AFA73D" w14:textId="0B042902" w:rsidR="00E718B0" w:rsidRPr="00E718B0" w:rsidRDefault="008D05EE" w:rsidP="00E718B0">
      <w:r w:rsidRPr="008D05EE">
        <w:t>Функциональное назначение заключается в обеспечении эффективного хранения и управления информацией о пациентах, врачах и предлагаемых стоматологических услугах в базе данных. Система будет обеспечивать добавление новых пациентов с использованием их индивидуального номера СНИЛС, предоставлять возможность записи на прием</w:t>
      </w:r>
      <w:r w:rsidR="00EA2D74">
        <w:t>, а также выводить отчеты о доходах клиники.</w:t>
      </w:r>
    </w:p>
    <w:p w14:paraId="71F9BF52" w14:textId="7BA2F3B5" w:rsidR="00A00224" w:rsidRDefault="00A00224" w:rsidP="000E06F3">
      <w:pPr>
        <w:pStyle w:val="3"/>
      </w:pPr>
      <w:bookmarkStart w:id="12" w:name="_Toc179550329"/>
      <w:r>
        <w:t>Эксплуатационное назначение</w:t>
      </w:r>
      <w:bookmarkEnd w:id="12"/>
    </w:p>
    <w:p w14:paraId="5D9A030F" w14:textId="0B0E17B0" w:rsidR="00E718B0" w:rsidRPr="00E718B0" w:rsidRDefault="002A78D1" w:rsidP="00E718B0">
      <w:r w:rsidRPr="002A78D1">
        <w:t xml:space="preserve">Программа предназначена для использования в качестве десктопного приложения и рассчитана на взаимодействие </w:t>
      </w:r>
      <w:r w:rsidR="008C42BE">
        <w:t>исключительно</w:t>
      </w:r>
      <w:r w:rsidRPr="002A78D1">
        <w:t xml:space="preserve"> с администраторами стоматологической клиники, обеспечивая доступ к необходимой информации для управления данными пациентов, врачей и услуг.</w:t>
      </w:r>
    </w:p>
    <w:p w14:paraId="41CED6DE" w14:textId="4C5608A7" w:rsidR="00592879" w:rsidRDefault="00E61B22" w:rsidP="00E61B22">
      <w:pPr>
        <w:pStyle w:val="1"/>
      </w:pPr>
      <w:bookmarkStart w:id="13" w:name="_Toc179550330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3"/>
    </w:p>
    <w:p w14:paraId="36C64218" w14:textId="77777777" w:rsidR="00E718B0" w:rsidRDefault="00E718B0" w:rsidP="00E718B0">
      <w:pPr>
        <w:rPr>
          <w:szCs w:val="24"/>
        </w:rPr>
      </w:pPr>
      <w:r w:rsidRPr="001D062F">
        <w:rPr>
          <w:rFonts w:cs="Times New Roman"/>
          <w:szCs w:val="24"/>
        </w:rPr>
        <w:t>Стоматология, как важный раздел медицины, сосредоточена на изучении зубов и полости рта, их строении, функционировании, заболеваниях, а также методах профилактики и лечения. С развитием компьютерных технологий в 1980-х годах началась активная автоматизация процессов в медицинских учреждениях, включая стоматологию. Именно в это время появились первые информационные системы для стоматологических клиник, которые были предназначены для упрощения учета пациентов, планирования визитов и управления финансовыми аспектами.</w:t>
      </w:r>
    </w:p>
    <w:p w14:paraId="6EE25F11" w14:textId="77777777" w:rsidR="00E718B0" w:rsidRDefault="00E718B0" w:rsidP="00E718B0">
      <w:pPr>
        <w:rPr>
          <w:szCs w:val="24"/>
        </w:rPr>
      </w:pPr>
      <w:r w:rsidRPr="001D062F">
        <w:rPr>
          <w:rFonts w:cs="Times New Roman"/>
          <w:szCs w:val="24"/>
        </w:rPr>
        <w:t xml:space="preserve">Ранние версии таких систем представляли собой базовые базы данных для хранения информации о пациентах и обработки счетов. По мере развития технологий в 1990-х и 2000-х годах ИС для стоматологии начали включать более сложные функции, такие как интеграция с диагностическим оборудованием (например, цифровыми рентгеновскими системами), управление запасами и возможность работы с электронной медицинской картой. Важным этапом стало появление специализированных систем, таких как </w:t>
      </w:r>
      <w:proofErr w:type="spellStart"/>
      <w:r w:rsidRPr="00703902">
        <w:rPr>
          <w:rFonts w:cs="Times New Roman"/>
          <w:szCs w:val="24"/>
        </w:rPr>
        <w:t>Dentrix</w:t>
      </w:r>
      <w:proofErr w:type="spellEnd"/>
      <w:r w:rsidRPr="00703902">
        <w:rPr>
          <w:rFonts w:cs="Times New Roman"/>
          <w:szCs w:val="24"/>
        </w:rPr>
        <w:t>,</w:t>
      </w:r>
      <w:r w:rsidRPr="001D062F">
        <w:rPr>
          <w:rFonts w:cs="Times New Roman"/>
          <w:szCs w:val="24"/>
        </w:rPr>
        <w:t xml:space="preserve"> разработанной в 1989 году. Эта система считается одной из первых комплексных ИС для стоматологии, ориентированной на полный цикл управления стоматологической практикой.</w:t>
      </w:r>
    </w:p>
    <w:p w14:paraId="7D6612E5" w14:textId="77777777" w:rsidR="00E718B0" w:rsidRDefault="00E718B0" w:rsidP="00E718B0">
      <w:pPr>
        <w:rPr>
          <w:rFonts w:cs="Times New Roman"/>
          <w:szCs w:val="24"/>
        </w:rPr>
      </w:pPr>
      <w:r w:rsidRPr="001D062F">
        <w:rPr>
          <w:rFonts w:cs="Times New Roman"/>
          <w:szCs w:val="24"/>
        </w:rPr>
        <w:t>Современные информационные системы играют ключевую роль в автоматизации процессов стоматологических клиник, помогая улучшить качество обслуживания пациентов и повысить эффективность работы клиник. Вот некоторые из основных возможностей и преимуществ использования информационных систем в стоматологии:</w:t>
      </w:r>
    </w:p>
    <w:p w14:paraId="35B4BDAD" w14:textId="7135A085" w:rsidR="00E718B0" w:rsidRDefault="00E718B0" w:rsidP="008E29E4">
      <w:pPr>
        <w:pStyle w:val="a0"/>
        <w:numPr>
          <w:ilvl w:val="0"/>
          <w:numId w:val="6"/>
        </w:numPr>
        <w:ind w:left="0" w:firstLine="851"/>
      </w:pPr>
      <w:r>
        <w:t>управление медицинскими записями:</w:t>
      </w:r>
      <w:r w:rsidR="008E29E4">
        <w:t xml:space="preserve"> </w:t>
      </w:r>
      <w:r>
        <w:t>сохранение полной информации о посещении пациентов</w:t>
      </w:r>
      <w:r w:rsidR="00D91EC0">
        <w:t>,</w:t>
      </w:r>
      <w:r w:rsidR="008E29E4">
        <w:t xml:space="preserve"> </w:t>
      </w:r>
      <w:r>
        <w:t>ведение базы данных с медицинскими картами всех пациентов, включая историю болезней и рентгеновских снимков;</w:t>
      </w:r>
    </w:p>
    <w:p w14:paraId="50EAFD29" w14:textId="76E20A46" w:rsidR="00E718B0" w:rsidRDefault="00E718B0" w:rsidP="008E29E4">
      <w:pPr>
        <w:pStyle w:val="a0"/>
        <w:numPr>
          <w:ilvl w:val="0"/>
          <w:numId w:val="6"/>
        </w:numPr>
        <w:ind w:left="0" w:firstLine="851"/>
      </w:pPr>
      <w:r>
        <w:t>управление расписанием:</w:t>
      </w:r>
      <w:r w:rsidR="008E29E4">
        <w:t xml:space="preserve"> </w:t>
      </w:r>
      <w:r>
        <w:t>автоматизация управления календарем для расписания</w:t>
      </w:r>
      <w:r w:rsidR="00B71988">
        <w:t xml:space="preserve">, </w:t>
      </w:r>
      <w:r>
        <w:t>создание электронных записей на прием и напоминание врачам о предстоящих записях;</w:t>
      </w:r>
    </w:p>
    <w:p w14:paraId="5E2471E7" w14:textId="1E4DF938" w:rsidR="00E718B0" w:rsidRDefault="00E718B0" w:rsidP="008E29E4">
      <w:pPr>
        <w:pStyle w:val="a0"/>
        <w:numPr>
          <w:ilvl w:val="0"/>
          <w:numId w:val="6"/>
        </w:numPr>
        <w:ind w:left="0" w:firstLine="851"/>
      </w:pPr>
      <w:r>
        <w:t>коммуникация с пациентами:</w:t>
      </w:r>
      <w:r w:rsidR="008E29E4">
        <w:t xml:space="preserve"> </w:t>
      </w:r>
      <w:r>
        <w:t xml:space="preserve">отправка электронных или </w:t>
      </w:r>
      <w:r w:rsidRPr="008E29E4">
        <w:rPr>
          <w:lang w:val="en-US"/>
        </w:rPr>
        <w:t>SMS</w:t>
      </w:r>
      <w:r w:rsidRPr="00970621">
        <w:t>-</w:t>
      </w:r>
      <w:r>
        <w:t>напоминаний пациентам о предстоящих приемах</w:t>
      </w:r>
      <w:r w:rsidR="00B71988">
        <w:t>,</w:t>
      </w:r>
      <w:r w:rsidR="008E29E4">
        <w:t xml:space="preserve"> </w:t>
      </w:r>
      <w:r>
        <w:t>персонализированные рекомендации и программы лояльности для постоянных клиентов;</w:t>
      </w:r>
    </w:p>
    <w:p w14:paraId="3F8C6E42" w14:textId="429D7DF7" w:rsidR="00E718B0" w:rsidRDefault="00E718B0" w:rsidP="008E29E4">
      <w:pPr>
        <w:pStyle w:val="a0"/>
        <w:numPr>
          <w:ilvl w:val="0"/>
          <w:numId w:val="6"/>
        </w:numPr>
        <w:ind w:left="0" w:firstLine="851"/>
      </w:pPr>
      <w:r>
        <w:t>финансовый учет:</w:t>
      </w:r>
      <w:r w:rsidR="008E29E4">
        <w:t xml:space="preserve"> </w:t>
      </w:r>
      <w:r>
        <w:t>учет средств, полученных в стоматологии по предоплате, и контроль задолженностей</w:t>
      </w:r>
      <w:r w:rsidR="00CB4B57">
        <w:t>,</w:t>
      </w:r>
      <w:r w:rsidR="008E29E4">
        <w:t xml:space="preserve"> </w:t>
      </w:r>
      <w:r>
        <w:t>автоматизированный расчет общей суммы одноразовых визитов и дохода от большого количества посещений;</w:t>
      </w:r>
    </w:p>
    <w:p w14:paraId="73A530BF" w14:textId="561CE59F" w:rsidR="00E718B0" w:rsidRDefault="00E718B0" w:rsidP="00773C83">
      <w:pPr>
        <w:pStyle w:val="a0"/>
        <w:numPr>
          <w:ilvl w:val="0"/>
          <w:numId w:val="6"/>
        </w:numPr>
        <w:ind w:left="0" w:firstLine="851"/>
      </w:pPr>
      <w:r>
        <w:t>мониторинг инвентаря:</w:t>
      </w:r>
      <w:r w:rsidR="00773C83">
        <w:t xml:space="preserve"> </w:t>
      </w:r>
      <w:r>
        <w:t>учет списаний и мониторинг расходных материалов;</w:t>
      </w:r>
    </w:p>
    <w:p w14:paraId="36249B04" w14:textId="0FD64E49" w:rsidR="00E718B0" w:rsidRDefault="00E718B0" w:rsidP="00773C83">
      <w:pPr>
        <w:pStyle w:val="a0"/>
        <w:numPr>
          <w:ilvl w:val="0"/>
          <w:numId w:val="6"/>
        </w:numPr>
        <w:ind w:left="0" w:firstLine="851"/>
      </w:pPr>
      <w:r>
        <w:t>отчеты и документация:</w:t>
      </w:r>
      <w:r w:rsidR="00773C83">
        <w:t xml:space="preserve"> </w:t>
      </w:r>
      <w:r>
        <w:t>автоматическое создание, заполнение и печать отчетов и другой необходимой документации.</w:t>
      </w:r>
    </w:p>
    <w:p w14:paraId="355BC537" w14:textId="77777777" w:rsidR="00E718B0" w:rsidRPr="003B7104" w:rsidRDefault="00E718B0" w:rsidP="00E718B0">
      <w:pPr>
        <w:spacing w:before="0"/>
      </w:pPr>
      <w:r w:rsidRPr="008C615C">
        <w:lastRenderedPageBreak/>
        <w:t>Таким образом, информационные системы в стоматологии помогают улучшить качество обслуживания пациентов, повысить эффективность работы клиники и обеспечить точность и упорядоченность в управлении медицинскими данными.</w:t>
      </w:r>
    </w:p>
    <w:p w14:paraId="1CA9A3E0" w14:textId="764C462F" w:rsidR="00E718B0" w:rsidRDefault="00E718B0" w:rsidP="00E718B0">
      <w:pPr>
        <w:rPr>
          <w:rFonts w:eastAsia="Times New Roman" w:cs="Times New Roman"/>
        </w:rPr>
      </w:pPr>
      <w:r w:rsidRPr="00EF4077">
        <w:t>На сегодняшний день существу</w:t>
      </w:r>
      <w:r>
        <w:t>ю</w:t>
      </w:r>
      <w:r w:rsidRPr="00EF4077">
        <w:t xml:space="preserve">т следующие аналоги </w:t>
      </w:r>
      <w:r w:rsidRPr="00AB0FEF">
        <w:rPr>
          <w:rFonts w:eastAsia="Times New Roman" w:cs="Times New Roman"/>
        </w:rPr>
        <w:t>ИС для стоматологи</w:t>
      </w:r>
      <w:r w:rsidR="006D59FC">
        <w:rPr>
          <w:rFonts w:eastAsia="Times New Roman" w:cs="Times New Roman"/>
        </w:rPr>
        <w:t>и</w:t>
      </w:r>
      <w:r w:rsidRPr="00AB0FEF">
        <w:rPr>
          <w:rFonts w:eastAsia="Times New Roman" w:cs="Times New Roman"/>
        </w:rPr>
        <w:t>:</w:t>
      </w:r>
    </w:p>
    <w:p w14:paraId="4BC60BA2" w14:textId="559A3741" w:rsidR="00703902" w:rsidRPr="00703902" w:rsidRDefault="00703902" w:rsidP="00E718B0">
      <w:pPr>
        <w:widowControl w:val="0"/>
        <w:rPr>
          <w:rFonts w:cs="Times New Roman"/>
          <w:b/>
          <w:bCs/>
          <w:noProof/>
          <w:szCs w:val="24"/>
        </w:rPr>
      </w:pPr>
      <w:r w:rsidRPr="00703902">
        <w:rPr>
          <w:rFonts w:cs="Times New Roman"/>
          <w:b/>
          <w:bCs/>
          <w:noProof/>
          <w:szCs w:val="24"/>
        </w:rPr>
        <w:t>Аналог 1 – «</w:t>
      </w:r>
      <w:r w:rsidRPr="00703902">
        <w:rPr>
          <w:rFonts w:cs="Times New Roman"/>
          <w:b/>
          <w:bCs/>
          <w:noProof/>
          <w:szCs w:val="24"/>
          <w:lang w:val="en-US"/>
        </w:rPr>
        <w:t>SimpleDent</w:t>
      </w:r>
      <w:r w:rsidRPr="00703902">
        <w:rPr>
          <w:rFonts w:cs="Times New Roman"/>
          <w:b/>
          <w:bCs/>
          <w:noProof/>
          <w:szCs w:val="24"/>
        </w:rPr>
        <w:t>»</w:t>
      </w:r>
    </w:p>
    <w:p w14:paraId="65E6982D" w14:textId="3B3DC547" w:rsidR="00E718B0" w:rsidRPr="001D062F" w:rsidRDefault="00E718B0" w:rsidP="00E718B0">
      <w:pPr>
        <w:widowControl w:val="0"/>
        <w:rPr>
          <w:rFonts w:cs="Times New Roman"/>
          <w:noProof/>
          <w:szCs w:val="24"/>
        </w:rPr>
      </w:pPr>
      <w:r w:rsidRPr="001D062F">
        <w:rPr>
          <w:rFonts w:cs="Times New Roman"/>
          <w:noProof/>
          <w:szCs w:val="24"/>
        </w:rPr>
        <w:t>Это специализированное программное обеспечение для управления стоматологической клиникой, которое предназначено для автоматизации бизнес-процессов и повышения эффективности работы стоматологов и персонала клиники. Оно также является базовой системой для стоматологических клиник, позволяющей хранить минимальный набор информации о пациентах и услугах. Разработчиком «SimpleDent» является компания ООО «</w:t>
      </w:r>
      <w:r w:rsidRPr="001D062F">
        <w:rPr>
          <w:rFonts w:cs="Times New Roman"/>
          <w:noProof/>
          <w:szCs w:val="24"/>
          <w:lang w:val="en-US"/>
        </w:rPr>
        <w:t>IDENT</w:t>
      </w:r>
      <w:r w:rsidRPr="001D062F">
        <w:rPr>
          <w:rFonts w:cs="Times New Roman"/>
          <w:noProof/>
          <w:szCs w:val="24"/>
        </w:rPr>
        <w:t>».</w:t>
      </w:r>
    </w:p>
    <w:p w14:paraId="5A68D6C7" w14:textId="77777777" w:rsidR="00E718B0" w:rsidRPr="001D062F" w:rsidRDefault="00E718B0" w:rsidP="00E718B0">
      <w:pPr>
        <w:widowControl w:val="0"/>
        <w:rPr>
          <w:rFonts w:cs="Times New Roman"/>
          <w:b/>
          <w:bCs/>
          <w:noProof/>
          <w:szCs w:val="24"/>
        </w:rPr>
      </w:pPr>
      <w:r w:rsidRPr="001D062F">
        <w:rPr>
          <w:rFonts w:cs="Times New Roman"/>
          <w:color w:val="000000"/>
          <w:szCs w:val="24"/>
        </w:rPr>
        <w:t xml:space="preserve">Интерфейс </w:t>
      </w:r>
      <w:r w:rsidRPr="001D062F">
        <w:rPr>
          <w:rFonts w:cs="Times New Roman"/>
          <w:noProof/>
          <w:szCs w:val="24"/>
        </w:rPr>
        <w:t>«SimpleDent»</w:t>
      </w:r>
      <w:r w:rsidRPr="001D062F">
        <w:rPr>
          <w:rFonts w:cs="Times New Roman"/>
          <w:color w:val="000000"/>
          <w:szCs w:val="24"/>
        </w:rPr>
        <w:t xml:space="preserve"> представлен на рисунке 1.</w:t>
      </w:r>
    </w:p>
    <w:p w14:paraId="030487BC" w14:textId="77777777" w:rsidR="00E718B0" w:rsidRPr="001D062F" w:rsidRDefault="00E718B0" w:rsidP="00E718B0">
      <w:pPr>
        <w:widowControl w:val="0"/>
        <w:ind w:firstLine="0"/>
        <w:jc w:val="center"/>
        <w:rPr>
          <w:rFonts w:cs="Times New Roman"/>
          <w:noProof/>
          <w:szCs w:val="24"/>
        </w:rPr>
      </w:pPr>
      <w:r w:rsidRPr="001D062F">
        <w:rPr>
          <w:rFonts w:cs="Times New Roman"/>
          <w:noProof/>
          <w:szCs w:val="24"/>
        </w:rPr>
        <w:drawing>
          <wp:inline distT="0" distB="0" distL="0" distR="0" wp14:anchorId="6E31E38E" wp14:editId="2818CD95">
            <wp:extent cx="3756660" cy="1667307"/>
            <wp:effectExtent l="0" t="0" r="0" b="9525"/>
            <wp:docPr id="191997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71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64" cy="16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D8F0" w14:textId="77777777" w:rsidR="00E718B0" w:rsidRPr="008130A2" w:rsidRDefault="00E718B0" w:rsidP="008130A2">
      <w:pPr>
        <w:pStyle w:val="a9"/>
      </w:pPr>
      <w:r w:rsidRPr="008130A2">
        <w:t>Рисунок 1 – Интерфейс «</w:t>
      </w:r>
      <w:proofErr w:type="spellStart"/>
      <w:r w:rsidRPr="008130A2">
        <w:t>SimpleDent</w:t>
      </w:r>
      <w:proofErr w:type="spellEnd"/>
      <w:r w:rsidRPr="008130A2">
        <w:t>»</w:t>
      </w:r>
    </w:p>
    <w:p w14:paraId="76AA5E61" w14:textId="77777777" w:rsidR="00E718B0" w:rsidRPr="001D062F" w:rsidRDefault="00E718B0" w:rsidP="00E718B0">
      <w:pPr>
        <w:widowControl w:val="0"/>
        <w:rPr>
          <w:rFonts w:cs="Times New Roman"/>
          <w:noProof/>
          <w:szCs w:val="24"/>
        </w:rPr>
      </w:pPr>
      <w:r w:rsidRPr="001D062F">
        <w:rPr>
          <w:rFonts w:cs="Times New Roman"/>
          <w:noProof/>
          <w:szCs w:val="24"/>
        </w:rPr>
        <w:t>Недостатки:</w:t>
      </w:r>
    </w:p>
    <w:p w14:paraId="00F3B55D" w14:textId="77777777" w:rsidR="00E718B0" w:rsidRPr="00EF4940" w:rsidRDefault="00E718B0" w:rsidP="00A56844">
      <w:pPr>
        <w:pStyle w:val="a0"/>
        <w:widowControl w:val="0"/>
        <w:numPr>
          <w:ilvl w:val="0"/>
          <w:numId w:val="19"/>
        </w:numPr>
        <w:ind w:left="0" w:firstLine="851"/>
        <w:contextualSpacing w:val="0"/>
        <w:rPr>
          <w:rFonts w:cs="Times New Roman"/>
          <w:noProof/>
          <w:szCs w:val="24"/>
        </w:rPr>
      </w:pPr>
      <w:r w:rsidRPr="00EF4940">
        <w:rPr>
          <w:rFonts w:cs="Times New Roman"/>
          <w:noProof/>
          <w:szCs w:val="24"/>
        </w:rPr>
        <w:t>отсутствие автоматизированной записи на приём;</w:t>
      </w:r>
    </w:p>
    <w:p w14:paraId="208169A8" w14:textId="77777777" w:rsidR="00E718B0" w:rsidRPr="00EF4940" w:rsidRDefault="00E718B0" w:rsidP="00A56844">
      <w:pPr>
        <w:pStyle w:val="a0"/>
        <w:widowControl w:val="0"/>
        <w:numPr>
          <w:ilvl w:val="0"/>
          <w:numId w:val="19"/>
        </w:numPr>
        <w:ind w:left="0" w:firstLine="851"/>
        <w:contextualSpacing w:val="0"/>
        <w:rPr>
          <w:rFonts w:cs="Times New Roman"/>
          <w:noProof/>
          <w:szCs w:val="24"/>
        </w:rPr>
      </w:pPr>
      <w:r w:rsidRPr="00EF4940">
        <w:rPr>
          <w:rFonts w:cs="Times New Roman"/>
          <w:noProof/>
          <w:szCs w:val="24"/>
        </w:rPr>
        <w:t>нет интеграции с другими системами или базами данных (например, отсутствует работа с СНИЛС);</w:t>
      </w:r>
    </w:p>
    <w:p w14:paraId="4F1E3EDF" w14:textId="77777777" w:rsidR="008748EF" w:rsidRDefault="00E718B0" w:rsidP="008748EF">
      <w:pPr>
        <w:pStyle w:val="a0"/>
        <w:widowControl w:val="0"/>
        <w:numPr>
          <w:ilvl w:val="0"/>
          <w:numId w:val="19"/>
        </w:numPr>
        <w:ind w:left="0" w:firstLine="851"/>
        <w:contextualSpacing w:val="0"/>
        <w:rPr>
          <w:rFonts w:cs="Times New Roman"/>
          <w:noProof/>
          <w:szCs w:val="24"/>
        </w:rPr>
      </w:pPr>
      <w:r w:rsidRPr="00EF4940">
        <w:rPr>
          <w:rFonts w:cs="Times New Roman"/>
          <w:noProof/>
          <w:szCs w:val="24"/>
        </w:rPr>
        <w:t>не предусмотрен интерфейс для администраторов, что усложняет управление клиникой.</w:t>
      </w:r>
    </w:p>
    <w:p w14:paraId="033C901D" w14:textId="09D1C279" w:rsidR="00E718B0" w:rsidRPr="008748EF" w:rsidRDefault="00E718B0" w:rsidP="008748EF">
      <w:pPr>
        <w:rPr>
          <w:noProof/>
        </w:rPr>
      </w:pPr>
      <w:r w:rsidRPr="008748EF">
        <w:rPr>
          <w:noProof/>
        </w:rPr>
        <w:t>Преимущества:</w:t>
      </w:r>
    </w:p>
    <w:p w14:paraId="457153A8" w14:textId="77777777" w:rsidR="00E718B0" w:rsidRPr="00D1449D" w:rsidRDefault="00E718B0" w:rsidP="00A56844">
      <w:pPr>
        <w:pStyle w:val="a0"/>
        <w:widowControl w:val="0"/>
        <w:numPr>
          <w:ilvl w:val="0"/>
          <w:numId w:val="20"/>
        </w:numPr>
        <w:ind w:left="0" w:firstLine="851"/>
        <w:contextualSpacing w:val="0"/>
        <w:rPr>
          <w:rFonts w:cs="Times New Roman"/>
          <w:noProof/>
          <w:szCs w:val="24"/>
        </w:rPr>
      </w:pPr>
      <w:r w:rsidRPr="00D1449D">
        <w:rPr>
          <w:rFonts w:cs="Times New Roman"/>
          <w:noProof/>
          <w:szCs w:val="24"/>
        </w:rPr>
        <w:t>простая в использовании, не требует обучения персонала;</w:t>
      </w:r>
    </w:p>
    <w:p w14:paraId="27A32F30" w14:textId="77777777" w:rsidR="00E718B0" w:rsidRPr="00D1449D" w:rsidRDefault="00E718B0" w:rsidP="00A56844">
      <w:pPr>
        <w:pStyle w:val="a0"/>
        <w:widowControl w:val="0"/>
        <w:numPr>
          <w:ilvl w:val="0"/>
          <w:numId w:val="20"/>
        </w:numPr>
        <w:ind w:left="0" w:firstLine="851"/>
        <w:contextualSpacing w:val="0"/>
        <w:rPr>
          <w:rFonts w:cs="Times New Roman"/>
          <w:noProof/>
          <w:szCs w:val="24"/>
        </w:rPr>
      </w:pPr>
      <w:r w:rsidRPr="00D1449D">
        <w:rPr>
          <w:rFonts w:cs="Times New Roman"/>
          <w:noProof/>
          <w:szCs w:val="24"/>
        </w:rPr>
        <w:t>низкая стоимость внедрения и обслуживания;</w:t>
      </w:r>
    </w:p>
    <w:p w14:paraId="3A55FA63" w14:textId="77777777" w:rsidR="00E718B0" w:rsidRPr="00D1449D" w:rsidRDefault="00E718B0" w:rsidP="00A56844">
      <w:pPr>
        <w:pStyle w:val="a0"/>
        <w:widowControl w:val="0"/>
        <w:numPr>
          <w:ilvl w:val="0"/>
          <w:numId w:val="20"/>
        </w:numPr>
        <w:ind w:left="0" w:firstLine="851"/>
        <w:contextualSpacing w:val="0"/>
        <w:rPr>
          <w:rFonts w:cs="Times New Roman"/>
          <w:noProof/>
          <w:szCs w:val="24"/>
        </w:rPr>
      </w:pPr>
      <w:r w:rsidRPr="00D1449D">
        <w:rPr>
          <w:rFonts w:cs="Times New Roman"/>
          <w:noProof/>
          <w:szCs w:val="24"/>
        </w:rPr>
        <w:t>подходит для очень маленьких клиник с минимальными потребностями.</w:t>
      </w:r>
    </w:p>
    <w:p w14:paraId="68EB781A" w14:textId="0044E936" w:rsidR="00703902" w:rsidRPr="00703902" w:rsidRDefault="00703902" w:rsidP="00E718B0">
      <w:pPr>
        <w:widowControl w:val="0"/>
        <w:rPr>
          <w:rFonts w:cs="Times New Roman"/>
          <w:b/>
          <w:bCs/>
          <w:noProof/>
          <w:szCs w:val="24"/>
        </w:rPr>
      </w:pPr>
      <w:r w:rsidRPr="00703902">
        <w:rPr>
          <w:rFonts w:cs="Times New Roman"/>
          <w:b/>
          <w:bCs/>
          <w:noProof/>
          <w:szCs w:val="24"/>
        </w:rPr>
        <w:t>Аналог 2 – «</w:t>
      </w:r>
      <w:r w:rsidRPr="00703902">
        <w:rPr>
          <w:rFonts w:cs="Times New Roman"/>
          <w:b/>
          <w:bCs/>
          <w:noProof/>
          <w:szCs w:val="24"/>
          <w:lang w:val="en-US"/>
        </w:rPr>
        <w:t>DentalPro</w:t>
      </w:r>
      <w:r w:rsidRPr="00703902">
        <w:rPr>
          <w:rFonts w:cs="Times New Roman"/>
          <w:b/>
          <w:bCs/>
          <w:noProof/>
          <w:szCs w:val="24"/>
        </w:rPr>
        <w:t>»</w:t>
      </w:r>
    </w:p>
    <w:p w14:paraId="5C059BFE" w14:textId="1846A317" w:rsidR="00E718B0" w:rsidRPr="001D062F" w:rsidRDefault="00E718B0" w:rsidP="00E718B0">
      <w:pPr>
        <w:widowControl w:val="0"/>
        <w:rPr>
          <w:rFonts w:cs="Times New Roman"/>
          <w:noProof/>
          <w:szCs w:val="24"/>
        </w:rPr>
      </w:pPr>
      <w:r w:rsidRPr="001D062F">
        <w:rPr>
          <w:rFonts w:cs="Times New Roman"/>
          <w:noProof/>
          <w:szCs w:val="24"/>
        </w:rPr>
        <w:t>Данная программа фокусируется больше на хранении данных, нежели на взаимодействии с пациентами. Разработчиком «DentalPro» является компания «Дион Софт».</w:t>
      </w:r>
    </w:p>
    <w:p w14:paraId="5E3E39DC" w14:textId="77777777" w:rsidR="00E718B0" w:rsidRPr="001D062F" w:rsidRDefault="00E718B0" w:rsidP="00E718B0">
      <w:pPr>
        <w:widowControl w:val="0"/>
        <w:rPr>
          <w:rFonts w:cs="Times New Roman"/>
          <w:b/>
          <w:bCs/>
          <w:noProof/>
          <w:szCs w:val="24"/>
        </w:rPr>
      </w:pPr>
      <w:r w:rsidRPr="001D062F">
        <w:rPr>
          <w:rFonts w:cs="Times New Roman"/>
          <w:color w:val="000000"/>
          <w:szCs w:val="24"/>
        </w:rPr>
        <w:lastRenderedPageBreak/>
        <w:t xml:space="preserve">Интерфейс </w:t>
      </w:r>
      <w:r w:rsidRPr="001D062F">
        <w:rPr>
          <w:rFonts w:cs="Times New Roman"/>
          <w:noProof/>
          <w:szCs w:val="24"/>
        </w:rPr>
        <w:t>«DentalPro»</w:t>
      </w:r>
      <w:r w:rsidRPr="001D062F">
        <w:rPr>
          <w:rFonts w:cs="Times New Roman"/>
          <w:b/>
          <w:bCs/>
          <w:noProof/>
          <w:szCs w:val="24"/>
        </w:rPr>
        <w:t xml:space="preserve"> </w:t>
      </w:r>
      <w:r w:rsidRPr="001D062F">
        <w:rPr>
          <w:rFonts w:cs="Times New Roman"/>
          <w:color w:val="000000"/>
          <w:szCs w:val="24"/>
        </w:rPr>
        <w:t>представлен на рисунке 2.</w:t>
      </w:r>
    </w:p>
    <w:p w14:paraId="143E9DEB" w14:textId="77777777" w:rsidR="00E718B0" w:rsidRPr="001D062F" w:rsidRDefault="00E718B0" w:rsidP="00E718B0">
      <w:pPr>
        <w:widowControl w:val="0"/>
        <w:ind w:firstLine="0"/>
        <w:jc w:val="center"/>
        <w:rPr>
          <w:rFonts w:cs="Times New Roman"/>
          <w:b/>
          <w:bCs/>
          <w:noProof/>
          <w:szCs w:val="24"/>
        </w:rPr>
      </w:pPr>
      <w:r w:rsidRPr="001D062F">
        <w:rPr>
          <w:rFonts w:cs="Times New Roman"/>
          <w:b/>
          <w:bCs/>
          <w:noProof/>
          <w:szCs w:val="24"/>
        </w:rPr>
        <w:drawing>
          <wp:inline distT="0" distB="0" distL="0" distR="0" wp14:anchorId="43612356" wp14:editId="746275BB">
            <wp:extent cx="3017520" cy="1564723"/>
            <wp:effectExtent l="0" t="0" r="0" b="0"/>
            <wp:docPr id="522542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42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6308" cy="157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F08D" w14:textId="77777777" w:rsidR="00E718B0" w:rsidRPr="001D062F" w:rsidRDefault="00E718B0" w:rsidP="005741F9">
      <w:pPr>
        <w:pStyle w:val="a9"/>
      </w:pPr>
      <w:r w:rsidRPr="001D062F">
        <w:t xml:space="preserve">Рисунок 2 – </w:t>
      </w:r>
      <w:r w:rsidRPr="005741F9">
        <w:t>Интерфейс</w:t>
      </w:r>
      <w:r w:rsidRPr="001D062F">
        <w:t xml:space="preserve"> </w:t>
      </w:r>
      <w:r w:rsidRPr="001D062F">
        <w:rPr>
          <w:noProof/>
        </w:rPr>
        <w:t>«DentalPro»</w:t>
      </w:r>
    </w:p>
    <w:p w14:paraId="59E52331" w14:textId="77777777" w:rsidR="00E718B0" w:rsidRPr="001D062F" w:rsidRDefault="00E718B0" w:rsidP="00E718B0">
      <w:pPr>
        <w:widowControl w:val="0"/>
        <w:rPr>
          <w:rFonts w:cs="Times New Roman"/>
          <w:noProof/>
          <w:szCs w:val="24"/>
        </w:rPr>
      </w:pPr>
      <w:r w:rsidRPr="001D062F">
        <w:rPr>
          <w:rFonts w:cs="Times New Roman"/>
          <w:noProof/>
          <w:szCs w:val="24"/>
        </w:rPr>
        <w:t>Недостатки:</w:t>
      </w:r>
    </w:p>
    <w:p w14:paraId="46840410" w14:textId="5619BBB3" w:rsidR="00E718B0" w:rsidRPr="00A85D12" w:rsidRDefault="005B32EA" w:rsidP="00A85D12">
      <w:pPr>
        <w:pStyle w:val="a0"/>
      </w:pPr>
      <w:r w:rsidRPr="00A85D12">
        <w:t>невозможность использования программы без доступа в интернет</w:t>
      </w:r>
      <w:r w:rsidR="00E718B0" w:rsidRPr="00A85D12">
        <w:t>;</w:t>
      </w:r>
    </w:p>
    <w:p w14:paraId="519CBDEA" w14:textId="77777777" w:rsidR="00E718B0" w:rsidRPr="00A85D12" w:rsidRDefault="00E718B0" w:rsidP="00A85D12">
      <w:pPr>
        <w:pStyle w:val="a0"/>
      </w:pPr>
      <w:r w:rsidRPr="00A85D12">
        <w:t>ограниченные возможности по обновлению и расширению базы данных;</w:t>
      </w:r>
    </w:p>
    <w:p w14:paraId="052EADA0" w14:textId="77777777" w:rsidR="00E718B0" w:rsidRPr="00A85D12" w:rsidRDefault="00E718B0" w:rsidP="00A85D12">
      <w:pPr>
        <w:pStyle w:val="a0"/>
      </w:pPr>
      <w:r w:rsidRPr="00A85D12">
        <w:t>сложность обучения персонала: сотрудникам может потребоваться 1-2 месяца для полного освоения программы.</w:t>
      </w:r>
    </w:p>
    <w:p w14:paraId="6AC79103" w14:textId="77777777" w:rsidR="00E718B0" w:rsidRPr="001D062F" w:rsidRDefault="00E718B0" w:rsidP="008748EF">
      <w:pPr>
        <w:rPr>
          <w:noProof/>
        </w:rPr>
      </w:pPr>
      <w:r w:rsidRPr="001D062F">
        <w:rPr>
          <w:noProof/>
        </w:rPr>
        <w:t>Преимущества:</w:t>
      </w:r>
    </w:p>
    <w:p w14:paraId="051321A5" w14:textId="77777777" w:rsidR="00E718B0" w:rsidRPr="003937D8" w:rsidRDefault="00E718B0" w:rsidP="00A56844">
      <w:pPr>
        <w:pStyle w:val="a0"/>
        <w:widowControl w:val="0"/>
        <w:numPr>
          <w:ilvl w:val="0"/>
          <w:numId w:val="21"/>
        </w:numPr>
        <w:tabs>
          <w:tab w:val="num" w:pos="1276"/>
        </w:tabs>
        <w:ind w:left="0" w:firstLine="851"/>
        <w:contextualSpacing w:val="0"/>
        <w:rPr>
          <w:rFonts w:cs="Times New Roman"/>
          <w:noProof/>
          <w:szCs w:val="24"/>
        </w:rPr>
      </w:pPr>
      <w:r w:rsidRPr="003937D8">
        <w:rPr>
          <w:rFonts w:cs="Times New Roman"/>
          <w:noProof/>
          <w:szCs w:val="24"/>
        </w:rPr>
        <w:t>возможность вести базу пациентов в электронном виде;</w:t>
      </w:r>
    </w:p>
    <w:p w14:paraId="49FE6CAA" w14:textId="77777777" w:rsidR="00E718B0" w:rsidRPr="003937D8" w:rsidRDefault="00E718B0" w:rsidP="00A56844">
      <w:pPr>
        <w:pStyle w:val="a0"/>
        <w:widowControl w:val="0"/>
        <w:numPr>
          <w:ilvl w:val="0"/>
          <w:numId w:val="21"/>
        </w:numPr>
        <w:tabs>
          <w:tab w:val="num" w:pos="1276"/>
        </w:tabs>
        <w:ind w:left="0" w:firstLine="851"/>
        <w:contextualSpacing w:val="0"/>
        <w:rPr>
          <w:rFonts w:cs="Times New Roman"/>
          <w:noProof/>
          <w:szCs w:val="24"/>
        </w:rPr>
      </w:pPr>
      <w:r w:rsidRPr="003937D8">
        <w:rPr>
          <w:rFonts w:cs="Times New Roman"/>
          <w:noProof/>
          <w:szCs w:val="24"/>
        </w:rPr>
        <w:t>поддержка устаревшего оборудования и старых версий операционных систем;</w:t>
      </w:r>
    </w:p>
    <w:p w14:paraId="409B98AA" w14:textId="77777777" w:rsidR="00E718B0" w:rsidRPr="003937D8" w:rsidRDefault="00E718B0" w:rsidP="00A56844">
      <w:pPr>
        <w:pStyle w:val="a0"/>
        <w:widowControl w:val="0"/>
        <w:numPr>
          <w:ilvl w:val="0"/>
          <w:numId w:val="21"/>
        </w:numPr>
        <w:tabs>
          <w:tab w:val="num" w:pos="1276"/>
        </w:tabs>
        <w:ind w:left="0" w:firstLine="851"/>
        <w:contextualSpacing w:val="0"/>
        <w:rPr>
          <w:rFonts w:cs="Times New Roman"/>
          <w:noProof/>
          <w:szCs w:val="24"/>
        </w:rPr>
      </w:pPr>
      <w:r w:rsidRPr="003937D8">
        <w:rPr>
          <w:rFonts w:cs="Times New Roman"/>
          <w:noProof/>
          <w:szCs w:val="24"/>
        </w:rPr>
        <w:t>подходит для использования в условиях ограниченного бюджета.</w:t>
      </w:r>
    </w:p>
    <w:p w14:paraId="71ACDF3F" w14:textId="4AC49AD1" w:rsidR="00703902" w:rsidRPr="00703902" w:rsidRDefault="00703902" w:rsidP="00E718B0">
      <w:pPr>
        <w:widowControl w:val="0"/>
        <w:rPr>
          <w:rFonts w:cs="Times New Roman"/>
          <w:b/>
          <w:bCs/>
          <w:noProof/>
          <w:szCs w:val="24"/>
        </w:rPr>
      </w:pPr>
      <w:r w:rsidRPr="00703902">
        <w:rPr>
          <w:rFonts w:cs="Times New Roman"/>
          <w:b/>
          <w:bCs/>
          <w:noProof/>
          <w:szCs w:val="24"/>
        </w:rPr>
        <w:t>Аналог 3 – «</w:t>
      </w:r>
      <w:r w:rsidRPr="00703902">
        <w:rPr>
          <w:rFonts w:cs="Times New Roman"/>
          <w:b/>
          <w:bCs/>
          <w:noProof/>
          <w:szCs w:val="24"/>
          <w:lang w:val="en-US"/>
        </w:rPr>
        <w:t>Infodent</w:t>
      </w:r>
      <w:r w:rsidRPr="00703902">
        <w:rPr>
          <w:rFonts w:cs="Times New Roman"/>
          <w:b/>
          <w:bCs/>
          <w:noProof/>
          <w:szCs w:val="24"/>
        </w:rPr>
        <w:t>»</w:t>
      </w:r>
    </w:p>
    <w:p w14:paraId="286B4DC6" w14:textId="6EB35ABC" w:rsidR="00E718B0" w:rsidRPr="001D062F" w:rsidRDefault="00E718B0" w:rsidP="00E718B0">
      <w:pPr>
        <w:widowControl w:val="0"/>
        <w:rPr>
          <w:rFonts w:cs="Times New Roman"/>
          <w:noProof/>
          <w:szCs w:val="24"/>
        </w:rPr>
      </w:pPr>
      <w:r w:rsidRPr="001D062F">
        <w:rPr>
          <w:rFonts w:cs="Times New Roman"/>
          <w:noProof/>
          <w:szCs w:val="24"/>
        </w:rPr>
        <w:t>Это облачная система для управления стоматологической клиникой. Она предоставляет базовые функции для управления расписанием, учета пациентов и ведение базы данных с медицинскими картами. Разработчиком «</w:t>
      </w:r>
      <w:r w:rsidRPr="001D062F">
        <w:rPr>
          <w:rFonts w:cs="Times New Roman"/>
          <w:noProof/>
          <w:szCs w:val="24"/>
          <w:lang w:val="en-US"/>
        </w:rPr>
        <w:t>Infodent</w:t>
      </w:r>
      <w:r w:rsidRPr="001D062F">
        <w:rPr>
          <w:rFonts w:cs="Times New Roman"/>
          <w:noProof/>
          <w:szCs w:val="24"/>
        </w:rPr>
        <w:t>» является компания «</w:t>
      </w:r>
      <w:r w:rsidRPr="001D062F">
        <w:rPr>
          <w:rFonts w:cs="Times New Roman"/>
          <w:noProof/>
          <w:szCs w:val="24"/>
          <w:lang w:val="en-US"/>
        </w:rPr>
        <w:t>Smart</w:t>
      </w:r>
      <w:r w:rsidRPr="001D062F">
        <w:rPr>
          <w:rFonts w:cs="Times New Roman"/>
          <w:noProof/>
          <w:szCs w:val="24"/>
        </w:rPr>
        <w:t xml:space="preserve"> </w:t>
      </w:r>
      <w:r w:rsidRPr="001D062F">
        <w:rPr>
          <w:rFonts w:cs="Times New Roman"/>
          <w:noProof/>
          <w:szCs w:val="24"/>
          <w:lang w:val="en-US"/>
        </w:rPr>
        <w:t>Delta</w:t>
      </w:r>
      <w:r w:rsidRPr="001D062F">
        <w:rPr>
          <w:rFonts w:cs="Times New Roman"/>
          <w:noProof/>
          <w:szCs w:val="24"/>
        </w:rPr>
        <w:t xml:space="preserve"> </w:t>
      </w:r>
      <w:r w:rsidRPr="001D062F">
        <w:rPr>
          <w:rFonts w:cs="Times New Roman"/>
          <w:noProof/>
          <w:szCs w:val="24"/>
          <w:lang w:val="en-US"/>
        </w:rPr>
        <w:t>Systems</w:t>
      </w:r>
      <w:r w:rsidRPr="001D062F">
        <w:rPr>
          <w:rFonts w:cs="Times New Roman"/>
          <w:noProof/>
          <w:szCs w:val="24"/>
        </w:rPr>
        <w:t>».</w:t>
      </w:r>
    </w:p>
    <w:p w14:paraId="37937A20" w14:textId="77777777" w:rsidR="00E718B0" w:rsidRPr="001D062F" w:rsidRDefault="00E718B0" w:rsidP="00E718B0">
      <w:pPr>
        <w:widowControl w:val="0"/>
        <w:rPr>
          <w:rFonts w:cs="Times New Roman"/>
          <w:noProof/>
          <w:szCs w:val="24"/>
        </w:rPr>
      </w:pPr>
      <w:r w:rsidRPr="001D062F">
        <w:rPr>
          <w:rFonts w:cs="Times New Roman"/>
          <w:noProof/>
          <w:szCs w:val="24"/>
        </w:rPr>
        <w:t>Интерфейс «Infodent»</w:t>
      </w:r>
      <w:r w:rsidRPr="001D062F">
        <w:rPr>
          <w:rFonts w:cs="Times New Roman"/>
          <w:b/>
          <w:bCs/>
          <w:noProof/>
          <w:szCs w:val="24"/>
        </w:rPr>
        <w:t xml:space="preserve"> </w:t>
      </w:r>
      <w:r w:rsidRPr="001D062F">
        <w:rPr>
          <w:rFonts w:cs="Times New Roman"/>
          <w:noProof/>
          <w:szCs w:val="24"/>
        </w:rPr>
        <w:t>представлен на рисунке 3.</w:t>
      </w:r>
    </w:p>
    <w:p w14:paraId="2FC0E542" w14:textId="77777777" w:rsidR="00E718B0" w:rsidRPr="001D062F" w:rsidRDefault="00E718B0" w:rsidP="00E718B0">
      <w:pPr>
        <w:widowControl w:val="0"/>
        <w:ind w:firstLine="0"/>
        <w:jc w:val="center"/>
        <w:rPr>
          <w:rFonts w:cs="Times New Roman"/>
          <w:noProof/>
          <w:szCs w:val="24"/>
        </w:rPr>
      </w:pPr>
      <w:r w:rsidRPr="001D062F">
        <w:rPr>
          <w:rFonts w:cs="Times New Roman"/>
          <w:noProof/>
          <w:szCs w:val="24"/>
        </w:rPr>
        <w:drawing>
          <wp:inline distT="0" distB="0" distL="0" distR="0" wp14:anchorId="027325B5" wp14:editId="661033BB">
            <wp:extent cx="3733800" cy="2037527"/>
            <wp:effectExtent l="0" t="0" r="0" b="1270"/>
            <wp:docPr id="189428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4" cy="206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E155" w14:textId="77777777" w:rsidR="00E718B0" w:rsidRPr="001D062F" w:rsidRDefault="00E718B0" w:rsidP="005741F9">
      <w:pPr>
        <w:pStyle w:val="a9"/>
        <w:rPr>
          <w:noProof/>
        </w:rPr>
      </w:pPr>
      <w:r w:rsidRPr="001D062F">
        <w:rPr>
          <w:noProof/>
        </w:rPr>
        <w:t>Рисунок 3 – Интерфейс «Infodent»</w:t>
      </w:r>
    </w:p>
    <w:p w14:paraId="12FC30E1" w14:textId="77777777" w:rsidR="00E718B0" w:rsidRPr="001D062F" w:rsidRDefault="00E718B0" w:rsidP="00E718B0">
      <w:pPr>
        <w:widowControl w:val="0"/>
        <w:rPr>
          <w:rFonts w:cs="Times New Roman"/>
          <w:noProof/>
          <w:szCs w:val="24"/>
        </w:rPr>
      </w:pPr>
      <w:r w:rsidRPr="001D062F">
        <w:rPr>
          <w:rFonts w:cs="Times New Roman"/>
          <w:noProof/>
          <w:szCs w:val="24"/>
        </w:rPr>
        <w:lastRenderedPageBreak/>
        <w:t>Недостатки:</w:t>
      </w:r>
    </w:p>
    <w:p w14:paraId="6FEBE7A6" w14:textId="77777777" w:rsidR="00E718B0" w:rsidRPr="00432D7E" w:rsidRDefault="00E718B0" w:rsidP="00A56844">
      <w:pPr>
        <w:pStyle w:val="a0"/>
        <w:widowControl w:val="0"/>
        <w:numPr>
          <w:ilvl w:val="0"/>
          <w:numId w:val="22"/>
        </w:numPr>
        <w:ind w:left="0" w:firstLine="851"/>
        <w:rPr>
          <w:rFonts w:cs="Times New Roman"/>
          <w:noProof/>
          <w:szCs w:val="24"/>
        </w:rPr>
      </w:pPr>
      <w:r w:rsidRPr="00432D7E">
        <w:rPr>
          <w:rFonts w:cs="Times New Roman"/>
          <w:noProof/>
          <w:szCs w:val="24"/>
        </w:rPr>
        <w:t>зависимость от интернета: поскольку «</w:t>
      </w:r>
      <w:r w:rsidRPr="00432D7E">
        <w:rPr>
          <w:rFonts w:cs="Times New Roman"/>
          <w:noProof/>
          <w:szCs w:val="24"/>
          <w:lang w:val="en-US"/>
        </w:rPr>
        <w:t>Infodent</w:t>
      </w:r>
      <w:r w:rsidRPr="00432D7E">
        <w:rPr>
          <w:rFonts w:cs="Times New Roman"/>
          <w:noProof/>
          <w:szCs w:val="24"/>
        </w:rPr>
        <w:t>» является облачной системой, стабильное интернет-соединение является критически важным для ее работы;</w:t>
      </w:r>
    </w:p>
    <w:p w14:paraId="4822C92F" w14:textId="06B10ED4" w:rsidR="00E718B0" w:rsidRPr="00432D7E" w:rsidRDefault="00E718B0" w:rsidP="00A56844">
      <w:pPr>
        <w:pStyle w:val="a0"/>
        <w:widowControl w:val="0"/>
        <w:numPr>
          <w:ilvl w:val="0"/>
          <w:numId w:val="22"/>
        </w:numPr>
        <w:ind w:left="0" w:firstLine="851"/>
        <w:rPr>
          <w:rFonts w:cs="Times New Roman"/>
          <w:noProof/>
          <w:szCs w:val="24"/>
        </w:rPr>
      </w:pPr>
      <w:r w:rsidRPr="00432D7E">
        <w:rPr>
          <w:rFonts w:cs="Times New Roman"/>
          <w:noProof/>
          <w:szCs w:val="24"/>
        </w:rPr>
        <w:t>ограниченные возможности для настройки: интерфейс и функции системы трудно адаптировать под конкретные нужды клиники</w:t>
      </w:r>
      <w:r w:rsidR="00432D7E">
        <w:rPr>
          <w:rFonts w:cs="Times New Roman"/>
          <w:noProof/>
          <w:szCs w:val="24"/>
        </w:rPr>
        <w:t>;</w:t>
      </w:r>
    </w:p>
    <w:p w14:paraId="798CEFE8" w14:textId="77777777" w:rsidR="00E718B0" w:rsidRPr="00432D7E" w:rsidRDefault="00E718B0" w:rsidP="00A56844">
      <w:pPr>
        <w:pStyle w:val="a0"/>
        <w:widowControl w:val="0"/>
        <w:numPr>
          <w:ilvl w:val="0"/>
          <w:numId w:val="22"/>
        </w:numPr>
        <w:ind w:left="0" w:firstLine="851"/>
        <w:rPr>
          <w:rFonts w:cs="Times New Roman"/>
          <w:noProof/>
          <w:szCs w:val="24"/>
        </w:rPr>
      </w:pPr>
      <w:r w:rsidRPr="00432D7E">
        <w:rPr>
          <w:rFonts w:cs="Times New Roman"/>
          <w:noProof/>
          <w:szCs w:val="24"/>
        </w:rPr>
        <w:t>отсутствие функции записи по СНИЛС: пациенты не могут записываться на прием по номеру СНИЛС, что может быть неудобно.</w:t>
      </w:r>
    </w:p>
    <w:p w14:paraId="2EDC7D56" w14:textId="77777777" w:rsidR="00E718B0" w:rsidRPr="001D062F" w:rsidRDefault="00E718B0" w:rsidP="00B3011C">
      <w:pPr>
        <w:rPr>
          <w:noProof/>
        </w:rPr>
      </w:pPr>
      <w:r w:rsidRPr="001D062F">
        <w:rPr>
          <w:noProof/>
        </w:rPr>
        <w:t>Преимущества:</w:t>
      </w:r>
    </w:p>
    <w:p w14:paraId="5BC10F00" w14:textId="77777777" w:rsidR="00E718B0" w:rsidRPr="00AC3201" w:rsidRDefault="00E718B0" w:rsidP="00A56844">
      <w:pPr>
        <w:pStyle w:val="a0"/>
        <w:widowControl w:val="0"/>
        <w:numPr>
          <w:ilvl w:val="0"/>
          <w:numId w:val="22"/>
        </w:numPr>
        <w:ind w:left="0" w:firstLine="851"/>
        <w:rPr>
          <w:rFonts w:cs="Times New Roman"/>
          <w:noProof/>
          <w:szCs w:val="24"/>
        </w:rPr>
      </w:pPr>
      <w:r w:rsidRPr="00AC3201">
        <w:rPr>
          <w:rFonts w:cs="Times New Roman"/>
          <w:noProof/>
          <w:szCs w:val="24"/>
        </w:rPr>
        <w:t>облачное хранение: данные хранятся в облаке, что позволяет получить доступ к информации из любого места;</w:t>
      </w:r>
    </w:p>
    <w:p w14:paraId="18696D23" w14:textId="62573634" w:rsidR="00E718B0" w:rsidRPr="00AC3201" w:rsidRDefault="00E718B0" w:rsidP="00A56844">
      <w:pPr>
        <w:pStyle w:val="a0"/>
        <w:widowControl w:val="0"/>
        <w:numPr>
          <w:ilvl w:val="0"/>
          <w:numId w:val="22"/>
        </w:numPr>
        <w:ind w:left="0" w:firstLine="851"/>
        <w:rPr>
          <w:rFonts w:cs="Times New Roman"/>
          <w:noProof/>
          <w:szCs w:val="24"/>
        </w:rPr>
      </w:pPr>
      <w:r w:rsidRPr="00AC3201">
        <w:rPr>
          <w:rFonts w:cs="Times New Roman"/>
          <w:noProof/>
          <w:szCs w:val="24"/>
        </w:rPr>
        <w:t xml:space="preserve">управление расписанием: </w:t>
      </w:r>
      <w:r w:rsidR="003D0595" w:rsidRPr="00AC3201">
        <w:rPr>
          <w:rFonts w:cs="Times New Roman"/>
          <w:noProof/>
          <w:szCs w:val="24"/>
        </w:rPr>
        <w:t>в</w:t>
      </w:r>
      <w:r w:rsidRPr="00AC3201">
        <w:rPr>
          <w:rFonts w:cs="Times New Roman"/>
          <w:noProof/>
          <w:szCs w:val="24"/>
        </w:rPr>
        <w:t>рачи могут легко управлять своим расписанием, что упрощает организацию работы;</w:t>
      </w:r>
    </w:p>
    <w:p w14:paraId="1F8C8E0A" w14:textId="77777777" w:rsidR="00E718B0" w:rsidRPr="00AC3201" w:rsidRDefault="00E718B0" w:rsidP="00A56844">
      <w:pPr>
        <w:pStyle w:val="a0"/>
        <w:widowControl w:val="0"/>
        <w:numPr>
          <w:ilvl w:val="0"/>
          <w:numId w:val="22"/>
        </w:numPr>
        <w:ind w:left="0" w:firstLine="851"/>
        <w:rPr>
          <w:rFonts w:cs="Times New Roman"/>
          <w:noProof/>
          <w:szCs w:val="24"/>
        </w:rPr>
      </w:pPr>
      <w:r w:rsidRPr="00AC3201">
        <w:rPr>
          <w:rFonts w:cs="Times New Roman"/>
          <w:noProof/>
          <w:szCs w:val="24"/>
        </w:rPr>
        <w:t>простота использования: интерфейс интуитивно понятен и не требует длительного обучения.</w:t>
      </w:r>
    </w:p>
    <w:p w14:paraId="35CF07FB" w14:textId="77777777" w:rsidR="00F00E20" w:rsidRDefault="00F00E20" w:rsidP="00E718B0">
      <w:pPr>
        <w:widowControl w:val="0"/>
        <w:spacing w:before="0"/>
        <w:ind w:firstLine="709"/>
        <w:rPr>
          <w:rFonts w:cs="Times New Roman"/>
          <w:noProof/>
          <w:szCs w:val="24"/>
        </w:rPr>
      </w:pPr>
    </w:p>
    <w:p w14:paraId="0AF010EE" w14:textId="10B2E2AE" w:rsidR="00E718B0" w:rsidRPr="00E718B0" w:rsidRDefault="00736E79" w:rsidP="00463007">
      <w:r w:rsidRPr="00736E79">
        <w:rPr>
          <w:rFonts w:cs="Times New Roman"/>
          <w:noProof/>
          <w:szCs w:val="24"/>
        </w:rPr>
        <w:t>Таким образом, разрабатываемая информационная система для стоматологии должна обладать рядом ключевых преимуществ, обеспечивающих её эффективность и удобство в эксплуатации. Во-первых, система предоставит возможность удобной записи пациентов по номеру СНИЛС, что особенно актуально для российских клиник и облегчит процесс записи. Во-вторых, администраторы смогут напрямую управлять данными, что позволит гибко настраивать услуги и специалистов, тем самым повышая качество обслуживания и адаптируемость системы к потребностям клиники. Наконец, простота обучения персонала станет важным аспектом: интуитивно понятный интерфейс значительно сократит время, необходимое для освоения системы, что является весомым преимуществом по сравнению с другими решениями, требующими длительного периода обучения.</w:t>
      </w:r>
    </w:p>
    <w:p w14:paraId="092F632B" w14:textId="6B5C7B5B" w:rsidR="00E61B22" w:rsidRDefault="00E61B22" w:rsidP="00E61B22">
      <w:pPr>
        <w:pStyle w:val="1"/>
      </w:pPr>
      <w:bookmarkStart w:id="14" w:name="_Toc179550331"/>
      <w:r>
        <w:lastRenderedPageBreak/>
        <w:t>Требования к результатам разработки</w:t>
      </w:r>
      <w:bookmarkEnd w:id="14"/>
    </w:p>
    <w:p w14:paraId="39C4474F" w14:textId="77777777" w:rsidR="00703902" w:rsidRPr="00FF17CB" w:rsidRDefault="00703902" w:rsidP="00703902">
      <w:bookmarkStart w:id="15" w:name="_Toc179550332"/>
      <w:r>
        <w:t>В настоящем разделе указываются требования, которым должны соответствовать результаты разработки.</w:t>
      </w:r>
    </w:p>
    <w:p w14:paraId="00EA1178" w14:textId="5FA7F07A" w:rsidR="001D3FB1" w:rsidRDefault="00AA50F6" w:rsidP="00AA50F6">
      <w:pPr>
        <w:pStyle w:val="2"/>
      </w:pPr>
      <w:r>
        <w:t>Требования к функци</w:t>
      </w:r>
      <w:r w:rsidR="000E06F3">
        <w:t>ональным характеристикам</w:t>
      </w:r>
      <w:bookmarkEnd w:id="15"/>
    </w:p>
    <w:p w14:paraId="06217A53" w14:textId="35BA1523" w:rsidR="00BE671F" w:rsidRPr="00BE671F" w:rsidRDefault="000F26DD" w:rsidP="00BE671F">
      <w:pPr>
        <w:widowControl w:val="0"/>
        <w:rPr>
          <w:szCs w:val="24"/>
        </w:rPr>
      </w:pPr>
      <w:r>
        <w:rPr>
          <w:szCs w:val="24"/>
        </w:rPr>
        <w:t>Система</w:t>
      </w:r>
      <w:r w:rsidR="00BE671F" w:rsidRPr="00BE671F">
        <w:rPr>
          <w:szCs w:val="24"/>
        </w:rPr>
        <w:t xml:space="preserve"> должна обеспечивать выполнение </w:t>
      </w:r>
      <w:r w:rsidR="00BE671F" w:rsidRPr="005B0037">
        <w:rPr>
          <w:szCs w:val="24"/>
        </w:rPr>
        <w:t>следующи</w:t>
      </w:r>
      <w:r w:rsidR="00445615" w:rsidRPr="005B0037">
        <w:rPr>
          <w:szCs w:val="24"/>
        </w:rPr>
        <w:t>х</w:t>
      </w:r>
      <w:r w:rsidR="00BE671F" w:rsidRPr="00BE671F">
        <w:rPr>
          <w:szCs w:val="24"/>
        </w:rPr>
        <w:t xml:space="preserve"> функций:</w:t>
      </w:r>
    </w:p>
    <w:p w14:paraId="7CFED748" w14:textId="5848B994" w:rsidR="00D16A5E" w:rsidRDefault="000532BC" w:rsidP="00A56844">
      <w:pPr>
        <w:pStyle w:val="a0"/>
        <w:widowControl w:val="0"/>
        <w:numPr>
          <w:ilvl w:val="0"/>
          <w:numId w:val="8"/>
        </w:numPr>
        <w:ind w:left="0" w:firstLine="851"/>
        <w:rPr>
          <w:szCs w:val="24"/>
        </w:rPr>
      </w:pPr>
      <w:r>
        <w:rPr>
          <w:szCs w:val="24"/>
        </w:rPr>
        <w:t xml:space="preserve">возможность </w:t>
      </w:r>
      <w:r w:rsidR="00780E23">
        <w:rPr>
          <w:szCs w:val="24"/>
        </w:rPr>
        <w:t>у</w:t>
      </w:r>
      <w:r w:rsidR="00780E23" w:rsidRPr="00780E23">
        <w:rPr>
          <w:szCs w:val="24"/>
        </w:rPr>
        <w:t>правлени</w:t>
      </w:r>
      <w:r>
        <w:rPr>
          <w:szCs w:val="24"/>
        </w:rPr>
        <w:t>я</w:t>
      </w:r>
      <w:r w:rsidR="00780E23" w:rsidRPr="00780E23">
        <w:rPr>
          <w:szCs w:val="24"/>
        </w:rPr>
        <w:t xml:space="preserve"> врачами: </w:t>
      </w:r>
    </w:p>
    <w:p w14:paraId="7D54A536" w14:textId="1BF64ED3" w:rsidR="00D13726" w:rsidRDefault="00780E23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780E23">
        <w:rPr>
          <w:szCs w:val="24"/>
        </w:rPr>
        <w:t xml:space="preserve">добавление новых врачей с указанием </w:t>
      </w:r>
      <w:r w:rsidR="009E1C3B">
        <w:rPr>
          <w:szCs w:val="24"/>
        </w:rPr>
        <w:t>ФИО</w:t>
      </w:r>
      <w:r w:rsidR="00B1354F">
        <w:rPr>
          <w:szCs w:val="24"/>
        </w:rPr>
        <w:t xml:space="preserve">, </w:t>
      </w:r>
      <w:r w:rsidRPr="00780E23">
        <w:rPr>
          <w:szCs w:val="24"/>
        </w:rPr>
        <w:t xml:space="preserve">специализации, </w:t>
      </w:r>
      <w:r w:rsidR="009E1C3B">
        <w:rPr>
          <w:szCs w:val="24"/>
        </w:rPr>
        <w:t>стажа</w:t>
      </w:r>
      <w:r w:rsidR="00B1354F">
        <w:rPr>
          <w:szCs w:val="24"/>
        </w:rPr>
        <w:t xml:space="preserve"> и кабинета;</w:t>
      </w:r>
      <w:r w:rsidR="00B1354F" w:rsidRPr="00780E23">
        <w:rPr>
          <w:szCs w:val="24"/>
        </w:rPr>
        <w:t xml:space="preserve"> </w:t>
      </w:r>
    </w:p>
    <w:p w14:paraId="22B69C7D" w14:textId="683B0287" w:rsidR="009156CC" w:rsidRDefault="009156CC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>
        <w:rPr>
          <w:szCs w:val="24"/>
        </w:rPr>
        <w:t>редактирование</w:t>
      </w:r>
      <w:r w:rsidR="00421F9A">
        <w:rPr>
          <w:szCs w:val="24"/>
        </w:rPr>
        <w:t xml:space="preserve"> данных о враче;</w:t>
      </w:r>
    </w:p>
    <w:p w14:paraId="1D90DFF0" w14:textId="77777777" w:rsidR="00D13726" w:rsidRDefault="00780E23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780E23">
        <w:rPr>
          <w:szCs w:val="24"/>
        </w:rPr>
        <w:t>удаление врачей из системы</w:t>
      </w:r>
      <w:r w:rsidR="00D13726">
        <w:rPr>
          <w:szCs w:val="24"/>
        </w:rPr>
        <w:t>;</w:t>
      </w:r>
      <w:r w:rsidRPr="00780E23">
        <w:rPr>
          <w:szCs w:val="24"/>
        </w:rPr>
        <w:t xml:space="preserve"> </w:t>
      </w:r>
    </w:p>
    <w:p w14:paraId="1DD3E941" w14:textId="77777777" w:rsidR="00CB5AD4" w:rsidRDefault="00780E23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780E23">
        <w:rPr>
          <w:szCs w:val="24"/>
        </w:rPr>
        <w:t>отображение списка врачей в табличном виде</w:t>
      </w:r>
      <w:r w:rsidR="00CB5AD4">
        <w:rPr>
          <w:szCs w:val="24"/>
        </w:rPr>
        <w:t>;</w:t>
      </w:r>
      <w:r w:rsidRPr="00780E23">
        <w:rPr>
          <w:szCs w:val="24"/>
        </w:rPr>
        <w:t xml:space="preserve"> </w:t>
      </w:r>
    </w:p>
    <w:p w14:paraId="69650459" w14:textId="7D6B70D0" w:rsidR="00780E23" w:rsidRDefault="00780E23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780E23">
        <w:rPr>
          <w:szCs w:val="24"/>
        </w:rPr>
        <w:t>сохранение данных о врачах в базу данных</w:t>
      </w:r>
      <w:r w:rsidR="005B7045">
        <w:rPr>
          <w:szCs w:val="24"/>
        </w:rPr>
        <w:t>;</w:t>
      </w:r>
    </w:p>
    <w:p w14:paraId="7F2D21F3" w14:textId="6E2DE0F7" w:rsidR="00CB5AD4" w:rsidRDefault="00323E10" w:rsidP="00A56844">
      <w:pPr>
        <w:pStyle w:val="a0"/>
        <w:widowControl w:val="0"/>
        <w:numPr>
          <w:ilvl w:val="0"/>
          <w:numId w:val="8"/>
        </w:numPr>
        <w:ind w:left="0" w:firstLine="851"/>
        <w:rPr>
          <w:szCs w:val="24"/>
        </w:rPr>
      </w:pPr>
      <w:r>
        <w:rPr>
          <w:szCs w:val="24"/>
        </w:rPr>
        <w:t xml:space="preserve">возможность </w:t>
      </w:r>
      <w:r w:rsidR="00ED01AA">
        <w:rPr>
          <w:szCs w:val="24"/>
        </w:rPr>
        <w:t>у</w:t>
      </w:r>
      <w:r w:rsidR="005B7045" w:rsidRPr="005B7045">
        <w:rPr>
          <w:szCs w:val="24"/>
        </w:rPr>
        <w:t>правлени</w:t>
      </w:r>
      <w:r>
        <w:rPr>
          <w:szCs w:val="24"/>
        </w:rPr>
        <w:t>я</w:t>
      </w:r>
      <w:r w:rsidR="005B7045" w:rsidRPr="005B7045">
        <w:rPr>
          <w:szCs w:val="24"/>
        </w:rPr>
        <w:t xml:space="preserve"> пациентами: </w:t>
      </w:r>
    </w:p>
    <w:p w14:paraId="377B0C6E" w14:textId="3DE41D37" w:rsidR="00CB5AD4" w:rsidRDefault="005B7045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5B7045">
        <w:rPr>
          <w:szCs w:val="24"/>
        </w:rPr>
        <w:t>добавление новых пациентов с указанием номера СНИЛС</w:t>
      </w:r>
      <w:r w:rsidR="004C7E12">
        <w:rPr>
          <w:szCs w:val="24"/>
        </w:rPr>
        <w:t xml:space="preserve">, </w:t>
      </w:r>
      <w:r w:rsidR="00F960B9">
        <w:rPr>
          <w:szCs w:val="24"/>
        </w:rPr>
        <w:t>ФИО, даты рождения, телефона и пола</w:t>
      </w:r>
      <w:r w:rsidR="00CB5AD4">
        <w:rPr>
          <w:szCs w:val="24"/>
        </w:rPr>
        <w:t>;</w:t>
      </w:r>
      <w:r w:rsidRPr="005B7045">
        <w:rPr>
          <w:szCs w:val="24"/>
        </w:rPr>
        <w:t xml:space="preserve"> </w:t>
      </w:r>
    </w:p>
    <w:p w14:paraId="44BFDCDA" w14:textId="61D89C1A" w:rsidR="00421F9A" w:rsidRDefault="00421F9A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>
        <w:rPr>
          <w:szCs w:val="24"/>
        </w:rPr>
        <w:t>редактирование данных о пациенте;</w:t>
      </w:r>
    </w:p>
    <w:p w14:paraId="37238116" w14:textId="77777777" w:rsidR="00CB5AD4" w:rsidRDefault="005B7045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5B7045">
        <w:rPr>
          <w:szCs w:val="24"/>
        </w:rPr>
        <w:t>удаление пациентов из системы</w:t>
      </w:r>
      <w:r w:rsidR="00CB5AD4">
        <w:rPr>
          <w:szCs w:val="24"/>
        </w:rPr>
        <w:t>;</w:t>
      </w:r>
      <w:r w:rsidRPr="005B7045">
        <w:rPr>
          <w:szCs w:val="24"/>
        </w:rPr>
        <w:t xml:space="preserve"> </w:t>
      </w:r>
    </w:p>
    <w:p w14:paraId="3A756EED" w14:textId="77777777" w:rsidR="00B54634" w:rsidRDefault="005B7045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5B7045">
        <w:rPr>
          <w:szCs w:val="24"/>
        </w:rPr>
        <w:t>отображение списка пациентов в табличном виде</w:t>
      </w:r>
      <w:r w:rsidR="00B54634">
        <w:rPr>
          <w:szCs w:val="24"/>
        </w:rPr>
        <w:t>;</w:t>
      </w:r>
      <w:r w:rsidRPr="005B7045">
        <w:rPr>
          <w:szCs w:val="24"/>
        </w:rPr>
        <w:t xml:space="preserve"> </w:t>
      </w:r>
    </w:p>
    <w:p w14:paraId="347268AE" w14:textId="7F249BAE" w:rsidR="00ED01AA" w:rsidRDefault="005B7045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5B7045">
        <w:rPr>
          <w:szCs w:val="24"/>
        </w:rPr>
        <w:t>сохранение данных о пациентах в базу данных</w:t>
      </w:r>
      <w:r w:rsidR="00ED01AA">
        <w:rPr>
          <w:szCs w:val="24"/>
        </w:rPr>
        <w:t>;</w:t>
      </w:r>
    </w:p>
    <w:p w14:paraId="54B1E795" w14:textId="587C6FFB" w:rsidR="00B54634" w:rsidRDefault="002C44DC" w:rsidP="00A56844">
      <w:pPr>
        <w:pStyle w:val="a0"/>
        <w:widowControl w:val="0"/>
        <w:numPr>
          <w:ilvl w:val="0"/>
          <w:numId w:val="8"/>
        </w:numPr>
        <w:ind w:left="0" w:firstLine="851"/>
        <w:rPr>
          <w:szCs w:val="24"/>
        </w:rPr>
      </w:pPr>
      <w:r>
        <w:rPr>
          <w:szCs w:val="24"/>
        </w:rPr>
        <w:t xml:space="preserve">возможность </w:t>
      </w:r>
      <w:r w:rsidR="0096369C">
        <w:rPr>
          <w:szCs w:val="24"/>
        </w:rPr>
        <w:t>у</w:t>
      </w:r>
      <w:r w:rsidR="0096369C" w:rsidRPr="0096369C">
        <w:rPr>
          <w:szCs w:val="24"/>
        </w:rPr>
        <w:t>правлени</w:t>
      </w:r>
      <w:r>
        <w:rPr>
          <w:szCs w:val="24"/>
        </w:rPr>
        <w:t>я</w:t>
      </w:r>
      <w:r w:rsidR="0096369C" w:rsidRPr="0096369C">
        <w:rPr>
          <w:szCs w:val="24"/>
        </w:rPr>
        <w:t xml:space="preserve"> услугами: </w:t>
      </w:r>
    </w:p>
    <w:p w14:paraId="0F162512" w14:textId="52AC4F7E" w:rsidR="008925B4" w:rsidRDefault="008925B4" w:rsidP="008925B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5B7045">
        <w:rPr>
          <w:szCs w:val="24"/>
        </w:rPr>
        <w:t xml:space="preserve">добавление новых </w:t>
      </w:r>
      <w:r w:rsidR="007A04D4">
        <w:rPr>
          <w:szCs w:val="24"/>
        </w:rPr>
        <w:t>услуг</w:t>
      </w:r>
      <w:r w:rsidRPr="005B7045">
        <w:rPr>
          <w:szCs w:val="24"/>
        </w:rPr>
        <w:t xml:space="preserve"> с указанием </w:t>
      </w:r>
      <w:r w:rsidR="007A04D4">
        <w:rPr>
          <w:szCs w:val="24"/>
        </w:rPr>
        <w:t>наименования, цены</w:t>
      </w:r>
      <w:r w:rsidR="00750DA9">
        <w:rPr>
          <w:szCs w:val="24"/>
        </w:rPr>
        <w:t>,</w:t>
      </w:r>
      <w:r w:rsidR="007A04D4">
        <w:rPr>
          <w:szCs w:val="24"/>
        </w:rPr>
        <w:t xml:space="preserve"> врача</w:t>
      </w:r>
      <w:r w:rsidR="002B1404">
        <w:rPr>
          <w:szCs w:val="24"/>
        </w:rPr>
        <w:t>, оказывающего данную услуг</w:t>
      </w:r>
      <w:r w:rsidR="002C44DC">
        <w:rPr>
          <w:szCs w:val="24"/>
        </w:rPr>
        <w:t>у</w:t>
      </w:r>
      <w:r w:rsidR="00750DA9">
        <w:rPr>
          <w:szCs w:val="24"/>
        </w:rPr>
        <w:t xml:space="preserve">, и </w:t>
      </w:r>
      <w:r w:rsidR="000F554C">
        <w:rPr>
          <w:szCs w:val="24"/>
        </w:rPr>
        <w:t>времени выполнения</w:t>
      </w:r>
      <w:r>
        <w:rPr>
          <w:szCs w:val="24"/>
        </w:rPr>
        <w:t>;</w:t>
      </w:r>
      <w:r w:rsidRPr="005B7045">
        <w:rPr>
          <w:szCs w:val="24"/>
        </w:rPr>
        <w:t xml:space="preserve"> </w:t>
      </w:r>
    </w:p>
    <w:p w14:paraId="5F98D5BD" w14:textId="2E6D6185" w:rsidR="008925B4" w:rsidRDefault="008925B4" w:rsidP="008925B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>
        <w:rPr>
          <w:szCs w:val="24"/>
        </w:rPr>
        <w:t>редактирование данных об услуге;</w:t>
      </w:r>
    </w:p>
    <w:p w14:paraId="054CA854" w14:textId="56D19F42" w:rsidR="008925B4" w:rsidRDefault="008925B4" w:rsidP="008925B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5B7045">
        <w:rPr>
          <w:szCs w:val="24"/>
        </w:rPr>
        <w:t xml:space="preserve">удаление </w:t>
      </w:r>
      <w:r w:rsidR="007A04D4">
        <w:rPr>
          <w:szCs w:val="24"/>
        </w:rPr>
        <w:t>услуг</w:t>
      </w:r>
      <w:r w:rsidRPr="005B7045">
        <w:rPr>
          <w:szCs w:val="24"/>
        </w:rPr>
        <w:t xml:space="preserve"> из системы</w:t>
      </w:r>
      <w:r>
        <w:rPr>
          <w:szCs w:val="24"/>
        </w:rPr>
        <w:t>;</w:t>
      </w:r>
      <w:r w:rsidRPr="005B7045">
        <w:rPr>
          <w:szCs w:val="24"/>
        </w:rPr>
        <w:t xml:space="preserve"> </w:t>
      </w:r>
    </w:p>
    <w:p w14:paraId="68E24ADF" w14:textId="5EF7BE5A" w:rsidR="008925B4" w:rsidRDefault="008925B4" w:rsidP="008925B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5B7045">
        <w:rPr>
          <w:szCs w:val="24"/>
        </w:rPr>
        <w:t xml:space="preserve">отображение списка </w:t>
      </w:r>
      <w:r w:rsidR="007A04D4">
        <w:rPr>
          <w:szCs w:val="24"/>
        </w:rPr>
        <w:t>услуг</w:t>
      </w:r>
      <w:r w:rsidRPr="005B7045">
        <w:rPr>
          <w:szCs w:val="24"/>
        </w:rPr>
        <w:t xml:space="preserve"> в табличном виде</w:t>
      </w:r>
      <w:r>
        <w:rPr>
          <w:szCs w:val="24"/>
        </w:rPr>
        <w:t>;</w:t>
      </w:r>
      <w:r w:rsidRPr="005B7045">
        <w:rPr>
          <w:szCs w:val="24"/>
        </w:rPr>
        <w:t xml:space="preserve"> </w:t>
      </w:r>
    </w:p>
    <w:p w14:paraId="13B99CCD" w14:textId="247FB3F1" w:rsidR="000F26DD" w:rsidRPr="008925B4" w:rsidRDefault="008925B4" w:rsidP="008925B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5B7045">
        <w:rPr>
          <w:szCs w:val="24"/>
        </w:rPr>
        <w:t>сохранение данных о</w:t>
      </w:r>
      <w:r w:rsidR="007A04D4">
        <w:rPr>
          <w:szCs w:val="24"/>
        </w:rPr>
        <w:t xml:space="preserve">б услугах </w:t>
      </w:r>
      <w:r w:rsidRPr="005B7045">
        <w:rPr>
          <w:szCs w:val="24"/>
        </w:rPr>
        <w:t>в базу данных</w:t>
      </w:r>
      <w:r w:rsidR="000F26DD" w:rsidRPr="008925B4">
        <w:rPr>
          <w:szCs w:val="24"/>
        </w:rPr>
        <w:t>;</w:t>
      </w:r>
    </w:p>
    <w:p w14:paraId="362886BE" w14:textId="77EDFD2B" w:rsidR="00E557A3" w:rsidRDefault="00353E72" w:rsidP="00A56844">
      <w:pPr>
        <w:pStyle w:val="a0"/>
        <w:widowControl w:val="0"/>
        <w:numPr>
          <w:ilvl w:val="0"/>
          <w:numId w:val="8"/>
        </w:numPr>
        <w:ind w:left="0" w:firstLine="851"/>
        <w:rPr>
          <w:szCs w:val="24"/>
        </w:rPr>
      </w:pPr>
      <w:r>
        <w:rPr>
          <w:szCs w:val="24"/>
        </w:rPr>
        <w:t xml:space="preserve">возможность </w:t>
      </w:r>
      <w:r w:rsidR="0096369C">
        <w:rPr>
          <w:szCs w:val="24"/>
        </w:rPr>
        <w:t>у</w:t>
      </w:r>
      <w:r w:rsidR="0096369C" w:rsidRPr="0096369C">
        <w:rPr>
          <w:szCs w:val="24"/>
        </w:rPr>
        <w:t>правлени</w:t>
      </w:r>
      <w:r>
        <w:rPr>
          <w:szCs w:val="24"/>
        </w:rPr>
        <w:t>я</w:t>
      </w:r>
      <w:r w:rsidR="0096369C" w:rsidRPr="0096369C">
        <w:rPr>
          <w:szCs w:val="24"/>
        </w:rPr>
        <w:t xml:space="preserve"> записями на прием: </w:t>
      </w:r>
    </w:p>
    <w:p w14:paraId="3240AB5C" w14:textId="6A032F89" w:rsidR="00E557A3" w:rsidRDefault="005D2B58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>
        <w:rPr>
          <w:szCs w:val="24"/>
        </w:rPr>
        <w:t xml:space="preserve">добавление </w:t>
      </w:r>
      <w:r w:rsidR="0096369C" w:rsidRPr="0096369C">
        <w:rPr>
          <w:szCs w:val="24"/>
        </w:rPr>
        <w:t xml:space="preserve">новых записей на прием с выбором </w:t>
      </w:r>
      <w:r w:rsidR="00D30117">
        <w:rPr>
          <w:szCs w:val="24"/>
        </w:rPr>
        <w:t>врача</w:t>
      </w:r>
      <w:r w:rsidR="0096369C" w:rsidRPr="0096369C">
        <w:rPr>
          <w:szCs w:val="24"/>
        </w:rPr>
        <w:t>,</w:t>
      </w:r>
      <w:r w:rsidR="00D30117">
        <w:rPr>
          <w:szCs w:val="24"/>
        </w:rPr>
        <w:t xml:space="preserve"> паци</w:t>
      </w:r>
      <w:r w:rsidR="003B0539">
        <w:rPr>
          <w:szCs w:val="24"/>
        </w:rPr>
        <w:t>ента,</w:t>
      </w:r>
      <w:r w:rsidR="0096369C" w:rsidRPr="0096369C">
        <w:rPr>
          <w:szCs w:val="24"/>
        </w:rPr>
        <w:t xml:space="preserve"> </w:t>
      </w:r>
      <w:r w:rsidR="00020558">
        <w:rPr>
          <w:szCs w:val="24"/>
        </w:rPr>
        <w:t>услуг,</w:t>
      </w:r>
      <w:r w:rsidR="002B786E">
        <w:rPr>
          <w:szCs w:val="24"/>
        </w:rPr>
        <w:t xml:space="preserve"> </w:t>
      </w:r>
      <w:r w:rsidR="003B0539">
        <w:rPr>
          <w:szCs w:val="24"/>
        </w:rPr>
        <w:t>даты</w:t>
      </w:r>
      <w:r w:rsidR="0096369C" w:rsidRPr="0096369C">
        <w:rPr>
          <w:szCs w:val="24"/>
        </w:rPr>
        <w:t xml:space="preserve"> и времени</w:t>
      </w:r>
      <w:r w:rsidR="00E557A3">
        <w:rPr>
          <w:szCs w:val="24"/>
        </w:rPr>
        <w:t>;</w:t>
      </w:r>
    </w:p>
    <w:p w14:paraId="7F9B3E7E" w14:textId="511E6438" w:rsidR="005D2B58" w:rsidRDefault="005D2B58" w:rsidP="005D2B58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>
        <w:rPr>
          <w:szCs w:val="24"/>
        </w:rPr>
        <w:t>редактирование;</w:t>
      </w:r>
    </w:p>
    <w:p w14:paraId="2266EDCD" w14:textId="15F79B7A" w:rsidR="002B786E" w:rsidRDefault="002B786E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>
        <w:rPr>
          <w:szCs w:val="24"/>
        </w:rPr>
        <w:t>удаление;</w:t>
      </w:r>
    </w:p>
    <w:p w14:paraId="07F1705A" w14:textId="79A17803" w:rsidR="008E0304" w:rsidRDefault="0096369C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96369C">
        <w:rPr>
          <w:szCs w:val="24"/>
        </w:rPr>
        <w:t>отображение записей на выбранную дату</w:t>
      </w:r>
      <w:r w:rsidR="008E0304">
        <w:rPr>
          <w:szCs w:val="24"/>
        </w:rPr>
        <w:t>;</w:t>
      </w:r>
      <w:r w:rsidRPr="0096369C">
        <w:rPr>
          <w:szCs w:val="24"/>
        </w:rPr>
        <w:t xml:space="preserve"> </w:t>
      </w:r>
    </w:p>
    <w:p w14:paraId="532A1FE0" w14:textId="77FBB836" w:rsidR="000D36C4" w:rsidRDefault="000D36C4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96369C">
        <w:rPr>
          <w:szCs w:val="24"/>
        </w:rPr>
        <w:lastRenderedPageBreak/>
        <w:t xml:space="preserve">отображение </w:t>
      </w:r>
      <w:r>
        <w:rPr>
          <w:szCs w:val="24"/>
        </w:rPr>
        <w:t>расписания</w:t>
      </w:r>
      <w:r w:rsidRPr="0096369C">
        <w:rPr>
          <w:szCs w:val="24"/>
        </w:rPr>
        <w:t xml:space="preserve"> </w:t>
      </w:r>
      <w:r>
        <w:rPr>
          <w:szCs w:val="24"/>
        </w:rPr>
        <w:t>врача;</w:t>
      </w:r>
    </w:p>
    <w:p w14:paraId="25D958A0" w14:textId="77777777" w:rsidR="008E0304" w:rsidRDefault="0096369C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96369C">
        <w:rPr>
          <w:szCs w:val="24"/>
        </w:rPr>
        <w:t>предотвращение создания дублирующих записей на одно и то же время</w:t>
      </w:r>
      <w:r w:rsidR="008E0304">
        <w:rPr>
          <w:szCs w:val="24"/>
        </w:rPr>
        <w:t>;</w:t>
      </w:r>
    </w:p>
    <w:p w14:paraId="3A3E2565" w14:textId="20819261" w:rsidR="00BE671F" w:rsidRDefault="0096369C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 w:rsidRPr="0096369C">
        <w:rPr>
          <w:szCs w:val="24"/>
        </w:rPr>
        <w:t>сохранение данных о записях в базу данных</w:t>
      </w:r>
      <w:r w:rsidR="00BE671F" w:rsidRPr="00BE671F">
        <w:rPr>
          <w:szCs w:val="24"/>
        </w:rPr>
        <w:t>;</w:t>
      </w:r>
    </w:p>
    <w:p w14:paraId="43BE05AE" w14:textId="77777777" w:rsidR="001E56DC" w:rsidRDefault="00B84B3D" w:rsidP="00A56844">
      <w:pPr>
        <w:pStyle w:val="a0"/>
        <w:widowControl w:val="0"/>
        <w:numPr>
          <w:ilvl w:val="0"/>
          <w:numId w:val="8"/>
        </w:numPr>
        <w:ind w:left="0" w:firstLine="851"/>
        <w:rPr>
          <w:szCs w:val="24"/>
        </w:rPr>
      </w:pPr>
      <w:r>
        <w:rPr>
          <w:szCs w:val="24"/>
        </w:rPr>
        <w:t>отчетность</w:t>
      </w:r>
      <w:r w:rsidR="00057E9E" w:rsidRPr="00057E9E">
        <w:rPr>
          <w:szCs w:val="24"/>
        </w:rPr>
        <w:t xml:space="preserve">: </w:t>
      </w:r>
    </w:p>
    <w:p w14:paraId="08933AC2" w14:textId="7B3AD1FE" w:rsidR="00505BFD" w:rsidRDefault="007304DB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>
        <w:rPr>
          <w:szCs w:val="24"/>
        </w:rPr>
        <w:t>формирование</w:t>
      </w:r>
      <w:r w:rsidR="009B2B73">
        <w:rPr>
          <w:szCs w:val="24"/>
        </w:rPr>
        <w:t xml:space="preserve"> </w:t>
      </w:r>
      <w:r w:rsidRPr="007304DB">
        <w:rPr>
          <w:szCs w:val="24"/>
        </w:rPr>
        <w:t>аналитического отчета за указанный период</w:t>
      </w:r>
      <w:r w:rsidR="009B2B73">
        <w:rPr>
          <w:szCs w:val="24"/>
        </w:rPr>
        <w:t xml:space="preserve"> с отображением </w:t>
      </w:r>
      <w:r w:rsidR="00D835A5">
        <w:rPr>
          <w:szCs w:val="24"/>
        </w:rPr>
        <w:t>количества проведенных услуг, дохода от каждой услуги и общего дохода</w:t>
      </w:r>
      <w:r w:rsidR="002312E5">
        <w:rPr>
          <w:szCs w:val="24"/>
        </w:rPr>
        <w:t xml:space="preserve">; </w:t>
      </w:r>
    </w:p>
    <w:p w14:paraId="609636D8" w14:textId="77777777" w:rsidR="00505BFD" w:rsidRDefault="00B84B3D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>
        <w:rPr>
          <w:szCs w:val="24"/>
        </w:rPr>
        <w:t xml:space="preserve">просмотр </w:t>
      </w:r>
      <w:r w:rsidR="00DC76BD">
        <w:rPr>
          <w:szCs w:val="24"/>
        </w:rPr>
        <w:t>отчета в текстовом виде с деталями каждой процедуры</w:t>
      </w:r>
      <w:r w:rsidR="00F56A48">
        <w:rPr>
          <w:szCs w:val="24"/>
        </w:rPr>
        <w:t xml:space="preserve">; </w:t>
      </w:r>
    </w:p>
    <w:p w14:paraId="0322654E" w14:textId="1341DBB4" w:rsidR="00007EAE" w:rsidRDefault="00F56A48" w:rsidP="00A56844">
      <w:pPr>
        <w:pStyle w:val="a0"/>
        <w:widowControl w:val="0"/>
        <w:numPr>
          <w:ilvl w:val="0"/>
          <w:numId w:val="8"/>
        </w:numPr>
        <w:tabs>
          <w:tab w:val="left" w:pos="2268"/>
        </w:tabs>
        <w:ind w:left="0" w:firstLine="1701"/>
        <w:rPr>
          <w:szCs w:val="24"/>
        </w:rPr>
      </w:pPr>
      <w:r>
        <w:rPr>
          <w:szCs w:val="24"/>
        </w:rPr>
        <w:t xml:space="preserve">сохранение отчета в </w:t>
      </w:r>
      <w:r>
        <w:rPr>
          <w:szCs w:val="24"/>
          <w:lang w:val="en-US"/>
        </w:rPr>
        <w:t>PDF</w:t>
      </w:r>
      <w:r w:rsidRPr="00F56A48">
        <w:rPr>
          <w:szCs w:val="24"/>
        </w:rPr>
        <w:t xml:space="preserve"> </w:t>
      </w:r>
      <w:r>
        <w:rPr>
          <w:szCs w:val="24"/>
        </w:rPr>
        <w:t>формате;</w:t>
      </w:r>
    </w:p>
    <w:p w14:paraId="5124A6D8" w14:textId="4F93EE8E" w:rsidR="00BE671F" w:rsidRPr="0060540A" w:rsidRDefault="00FD5B46" w:rsidP="00A56844">
      <w:pPr>
        <w:pStyle w:val="a0"/>
        <w:widowControl w:val="0"/>
        <w:numPr>
          <w:ilvl w:val="0"/>
          <w:numId w:val="8"/>
        </w:numPr>
        <w:ind w:left="0" w:firstLine="851"/>
        <w:rPr>
          <w:szCs w:val="24"/>
        </w:rPr>
      </w:pPr>
      <w:r>
        <w:rPr>
          <w:szCs w:val="24"/>
        </w:rPr>
        <w:t>и</w:t>
      </w:r>
      <w:r w:rsidRPr="00FD5B46">
        <w:rPr>
          <w:szCs w:val="24"/>
        </w:rPr>
        <w:t>нформирование пользователя: вывод информационных сообщений об успешных операциях и предупреждений об ошибках</w:t>
      </w:r>
      <w:r w:rsidR="0060540A">
        <w:rPr>
          <w:szCs w:val="24"/>
        </w:rPr>
        <w:t>.</w:t>
      </w:r>
    </w:p>
    <w:p w14:paraId="1B168C65" w14:textId="48C150F6" w:rsidR="009730DA" w:rsidRDefault="009730DA" w:rsidP="009730DA">
      <w:pPr>
        <w:pStyle w:val="2"/>
      </w:pPr>
      <w:bookmarkStart w:id="16" w:name="_Toc179550333"/>
      <w:r>
        <w:t>Требования к показателям назначения</w:t>
      </w:r>
      <w:bookmarkEnd w:id="16"/>
    </w:p>
    <w:p w14:paraId="25850340" w14:textId="4DD97DDD" w:rsidR="005E4B39" w:rsidRPr="0088183F" w:rsidRDefault="00BC3F84" w:rsidP="0088183F">
      <w:r w:rsidRPr="00BC3F84">
        <w:t>Программа должна обеспечивать корректное выполнение всех заявленных функций, а также быть удобной и быстрой в использовании.</w:t>
      </w:r>
      <w:r w:rsidR="0088183F">
        <w:t xml:space="preserve"> </w:t>
      </w:r>
      <w:r w:rsidRPr="00BC3F84">
        <w:t>Для обеспечения удобства пользователей, время загрузки системы не должно превышать 15 секунд.</w:t>
      </w:r>
      <w:r w:rsidR="0088183F">
        <w:t xml:space="preserve"> </w:t>
      </w:r>
      <w:r w:rsidRPr="00BC3F84">
        <w:t>Кроме того, для минимизации времени ожидания, все запросы на запись, изменение и удаление данных должны обрабатываться не дольше 2 секунд.</w:t>
      </w:r>
    </w:p>
    <w:p w14:paraId="3B4BC2A3" w14:textId="0448C1E3" w:rsidR="000E06F3" w:rsidRDefault="000E06F3" w:rsidP="000E06F3">
      <w:pPr>
        <w:pStyle w:val="2"/>
        <w:rPr>
          <w:lang w:val="en-US"/>
        </w:rPr>
      </w:pPr>
      <w:bookmarkStart w:id="17" w:name="_Toc179550334"/>
      <w:r>
        <w:t>Требования к технологическому стеку</w:t>
      </w:r>
      <w:bookmarkEnd w:id="17"/>
    </w:p>
    <w:p w14:paraId="55D1C913" w14:textId="041F553B" w:rsidR="0084012B" w:rsidRPr="0084012B" w:rsidRDefault="0084012B" w:rsidP="00026BF2">
      <w:r>
        <w:t xml:space="preserve">Система должна разрабатываться на </w:t>
      </w:r>
      <w:r w:rsidR="00473E06">
        <w:t>я</w:t>
      </w:r>
      <w:r w:rsidR="008F2614">
        <w:t xml:space="preserve">зыке программирования </w:t>
      </w:r>
      <w:proofErr w:type="spellStart"/>
      <w:r>
        <w:t>Python</w:t>
      </w:r>
      <w:proofErr w:type="spellEnd"/>
      <w:r>
        <w:t xml:space="preserve"> при помощи </w:t>
      </w:r>
      <w:r w:rsidRPr="001A40BC">
        <w:t>библиотек PyQt5</w:t>
      </w:r>
      <w:r w:rsidRPr="001A40BC">
        <w:rPr>
          <w:rFonts w:cs="Times New Roman"/>
          <w:color w:val="222222"/>
          <w:shd w:val="clear" w:color="auto" w:fill="FFFFFF"/>
        </w:rPr>
        <w:t xml:space="preserve">, а также с использованием языка структурированных запросов </w:t>
      </w:r>
      <w:r w:rsidRPr="001A40BC">
        <w:rPr>
          <w:rFonts w:cs="Times New Roman"/>
          <w:color w:val="222222"/>
          <w:shd w:val="clear" w:color="auto" w:fill="FFFFFF"/>
          <w:lang w:val="en-US"/>
        </w:rPr>
        <w:t>SQL</w:t>
      </w:r>
      <w:r w:rsidRPr="001A40BC">
        <w:rPr>
          <w:rFonts w:cs="Times New Roman"/>
          <w:color w:val="222222"/>
          <w:shd w:val="clear" w:color="auto" w:fill="FFFFFF"/>
        </w:rPr>
        <w:t xml:space="preserve">, СУБД </w:t>
      </w:r>
      <w:r w:rsidR="0083409D">
        <w:rPr>
          <w:rFonts w:cs="Times New Roman"/>
          <w:color w:val="222222"/>
          <w:shd w:val="clear" w:color="auto" w:fill="FFFFFF"/>
          <w:lang w:val="en-US"/>
        </w:rPr>
        <w:t>My</w:t>
      </w:r>
      <w:r w:rsidRPr="001A40BC">
        <w:rPr>
          <w:rFonts w:cs="Times New Roman"/>
          <w:color w:val="222222"/>
          <w:shd w:val="clear" w:color="auto" w:fill="FFFFFF"/>
          <w:lang w:val="en-US"/>
        </w:rPr>
        <w:t>SQ</w:t>
      </w:r>
      <w:r>
        <w:rPr>
          <w:rFonts w:cs="Times New Roman"/>
          <w:color w:val="222222"/>
          <w:shd w:val="clear" w:color="auto" w:fill="FFFFFF"/>
          <w:lang w:val="en-US"/>
        </w:rPr>
        <w:t>L</w:t>
      </w:r>
      <w:r w:rsidRPr="001A40BC">
        <w:t>.</w:t>
      </w:r>
    </w:p>
    <w:p w14:paraId="565F00AE" w14:textId="7834C13F" w:rsidR="009730DA" w:rsidRDefault="00AA50F6" w:rsidP="009730DA">
      <w:pPr>
        <w:pStyle w:val="2"/>
      </w:pPr>
      <w:bookmarkStart w:id="18" w:name="_Toc179550335"/>
      <w:r>
        <w:t>Требования к пользовательскому интерфейсу</w:t>
      </w:r>
      <w:bookmarkEnd w:id="18"/>
    </w:p>
    <w:p w14:paraId="39D89839" w14:textId="54812289" w:rsidR="00755B18" w:rsidRDefault="00026BF2" w:rsidP="00755B18">
      <w:r w:rsidRPr="00026BF2">
        <w:t xml:space="preserve">После запуска программы </w:t>
      </w:r>
      <w:r w:rsidR="0078664D">
        <w:t xml:space="preserve">перед </w:t>
      </w:r>
      <w:r w:rsidRPr="00026BF2">
        <w:t>пользовател</w:t>
      </w:r>
      <w:r w:rsidR="000A011A">
        <w:t>ем</w:t>
      </w:r>
      <w:r w:rsidRPr="00026BF2">
        <w:t xml:space="preserve"> </w:t>
      </w:r>
      <w:r w:rsidR="0012657D">
        <w:t>должно открыться</w:t>
      </w:r>
      <w:r w:rsidRPr="00026BF2">
        <w:t xml:space="preserve"> окно</w:t>
      </w:r>
      <w:r w:rsidR="00A84C13">
        <w:t xml:space="preserve"> </w:t>
      </w:r>
      <w:r w:rsidR="00423844">
        <w:t>на вкладке: «</w:t>
      </w:r>
      <w:r w:rsidR="00627B6E">
        <w:t>Врачи</w:t>
      </w:r>
      <w:r w:rsidR="00423844">
        <w:t>»</w:t>
      </w:r>
      <w:r w:rsidR="00755B18">
        <w:t xml:space="preserve">. </w:t>
      </w:r>
      <w:r w:rsidR="00755B18" w:rsidRPr="00D31213">
        <w:t>В дополнение к этой вкладке интерфейс должен включать еще несколько разделов: «</w:t>
      </w:r>
      <w:r w:rsidR="00627B6E">
        <w:t>Услуги</w:t>
      </w:r>
      <w:r w:rsidR="00755B18" w:rsidRPr="00D31213">
        <w:t>», «Запись на прием»</w:t>
      </w:r>
      <w:r w:rsidR="004B7CB8">
        <w:t xml:space="preserve">, </w:t>
      </w:r>
      <w:r w:rsidR="00755B18" w:rsidRPr="00D31213">
        <w:t>«</w:t>
      </w:r>
      <w:r w:rsidR="00627B6E">
        <w:t>Пациенты</w:t>
      </w:r>
      <w:r w:rsidR="00755B18" w:rsidRPr="00D31213">
        <w:t>»</w:t>
      </w:r>
      <w:r w:rsidR="004B7CB8">
        <w:t xml:space="preserve"> </w:t>
      </w:r>
      <w:r w:rsidR="00F93AD1">
        <w:t>и «Отчетность».</w:t>
      </w:r>
    </w:p>
    <w:p w14:paraId="13EEAFC2" w14:textId="77777777" w:rsidR="003615E6" w:rsidRDefault="003615E6" w:rsidP="00755B18"/>
    <w:p w14:paraId="1BDFF2AF" w14:textId="77777777" w:rsidR="003615E6" w:rsidRDefault="003615E6" w:rsidP="00755B18"/>
    <w:p w14:paraId="099D1455" w14:textId="77777777" w:rsidR="003615E6" w:rsidRDefault="003615E6" w:rsidP="00755B18"/>
    <w:p w14:paraId="2B52CA3F" w14:textId="77777777" w:rsidR="003615E6" w:rsidRDefault="003615E6" w:rsidP="00755B18"/>
    <w:p w14:paraId="1A20F017" w14:textId="77777777" w:rsidR="003615E6" w:rsidRDefault="003615E6" w:rsidP="00755B18"/>
    <w:p w14:paraId="3C9A06C6" w14:textId="77777777" w:rsidR="003615E6" w:rsidRDefault="003615E6" w:rsidP="00755B18"/>
    <w:p w14:paraId="0CBD7501" w14:textId="77777777" w:rsidR="003615E6" w:rsidRDefault="003615E6" w:rsidP="00755B18"/>
    <w:p w14:paraId="15D29318" w14:textId="7C02A694" w:rsidR="007C12BA" w:rsidRDefault="00755B18" w:rsidP="00755B18">
      <w:r w:rsidRPr="00026BF2">
        <w:lastRenderedPageBreak/>
        <w:t xml:space="preserve">Прототип экранной формы </w:t>
      </w:r>
      <w:r w:rsidR="006500A6">
        <w:t xml:space="preserve">вкладки «Врачи» </w:t>
      </w:r>
      <w:r w:rsidRPr="00026BF2">
        <w:t xml:space="preserve">для управления врачами представлен на рисунке </w:t>
      </w:r>
      <w:r w:rsidR="00EB7446">
        <w:t>4</w:t>
      </w:r>
      <w:r>
        <w:t>.</w:t>
      </w:r>
    </w:p>
    <w:p w14:paraId="1621BFD5" w14:textId="504CBBE5" w:rsidR="00AD522E" w:rsidRDefault="00D75627" w:rsidP="00AD522E">
      <w:pPr>
        <w:ind w:firstLine="0"/>
        <w:jc w:val="center"/>
      </w:pPr>
      <w:r w:rsidRPr="00D75627">
        <w:rPr>
          <w:noProof/>
        </w:rPr>
        <w:drawing>
          <wp:inline distT="0" distB="0" distL="0" distR="0" wp14:anchorId="2AD11889" wp14:editId="2EF92680">
            <wp:extent cx="5575077" cy="4114800"/>
            <wp:effectExtent l="0" t="0" r="6985" b="0"/>
            <wp:docPr id="1287052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52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664" cy="41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29DB" w14:textId="7FFB65C4" w:rsidR="008365EF" w:rsidRDefault="008365EF" w:rsidP="003B0A43">
      <w:pPr>
        <w:pStyle w:val="a9"/>
      </w:pPr>
      <w:r>
        <w:t>Рисунок</w:t>
      </w:r>
      <w:r w:rsidR="00AD522E">
        <w:t xml:space="preserve"> </w:t>
      </w:r>
      <w:r w:rsidR="00EB7446">
        <w:t>4</w:t>
      </w:r>
      <w:r w:rsidR="00AD522E">
        <w:t xml:space="preserve"> </w:t>
      </w:r>
      <w:r w:rsidR="00361210">
        <w:t xml:space="preserve">– Прототип </w:t>
      </w:r>
      <w:r w:rsidR="00E121AF">
        <w:t>экранной формы вкладки «</w:t>
      </w:r>
      <w:r w:rsidR="00627B6E">
        <w:t>Врачи</w:t>
      </w:r>
      <w:r w:rsidR="00E121AF">
        <w:t>»</w:t>
      </w:r>
    </w:p>
    <w:p w14:paraId="7A2364B0" w14:textId="77777777" w:rsidR="00C9219F" w:rsidRDefault="00C9219F" w:rsidP="00C9219F">
      <w:r>
        <w:t>Экранная форма содержит:</w:t>
      </w:r>
    </w:p>
    <w:p w14:paraId="3ADAB2B8" w14:textId="131E922F" w:rsidR="00C9219F" w:rsidRDefault="00B8516C" w:rsidP="00A56844">
      <w:pPr>
        <w:pStyle w:val="a0"/>
        <w:numPr>
          <w:ilvl w:val="0"/>
          <w:numId w:val="11"/>
        </w:numPr>
        <w:ind w:left="0" w:firstLine="851"/>
      </w:pPr>
      <w:r>
        <w:t>т</w:t>
      </w:r>
      <w:r w:rsidRPr="00B8516C">
        <w:t>аблиц</w:t>
      </w:r>
      <w:r w:rsidR="00272C61">
        <w:t>у</w:t>
      </w:r>
      <w:r w:rsidRPr="00B8516C">
        <w:t xml:space="preserve"> врачей (1), в которой отображаются ФИО, специализация, стаж работы и кабинет врача</w:t>
      </w:r>
      <w:r w:rsidR="00C9219F">
        <w:t>;</w:t>
      </w:r>
    </w:p>
    <w:p w14:paraId="7306FD34" w14:textId="6B4B52D6" w:rsidR="00C9219F" w:rsidRDefault="00C9219F" w:rsidP="00A56844">
      <w:pPr>
        <w:pStyle w:val="a0"/>
        <w:numPr>
          <w:ilvl w:val="0"/>
          <w:numId w:val="11"/>
        </w:numPr>
        <w:ind w:left="0" w:firstLine="851"/>
      </w:pPr>
      <w:r>
        <w:t>кнопк</w:t>
      </w:r>
      <w:r w:rsidR="00414902">
        <w:t>у</w:t>
      </w:r>
      <w:r>
        <w:t xml:space="preserve"> «Добавить»</w:t>
      </w:r>
      <w:r w:rsidR="00BF065D">
        <w:t xml:space="preserve"> </w:t>
      </w:r>
      <w:r w:rsidR="00BF065D" w:rsidRPr="00BF065D">
        <w:t xml:space="preserve">для внесения нового специалиста в </w:t>
      </w:r>
      <w:r w:rsidR="00164DA4">
        <w:t>таблицу</w:t>
      </w:r>
      <w:r>
        <w:t>;</w:t>
      </w:r>
    </w:p>
    <w:p w14:paraId="7136B778" w14:textId="5EFD72CE" w:rsidR="00393CCF" w:rsidRDefault="00393CCF" w:rsidP="00A56844">
      <w:pPr>
        <w:pStyle w:val="a0"/>
        <w:numPr>
          <w:ilvl w:val="0"/>
          <w:numId w:val="11"/>
        </w:numPr>
        <w:ind w:left="0" w:firstLine="851"/>
      </w:pPr>
      <w:r>
        <w:t>кнопку «Редактировать»;</w:t>
      </w:r>
    </w:p>
    <w:p w14:paraId="0AC9C8A7" w14:textId="43B5D966" w:rsidR="00C9219F" w:rsidRDefault="00C9219F" w:rsidP="00A56844">
      <w:pPr>
        <w:pStyle w:val="a0"/>
        <w:numPr>
          <w:ilvl w:val="0"/>
          <w:numId w:val="11"/>
        </w:numPr>
        <w:ind w:left="0" w:firstLine="851"/>
      </w:pPr>
      <w:r>
        <w:t>кнопк</w:t>
      </w:r>
      <w:r w:rsidR="00414902">
        <w:t xml:space="preserve">у </w:t>
      </w:r>
      <w:r>
        <w:t>«Удалить»</w:t>
      </w:r>
      <w:r w:rsidR="00691F7D">
        <w:t xml:space="preserve"> </w:t>
      </w:r>
      <w:r w:rsidR="00691F7D" w:rsidRPr="00691F7D">
        <w:t>для удаления выбранного специалиста</w:t>
      </w:r>
      <w:r w:rsidR="00164DA4">
        <w:t xml:space="preserve"> из таблицы</w:t>
      </w:r>
      <w:r>
        <w:t>.</w:t>
      </w:r>
    </w:p>
    <w:p w14:paraId="3156CCE2" w14:textId="1E741A45" w:rsidR="00C34E8D" w:rsidRDefault="001A46F0" w:rsidP="001C5091">
      <w:r>
        <w:t>При нажа</w:t>
      </w:r>
      <w:r w:rsidR="007746CB">
        <w:t xml:space="preserve">тии </w:t>
      </w:r>
      <w:r w:rsidR="004F7135">
        <w:t xml:space="preserve">на вкладке «Врачи» </w:t>
      </w:r>
      <w:r w:rsidR="007746CB">
        <w:t xml:space="preserve">на кнопку «Добавить» или </w:t>
      </w:r>
      <w:r w:rsidR="00977E7F">
        <w:t>«Редактировать»</w:t>
      </w:r>
      <w:r w:rsidR="004F7135">
        <w:t>,</w:t>
      </w:r>
      <w:r w:rsidR="00977E7F">
        <w:t xml:space="preserve"> </w:t>
      </w:r>
      <w:r w:rsidR="00C85E92">
        <w:t>должно открыться окно</w:t>
      </w:r>
      <w:r w:rsidR="00E80D2D">
        <w:t xml:space="preserve"> для</w:t>
      </w:r>
      <w:r w:rsidR="009F483E">
        <w:t xml:space="preserve"> добавления/редактирования </w:t>
      </w:r>
      <w:r w:rsidR="00F74141">
        <w:t>данных о враче.</w:t>
      </w:r>
    </w:p>
    <w:p w14:paraId="3D4D2800" w14:textId="77777777" w:rsidR="001C5091" w:rsidRDefault="001C5091" w:rsidP="003B0A43"/>
    <w:p w14:paraId="46ABCC78" w14:textId="77777777" w:rsidR="001C5091" w:rsidRDefault="001C5091" w:rsidP="003B0A43"/>
    <w:p w14:paraId="0DCA53E2" w14:textId="77777777" w:rsidR="001C5091" w:rsidRDefault="001C5091" w:rsidP="003B0A43"/>
    <w:p w14:paraId="02D2ED2B" w14:textId="77777777" w:rsidR="001C5091" w:rsidRDefault="001C5091" w:rsidP="003B0A43"/>
    <w:p w14:paraId="647C00EA" w14:textId="77777777" w:rsidR="001C5091" w:rsidRDefault="001C5091" w:rsidP="00B6765F">
      <w:pPr>
        <w:ind w:firstLine="0"/>
      </w:pPr>
    </w:p>
    <w:p w14:paraId="4D3BDDB4" w14:textId="33DA9B13" w:rsidR="00F74141" w:rsidRDefault="00F74141" w:rsidP="003B0A43">
      <w:r>
        <w:lastRenderedPageBreak/>
        <w:t xml:space="preserve">Прототип </w:t>
      </w:r>
      <w:r w:rsidR="00875F39">
        <w:t xml:space="preserve">экранной формы представлен на рисунке </w:t>
      </w:r>
      <w:r w:rsidR="00EB7446">
        <w:t>5</w:t>
      </w:r>
      <w:r w:rsidR="00875F39">
        <w:t>.</w:t>
      </w:r>
    </w:p>
    <w:p w14:paraId="1A7F7FBE" w14:textId="280C8905" w:rsidR="00875F39" w:rsidRDefault="00D56FC4" w:rsidP="00875F39">
      <w:pPr>
        <w:ind w:firstLine="0"/>
        <w:jc w:val="center"/>
      </w:pPr>
      <w:r w:rsidRPr="00D56FC4">
        <w:rPr>
          <w:noProof/>
        </w:rPr>
        <w:drawing>
          <wp:inline distT="0" distB="0" distL="0" distR="0" wp14:anchorId="03F154C5" wp14:editId="4F7C36FB">
            <wp:extent cx="2442411" cy="1933575"/>
            <wp:effectExtent l="0" t="0" r="0" b="0"/>
            <wp:docPr id="1338057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57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856" cy="193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DB24" w14:textId="2FEFDE62" w:rsidR="00873A65" w:rsidRDefault="00873A65" w:rsidP="00E729EF">
      <w:pPr>
        <w:pStyle w:val="a9"/>
      </w:pPr>
      <w:r>
        <w:t xml:space="preserve">Рисунок </w:t>
      </w:r>
      <w:r w:rsidR="00823888">
        <w:t>5</w:t>
      </w:r>
      <w:r>
        <w:t xml:space="preserve"> – Прототип </w:t>
      </w:r>
      <w:r w:rsidR="00E729EF">
        <w:t>экранной формы добавления и редактирования врачей</w:t>
      </w:r>
    </w:p>
    <w:p w14:paraId="3EC88207" w14:textId="3EB123B2" w:rsidR="002F71C4" w:rsidRDefault="00C546BC" w:rsidP="003B0A43">
      <w:r>
        <w:t xml:space="preserve">Данное окно должно </w:t>
      </w:r>
      <w:r w:rsidR="00DE1B39">
        <w:t>содержать поля для ввода ФИО, специализации, стажа</w:t>
      </w:r>
      <w:r w:rsidR="00C27661">
        <w:t xml:space="preserve"> и кабинета</w:t>
      </w:r>
      <w:r w:rsidR="00AA34CA">
        <w:t xml:space="preserve"> врача</w:t>
      </w:r>
      <w:r w:rsidR="00493DBB">
        <w:t>, а также кнопки «Сохранить» и «Отменить».</w:t>
      </w:r>
    </w:p>
    <w:p w14:paraId="73AB3F20" w14:textId="6345FB09" w:rsidR="00E463EC" w:rsidRDefault="0030732F" w:rsidP="003B0A43">
      <w:r w:rsidRPr="0030732F">
        <w:t>При выборе вкладки «</w:t>
      </w:r>
      <w:r w:rsidR="00536CD8">
        <w:t>Услуги</w:t>
      </w:r>
      <w:r w:rsidRPr="0030732F">
        <w:t xml:space="preserve">» открывается форма </w:t>
      </w:r>
      <w:r w:rsidR="00627B6E">
        <w:t>для просмотра услуг</w:t>
      </w:r>
      <w:r w:rsidRPr="0030732F">
        <w:t xml:space="preserve">, прототип которой представлен на рисунке </w:t>
      </w:r>
      <w:r w:rsidR="00823888">
        <w:t>6</w:t>
      </w:r>
      <w:r w:rsidR="004F7135">
        <w:t>.</w:t>
      </w:r>
    </w:p>
    <w:p w14:paraId="79452ACD" w14:textId="4C9CCC3B" w:rsidR="00665C60" w:rsidRDefault="00E22260" w:rsidP="00FF464A">
      <w:pPr>
        <w:ind w:firstLine="0"/>
        <w:jc w:val="center"/>
      </w:pPr>
      <w:r w:rsidRPr="00E22260">
        <w:rPr>
          <w:noProof/>
        </w:rPr>
        <w:drawing>
          <wp:inline distT="0" distB="0" distL="0" distR="0" wp14:anchorId="3653D72A" wp14:editId="53E767EC">
            <wp:extent cx="4862125" cy="3486150"/>
            <wp:effectExtent l="0" t="0" r="0" b="0"/>
            <wp:docPr id="27520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044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0320" cy="35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F569" w14:textId="6FC1332A" w:rsidR="00E2297A" w:rsidRDefault="00E2297A" w:rsidP="00306D03">
      <w:pPr>
        <w:pStyle w:val="a9"/>
      </w:pPr>
      <w:r>
        <w:t>Рисунок</w:t>
      </w:r>
      <w:r w:rsidR="002C1174">
        <w:t xml:space="preserve"> </w:t>
      </w:r>
      <w:r w:rsidR="00823888">
        <w:t>6</w:t>
      </w:r>
      <w:r w:rsidR="002C1174">
        <w:t xml:space="preserve"> – Прототип </w:t>
      </w:r>
      <w:r w:rsidR="00E121AF">
        <w:t>экранной формы вкладки «</w:t>
      </w:r>
      <w:r w:rsidR="00D36C2E">
        <w:t>Услуги</w:t>
      </w:r>
      <w:r w:rsidR="00E121AF">
        <w:t>»</w:t>
      </w:r>
    </w:p>
    <w:p w14:paraId="15AFEEE8" w14:textId="77777777" w:rsidR="003E633C" w:rsidRDefault="00272C61" w:rsidP="00AA1B8B">
      <w:r>
        <w:t>Экранная форма содержит</w:t>
      </w:r>
      <w:r w:rsidR="003E633C">
        <w:t>:</w:t>
      </w:r>
    </w:p>
    <w:p w14:paraId="20E6E759" w14:textId="40E7B05C" w:rsidR="00272C61" w:rsidRDefault="00272C61" w:rsidP="003E633C">
      <w:pPr>
        <w:pStyle w:val="a0"/>
      </w:pPr>
      <w:r>
        <w:t>т</w:t>
      </w:r>
      <w:r w:rsidRPr="00B8516C">
        <w:t>аблиц</w:t>
      </w:r>
      <w:r w:rsidR="00DA573B">
        <w:t>у</w:t>
      </w:r>
      <w:r w:rsidRPr="00B8516C">
        <w:t xml:space="preserve"> </w:t>
      </w:r>
      <w:r w:rsidR="00DA573B">
        <w:t>услуг</w:t>
      </w:r>
      <w:r w:rsidRPr="00B8516C">
        <w:t xml:space="preserve"> (</w:t>
      </w:r>
      <w:r w:rsidR="00597AA7">
        <w:t>1</w:t>
      </w:r>
      <w:r w:rsidRPr="00B8516C">
        <w:t xml:space="preserve">), в которой отображаются </w:t>
      </w:r>
      <w:r w:rsidR="00E221EB">
        <w:rPr>
          <w:szCs w:val="24"/>
        </w:rPr>
        <w:t>наименование, цен</w:t>
      </w:r>
      <w:r w:rsidR="00E615EC">
        <w:rPr>
          <w:szCs w:val="24"/>
        </w:rPr>
        <w:t>а</w:t>
      </w:r>
      <w:r w:rsidR="00E221EB">
        <w:rPr>
          <w:szCs w:val="24"/>
        </w:rPr>
        <w:t>, врач, оказывающ</w:t>
      </w:r>
      <w:r w:rsidR="00E615EC">
        <w:rPr>
          <w:szCs w:val="24"/>
        </w:rPr>
        <w:t>ий</w:t>
      </w:r>
      <w:r w:rsidR="00E221EB">
        <w:rPr>
          <w:szCs w:val="24"/>
        </w:rPr>
        <w:t xml:space="preserve"> данную услугу, и врем</w:t>
      </w:r>
      <w:r w:rsidR="00E615EC">
        <w:rPr>
          <w:szCs w:val="24"/>
        </w:rPr>
        <w:t>я</w:t>
      </w:r>
      <w:r w:rsidR="00E221EB">
        <w:rPr>
          <w:szCs w:val="24"/>
        </w:rPr>
        <w:t xml:space="preserve"> выполнения</w:t>
      </w:r>
      <w:r w:rsidR="007A6237">
        <w:t>;</w:t>
      </w:r>
    </w:p>
    <w:p w14:paraId="34F29646" w14:textId="6ACE7E0E" w:rsidR="007A6237" w:rsidRDefault="007A6237" w:rsidP="003E633C">
      <w:pPr>
        <w:pStyle w:val="a0"/>
      </w:pPr>
      <w:r>
        <w:lastRenderedPageBreak/>
        <w:t xml:space="preserve">кнопку «Добавить» </w:t>
      </w:r>
      <w:r w:rsidRPr="00BF065D">
        <w:t>для внесения ново</w:t>
      </w:r>
      <w:r>
        <w:t>й</w:t>
      </w:r>
      <w:r w:rsidRPr="00BF065D">
        <w:t xml:space="preserve"> </w:t>
      </w:r>
      <w:r>
        <w:t>услуги</w:t>
      </w:r>
      <w:r w:rsidRPr="00BF065D">
        <w:t xml:space="preserve"> в </w:t>
      </w:r>
      <w:r>
        <w:t>таблицу;</w:t>
      </w:r>
    </w:p>
    <w:p w14:paraId="7946A71E" w14:textId="491F9ECE" w:rsidR="007A6237" w:rsidRDefault="007A6237" w:rsidP="003E633C">
      <w:pPr>
        <w:pStyle w:val="a0"/>
      </w:pPr>
      <w:r>
        <w:t>кнопку «Редактировать»;</w:t>
      </w:r>
    </w:p>
    <w:p w14:paraId="19CEF029" w14:textId="5595F3DD" w:rsidR="007A6237" w:rsidRDefault="007A6237" w:rsidP="003E633C">
      <w:pPr>
        <w:pStyle w:val="a0"/>
      </w:pPr>
      <w:r>
        <w:t>кнопку «Удалить»</w:t>
      </w:r>
      <w:r w:rsidR="006F6DB0">
        <w:t xml:space="preserve"> </w:t>
      </w:r>
      <w:r w:rsidR="006F6DB0" w:rsidRPr="00691F7D">
        <w:t>для удаления выбранно</w:t>
      </w:r>
      <w:r w:rsidR="006F6DB0">
        <w:t>й</w:t>
      </w:r>
      <w:r w:rsidR="006F6DB0" w:rsidRPr="00691F7D">
        <w:t xml:space="preserve"> </w:t>
      </w:r>
      <w:r w:rsidR="006F6DB0">
        <w:t>услуги</w:t>
      </w:r>
      <w:r w:rsidR="006F6DB0" w:rsidRPr="006F6DB0">
        <w:t>.</w:t>
      </w:r>
    </w:p>
    <w:p w14:paraId="546A40F5" w14:textId="36DE162B" w:rsidR="00445AA5" w:rsidRDefault="00445AA5" w:rsidP="00445AA5">
      <w:r>
        <w:t xml:space="preserve">При нажатии на вкладке «Услуги» на кнопку «Добавить» или «Редактировать», должно открыться окно для добавления/редактирования данных </w:t>
      </w:r>
      <w:r w:rsidR="00E76B52">
        <w:t>об услуге</w:t>
      </w:r>
      <w:r>
        <w:t>.</w:t>
      </w:r>
    </w:p>
    <w:p w14:paraId="0EAB438A" w14:textId="39F46923" w:rsidR="00445AA5" w:rsidRDefault="00445AA5" w:rsidP="00445AA5">
      <w:r>
        <w:t xml:space="preserve">Прототип экранной формы представлен на рисунке </w:t>
      </w:r>
      <w:r w:rsidR="00823888">
        <w:t>7</w:t>
      </w:r>
      <w:r>
        <w:t>.</w:t>
      </w:r>
    </w:p>
    <w:p w14:paraId="3F1FF0BC" w14:textId="2548111E" w:rsidR="00E76B52" w:rsidRDefault="00EE1E8C" w:rsidP="00E76B52">
      <w:pPr>
        <w:ind w:firstLine="0"/>
        <w:jc w:val="center"/>
      </w:pPr>
      <w:r w:rsidRPr="00EE1E8C">
        <w:rPr>
          <w:noProof/>
        </w:rPr>
        <w:drawing>
          <wp:inline distT="0" distB="0" distL="0" distR="0" wp14:anchorId="58C57793" wp14:editId="6B188439">
            <wp:extent cx="2896016" cy="1495425"/>
            <wp:effectExtent l="0" t="0" r="0" b="0"/>
            <wp:docPr id="1553207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07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6548" cy="15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6695" w14:textId="66F001F1" w:rsidR="00475EAF" w:rsidRDefault="00475EAF" w:rsidP="00475EAF">
      <w:pPr>
        <w:pStyle w:val="a9"/>
      </w:pPr>
      <w:r>
        <w:t xml:space="preserve">Рисунок </w:t>
      </w:r>
      <w:r w:rsidR="00823888">
        <w:t>7</w:t>
      </w:r>
      <w:r>
        <w:t xml:space="preserve"> – Прототип экранной формы добавления и редактирования услуг</w:t>
      </w:r>
    </w:p>
    <w:p w14:paraId="025D23C3" w14:textId="7684D9A7" w:rsidR="00AA0056" w:rsidRDefault="00AA0056" w:rsidP="005B1268">
      <w:r w:rsidRPr="00AA0056">
        <w:t>Данное окно должно содержать поля для ввода наименования</w:t>
      </w:r>
      <w:r w:rsidR="008B07E5">
        <w:t>,</w:t>
      </w:r>
      <w:r w:rsidRPr="00AA0056">
        <w:t xml:space="preserve"> цены </w:t>
      </w:r>
      <w:r w:rsidR="008B07E5">
        <w:t xml:space="preserve">и времени выполнения </w:t>
      </w:r>
      <w:r w:rsidRPr="00AA0056">
        <w:t>услуги, а также выпадающий список для выбора врача</w:t>
      </w:r>
      <w:r w:rsidR="006354E8">
        <w:t xml:space="preserve"> (</w:t>
      </w:r>
      <w:r w:rsidR="00582CEC">
        <w:t>1</w:t>
      </w:r>
      <w:r w:rsidR="006354E8">
        <w:t>)</w:t>
      </w:r>
      <w:r w:rsidRPr="00AA0056">
        <w:t>, оказывающего данную услугу. В окне также должны быть кнопки «Сохранить» и «Отменить».</w:t>
      </w:r>
    </w:p>
    <w:p w14:paraId="0E667A4D" w14:textId="7465D9B0" w:rsidR="005B1268" w:rsidRDefault="005B1268" w:rsidP="005B1268">
      <w:r w:rsidRPr="002A21AB">
        <w:t xml:space="preserve">На вкладке «Запись на прием» отображается экранная форма для управления записями (рисунок </w:t>
      </w:r>
      <w:r w:rsidR="00823888">
        <w:t>8</w:t>
      </w:r>
      <w:r w:rsidRPr="002A21AB">
        <w:t>)</w:t>
      </w:r>
      <w:r>
        <w:t>.</w:t>
      </w:r>
    </w:p>
    <w:p w14:paraId="0C6EA7BB" w14:textId="0E467725" w:rsidR="005B1268" w:rsidRDefault="00947D2C" w:rsidP="005B1268">
      <w:pPr>
        <w:ind w:firstLine="0"/>
        <w:jc w:val="center"/>
      </w:pPr>
      <w:r w:rsidRPr="00947D2C">
        <w:rPr>
          <w:noProof/>
        </w:rPr>
        <w:drawing>
          <wp:inline distT="0" distB="0" distL="0" distR="0" wp14:anchorId="40558E4C" wp14:editId="50A2F0E0">
            <wp:extent cx="4673600" cy="3552944"/>
            <wp:effectExtent l="0" t="0" r="0" b="9525"/>
            <wp:docPr id="503736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363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110" cy="35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568D" w14:textId="7A458196" w:rsidR="005B1268" w:rsidRDefault="005B1268" w:rsidP="005B1268">
      <w:pPr>
        <w:pStyle w:val="a9"/>
      </w:pPr>
      <w:r>
        <w:t xml:space="preserve">Рисунок </w:t>
      </w:r>
      <w:r w:rsidR="00823888">
        <w:t>8</w:t>
      </w:r>
      <w:r>
        <w:t xml:space="preserve"> – Прототип </w:t>
      </w:r>
      <w:r w:rsidRPr="00525459">
        <w:t>экранной</w:t>
      </w:r>
      <w:r>
        <w:t xml:space="preserve"> формы вкладки «Запись на прием»</w:t>
      </w:r>
    </w:p>
    <w:p w14:paraId="0F7619BF" w14:textId="77777777" w:rsidR="005B1268" w:rsidRDefault="005B1268" w:rsidP="005B1268">
      <w:r>
        <w:lastRenderedPageBreak/>
        <w:t>Экранная форма содержит:</w:t>
      </w:r>
    </w:p>
    <w:p w14:paraId="40C6628B" w14:textId="05AC2F94" w:rsidR="005B1268" w:rsidRDefault="005B1268" w:rsidP="005B1268">
      <w:pPr>
        <w:pStyle w:val="a0"/>
      </w:pPr>
      <w:r w:rsidRPr="00446033">
        <w:t>календарь;</w:t>
      </w:r>
    </w:p>
    <w:p w14:paraId="4353268A" w14:textId="13D9B9CD" w:rsidR="005E48C3" w:rsidRPr="00446033" w:rsidRDefault="00582AED" w:rsidP="005B1268">
      <w:pPr>
        <w:pStyle w:val="a0"/>
      </w:pPr>
      <w:r>
        <w:t>календарь, отображающий расписание, выбранного врача;</w:t>
      </w:r>
    </w:p>
    <w:p w14:paraId="6A12795A" w14:textId="4C6711FA" w:rsidR="00A96B66" w:rsidRDefault="00A96B66" w:rsidP="00A96B66">
      <w:pPr>
        <w:pStyle w:val="a0"/>
      </w:pPr>
      <w:r w:rsidRPr="00446033">
        <w:t>поле для выбора пациента (</w:t>
      </w:r>
      <w:r w:rsidR="00947D2C">
        <w:t>1</w:t>
      </w:r>
      <w:r w:rsidRPr="00446033">
        <w:t>);</w:t>
      </w:r>
    </w:p>
    <w:p w14:paraId="1726F864" w14:textId="06DEC479" w:rsidR="00A96B66" w:rsidRPr="00446033" w:rsidRDefault="00A654F7" w:rsidP="00A96B66">
      <w:pPr>
        <w:pStyle w:val="a0"/>
      </w:pPr>
      <w:r>
        <w:t>поле для выбора услуги</w:t>
      </w:r>
      <w:r w:rsidR="00D976A6">
        <w:t>;</w:t>
      </w:r>
    </w:p>
    <w:p w14:paraId="757B835C" w14:textId="39D77645" w:rsidR="00703CFB" w:rsidRPr="00446033" w:rsidRDefault="00703CFB" w:rsidP="00703CFB">
      <w:pPr>
        <w:pStyle w:val="a0"/>
      </w:pPr>
      <w:r w:rsidRPr="00446033">
        <w:t>поле для выбора врача (</w:t>
      </w:r>
      <w:r w:rsidR="00947D2C">
        <w:t>2</w:t>
      </w:r>
      <w:r w:rsidRPr="00446033">
        <w:t>);</w:t>
      </w:r>
    </w:p>
    <w:p w14:paraId="30B04609" w14:textId="6B4D5D35" w:rsidR="00703CFB" w:rsidRDefault="00703CFB" w:rsidP="00703CFB">
      <w:pPr>
        <w:pStyle w:val="a0"/>
      </w:pPr>
      <w:r w:rsidRPr="00446033">
        <w:t xml:space="preserve">поле для выбора времени </w:t>
      </w:r>
      <w:r w:rsidR="005D3DD9">
        <w:t xml:space="preserve">начала приема </w:t>
      </w:r>
      <w:r w:rsidRPr="00446033">
        <w:t>(</w:t>
      </w:r>
      <w:r w:rsidR="00947D2C">
        <w:t>3</w:t>
      </w:r>
      <w:r w:rsidRPr="00446033">
        <w:t>);</w:t>
      </w:r>
    </w:p>
    <w:p w14:paraId="3169229E" w14:textId="4C6B7D52" w:rsidR="005D3DD9" w:rsidRDefault="005D3DD9" w:rsidP="00703CFB">
      <w:pPr>
        <w:pStyle w:val="a0"/>
      </w:pPr>
      <w:r w:rsidRPr="00446033">
        <w:t xml:space="preserve">поле для выбора времени </w:t>
      </w:r>
      <w:r w:rsidR="000C4D52">
        <w:t>окончания</w:t>
      </w:r>
      <w:r>
        <w:t xml:space="preserve"> приема </w:t>
      </w:r>
      <w:r w:rsidRPr="00446033">
        <w:t>(</w:t>
      </w:r>
      <w:r w:rsidR="00947D2C">
        <w:t>4</w:t>
      </w:r>
      <w:r w:rsidRPr="005D3DD9">
        <w:t>)</w:t>
      </w:r>
      <w:r>
        <w:t>;</w:t>
      </w:r>
    </w:p>
    <w:p w14:paraId="15BF4424" w14:textId="4F295703" w:rsidR="005B1268" w:rsidRPr="00446033" w:rsidRDefault="005B1268" w:rsidP="005B1268">
      <w:pPr>
        <w:pStyle w:val="a0"/>
      </w:pPr>
      <w:r w:rsidRPr="00446033">
        <w:t xml:space="preserve">таблицу записей на прием </w:t>
      </w:r>
      <w:r w:rsidR="00E517D4">
        <w:t xml:space="preserve">на выбранную дату </w:t>
      </w:r>
      <w:r w:rsidRPr="00446033">
        <w:t>(</w:t>
      </w:r>
      <w:r w:rsidR="00947D2C">
        <w:t>5</w:t>
      </w:r>
      <w:r w:rsidRPr="00446033">
        <w:t xml:space="preserve">), </w:t>
      </w:r>
      <w:r>
        <w:t>содержащую</w:t>
      </w:r>
      <w:r w:rsidRPr="00446033">
        <w:t xml:space="preserve"> столбцы: </w:t>
      </w:r>
      <w:r w:rsidR="00A654F7">
        <w:t xml:space="preserve">врач, пациент, услуги, </w:t>
      </w:r>
      <w:r w:rsidR="00623A67">
        <w:t>кабинет врача</w:t>
      </w:r>
      <w:r w:rsidRPr="00446033">
        <w:t>, время;</w:t>
      </w:r>
    </w:p>
    <w:p w14:paraId="6DBD3350" w14:textId="7F71760B" w:rsidR="005B1268" w:rsidRDefault="005B1268" w:rsidP="005B1268">
      <w:pPr>
        <w:pStyle w:val="a0"/>
      </w:pPr>
      <w:r w:rsidRPr="00446033">
        <w:t>кнопку «Записать» для подтверждения записи</w:t>
      </w:r>
      <w:r w:rsidR="00D976A6">
        <w:t>;</w:t>
      </w:r>
    </w:p>
    <w:p w14:paraId="3F59D0F6" w14:textId="1208DFA5" w:rsidR="00D976A6" w:rsidRDefault="00D976A6" w:rsidP="00D976A6">
      <w:pPr>
        <w:pStyle w:val="a0"/>
      </w:pPr>
      <w:r w:rsidRPr="00446033">
        <w:t>кнопку «</w:t>
      </w:r>
      <w:r>
        <w:t>Отменить запись</w:t>
      </w:r>
      <w:r w:rsidRPr="00446033">
        <w:t xml:space="preserve">» для </w:t>
      </w:r>
      <w:r w:rsidR="00F87942">
        <w:t>удаления</w:t>
      </w:r>
      <w:r w:rsidRPr="00446033">
        <w:t xml:space="preserve"> записи</w:t>
      </w:r>
      <w:r>
        <w:t>;</w:t>
      </w:r>
    </w:p>
    <w:p w14:paraId="7C6371A5" w14:textId="08AAAA0A" w:rsidR="00D976A6" w:rsidRDefault="00F87942" w:rsidP="00F87942">
      <w:pPr>
        <w:pStyle w:val="a0"/>
      </w:pPr>
      <w:r w:rsidRPr="00446033">
        <w:t>кнопку «</w:t>
      </w:r>
      <w:r>
        <w:t>Измен</w:t>
      </w:r>
      <w:r w:rsidR="0061771C">
        <w:t>и</w:t>
      </w:r>
      <w:r>
        <w:t>ть</w:t>
      </w:r>
      <w:r w:rsidR="008D3DCE">
        <w:t xml:space="preserve"> запись</w:t>
      </w:r>
      <w:r w:rsidRPr="00446033">
        <w:t xml:space="preserve">» для </w:t>
      </w:r>
      <w:r w:rsidR="009917FE">
        <w:t>редактирования</w:t>
      </w:r>
      <w:r w:rsidRPr="00446033">
        <w:t xml:space="preserve"> записи</w:t>
      </w:r>
      <w:r>
        <w:t>.</w:t>
      </w:r>
    </w:p>
    <w:p w14:paraId="072F0003" w14:textId="4BB3D0E0" w:rsidR="005008C6" w:rsidRDefault="00882817" w:rsidP="005008C6">
      <w:r w:rsidRPr="00882817">
        <w:t xml:space="preserve">Вкладка «Управление пациентами» предоставляет доступ к управлению пациентами (рисунок </w:t>
      </w:r>
      <w:r w:rsidR="00823888">
        <w:t>9</w:t>
      </w:r>
      <w:r w:rsidRPr="00882817">
        <w:t>)</w:t>
      </w:r>
      <w:r w:rsidR="005008C6">
        <w:t>.</w:t>
      </w:r>
    </w:p>
    <w:p w14:paraId="7B3F1B4D" w14:textId="4CE1C1C5" w:rsidR="00E2297A" w:rsidRDefault="00A80B10" w:rsidP="00FF464A">
      <w:pPr>
        <w:ind w:firstLine="0"/>
        <w:jc w:val="center"/>
      </w:pPr>
      <w:r w:rsidRPr="00A80B10">
        <w:rPr>
          <w:noProof/>
        </w:rPr>
        <w:drawing>
          <wp:inline distT="0" distB="0" distL="0" distR="0" wp14:anchorId="0BD3864D" wp14:editId="105AFF4E">
            <wp:extent cx="5663461" cy="4029075"/>
            <wp:effectExtent l="0" t="0" r="0" b="0"/>
            <wp:docPr id="1414037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377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8044" cy="40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DEF6" w14:textId="4008195A" w:rsidR="00AB5C9B" w:rsidRDefault="00AB5C9B" w:rsidP="00F04CBE">
      <w:pPr>
        <w:pStyle w:val="a9"/>
      </w:pPr>
      <w:r>
        <w:t xml:space="preserve">Рисунок </w:t>
      </w:r>
      <w:r w:rsidR="00823888">
        <w:t>9</w:t>
      </w:r>
      <w:r w:rsidR="00090C65">
        <w:t xml:space="preserve"> – Прототип </w:t>
      </w:r>
      <w:r w:rsidR="005008C6">
        <w:t xml:space="preserve">экранной </w:t>
      </w:r>
      <w:r w:rsidR="005008C6" w:rsidRPr="00F04CBE">
        <w:t>формы</w:t>
      </w:r>
      <w:r w:rsidR="005008C6">
        <w:t xml:space="preserve"> </w:t>
      </w:r>
      <w:r w:rsidR="00EA433A">
        <w:t>вкладки «</w:t>
      </w:r>
      <w:r w:rsidR="001B44AA">
        <w:t>Пациенты</w:t>
      </w:r>
      <w:r w:rsidR="00EA433A">
        <w:t>»</w:t>
      </w:r>
    </w:p>
    <w:p w14:paraId="7D9EED6A" w14:textId="593A0788" w:rsidR="005008C6" w:rsidRDefault="005008C6" w:rsidP="005008C6">
      <w:r>
        <w:lastRenderedPageBreak/>
        <w:t>Экранная форма содержит:</w:t>
      </w:r>
    </w:p>
    <w:p w14:paraId="7204137D" w14:textId="7C9BD709" w:rsidR="00F770C9" w:rsidRDefault="00414902" w:rsidP="00A56844">
      <w:pPr>
        <w:pStyle w:val="a0"/>
        <w:numPr>
          <w:ilvl w:val="0"/>
          <w:numId w:val="11"/>
        </w:numPr>
        <w:ind w:left="0" w:firstLine="851"/>
      </w:pPr>
      <w:r>
        <w:t xml:space="preserve">таблицу </w:t>
      </w:r>
      <w:r w:rsidR="00F432B0">
        <w:t>пациентов</w:t>
      </w:r>
      <w:r w:rsidR="00F770C9">
        <w:t xml:space="preserve"> (</w:t>
      </w:r>
      <w:r w:rsidR="00947D2C">
        <w:t>1</w:t>
      </w:r>
      <w:r w:rsidR="00A61066">
        <w:t>)</w:t>
      </w:r>
      <w:r w:rsidR="00A61066" w:rsidRPr="00A61066">
        <w:t xml:space="preserve">, </w:t>
      </w:r>
      <w:r w:rsidR="00D835A5" w:rsidRPr="00B8516C">
        <w:t xml:space="preserve">в которой отображаются </w:t>
      </w:r>
      <w:r w:rsidR="00A61066" w:rsidRPr="00A61066">
        <w:t>ФИО,</w:t>
      </w:r>
      <w:r w:rsidR="00866B02">
        <w:t xml:space="preserve"> СНИЛС,</w:t>
      </w:r>
      <w:r w:rsidR="00A61066" w:rsidRPr="00A61066">
        <w:t xml:space="preserve"> </w:t>
      </w:r>
      <w:r w:rsidR="003B6DC1">
        <w:t>дат</w:t>
      </w:r>
      <w:r w:rsidR="00170BE1">
        <w:t>а рождения</w:t>
      </w:r>
      <w:r w:rsidR="00C02C6C">
        <w:t xml:space="preserve">, </w:t>
      </w:r>
      <w:r w:rsidR="00A61066" w:rsidRPr="00A61066">
        <w:t xml:space="preserve">номер телефона </w:t>
      </w:r>
      <w:r w:rsidR="00866B02">
        <w:t>и пол</w:t>
      </w:r>
      <w:r w:rsidR="00D835A5">
        <w:t xml:space="preserve"> пациента</w:t>
      </w:r>
      <w:r w:rsidR="00A61066" w:rsidRPr="00A61066">
        <w:t>;</w:t>
      </w:r>
    </w:p>
    <w:p w14:paraId="30DC2DA3" w14:textId="2C041BA7" w:rsidR="004C323F" w:rsidRDefault="004C323F" w:rsidP="00525459">
      <w:pPr>
        <w:pStyle w:val="a0"/>
      </w:pPr>
      <w:r>
        <w:t>кнопк</w:t>
      </w:r>
      <w:r w:rsidR="00414902">
        <w:t>у</w:t>
      </w:r>
      <w:r>
        <w:t xml:space="preserve"> «</w:t>
      </w:r>
      <w:r w:rsidR="00A61066">
        <w:t>Д</w:t>
      </w:r>
      <w:r>
        <w:t>обавить»</w:t>
      </w:r>
      <w:r w:rsidR="001D1163">
        <w:t xml:space="preserve"> </w:t>
      </w:r>
      <w:r w:rsidR="001D1163" w:rsidRPr="001D1163">
        <w:t>для регистрации нового пациента</w:t>
      </w:r>
      <w:r>
        <w:t>;</w:t>
      </w:r>
    </w:p>
    <w:p w14:paraId="7570FDBD" w14:textId="7A4058E4" w:rsidR="001B4971" w:rsidRDefault="001B4971" w:rsidP="00525459">
      <w:pPr>
        <w:pStyle w:val="a0"/>
      </w:pPr>
      <w:r>
        <w:t>кнопку «Редактировать»</w:t>
      </w:r>
      <w:r w:rsidR="00B1449B">
        <w:t>;</w:t>
      </w:r>
    </w:p>
    <w:p w14:paraId="5A9C8B46" w14:textId="48468CD7" w:rsidR="007F66D7" w:rsidRDefault="004C323F" w:rsidP="00ED4F9D">
      <w:pPr>
        <w:pStyle w:val="a0"/>
        <w:numPr>
          <w:ilvl w:val="0"/>
          <w:numId w:val="11"/>
        </w:numPr>
        <w:ind w:left="0" w:firstLine="851"/>
      </w:pPr>
      <w:r>
        <w:t>кнопк</w:t>
      </w:r>
      <w:r w:rsidR="00414902">
        <w:t>у</w:t>
      </w:r>
      <w:r>
        <w:t xml:space="preserve"> «Удалить»</w:t>
      </w:r>
      <w:r w:rsidR="001D1163">
        <w:t xml:space="preserve"> </w:t>
      </w:r>
      <w:r w:rsidR="00ED26FE" w:rsidRPr="00691F7D">
        <w:t>для удаления выбранно</w:t>
      </w:r>
      <w:r w:rsidR="00ED26FE">
        <w:t>го</w:t>
      </w:r>
      <w:r w:rsidR="00ED26FE" w:rsidRPr="00691F7D">
        <w:t xml:space="preserve"> </w:t>
      </w:r>
      <w:r w:rsidR="00ED26FE">
        <w:t>пациента</w:t>
      </w:r>
      <w:r>
        <w:t>.</w:t>
      </w:r>
      <w:r w:rsidR="00F432B0">
        <w:t xml:space="preserve"> </w:t>
      </w:r>
    </w:p>
    <w:p w14:paraId="32923BBB" w14:textId="35C79579" w:rsidR="00C46C22" w:rsidRDefault="00BC403C" w:rsidP="00A13852">
      <w:r>
        <w:t xml:space="preserve">При нажатии на вкладке «Пациенты» на кнопку «Добавить» или «Редактировать», должно открыться окно добавления/редактирования данных о </w:t>
      </w:r>
      <w:r w:rsidR="00276F93">
        <w:t>пациенте</w:t>
      </w:r>
      <w:r>
        <w:t>.</w:t>
      </w:r>
    </w:p>
    <w:p w14:paraId="71682D67" w14:textId="652409A0" w:rsidR="00BC403C" w:rsidRDefault="00BC403C" w:rsidP="00BC403C">
      <w:r>
        <w:t xml:space="preserve">Прототип экранной формы представлен на рисунке </w:t>
      </w:r>
      <w:r w:rsidR="00813538">
        <w:t>1</w:t>
      </w:r>
      <w:r w:rsidR="00823888">
        <w:t>0</w:t>
      </w:r>
      <w:r>
        <w:t>.</w:t>
      </w:r>
    </w:p>
    <w:p w14:paraId="709A6B0A" w14:textId="5B40872A" w:rsidR="00276F93" w:rsidRDefault="00590809" w:rsidP="00276F93">
      <w:pPr>
        <w:ind w:firstLine="0"/>
        <w:jc w:val="center"/>
      </w:pPr>
      <w:r w:rsidRPr="00590809">
        <w:rPr>
          <w:noProof/>
        </w:rPr>
        <w:drawing>
          <wp:inline distT="0" distB="0" distL="0" distR="0" wp14:anchorId="558E3A96" wp14:editId="10CAA5D1">
            <wp:extent cx="3188089" cy="2781300"/>
            <wp:effectExtent l="0" t="0" r="0" b="0"/>
            <wp:docPr id="708195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954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5537" cy="27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BCA4" w14:textId="1A63A217" w:rsidR="00D0081D" w:rsidRDefault="00D0081D" w:rsidP="00AC3B74">
      <w:pPr>
        <w:pStyle w:val="a9"/>
      </w:pPr>
      <w:r>
        <w:t xml:space="preserve">Рисунок </w:t>
      </w:r>
      <w:r w:rsidR="00813538">
        <w:t>1</w:t>
      </w:r>
      <w:r w:rsidR="00823888">
        <w:t>0</w:t>
      </w:r>
      <w:r>
        <w:t xml:space="preserve"> – Прототип экранной формы </w:t>
      </w:r>
      <w:r w:rsidR="003D4E61">
        <w:t>добавления и редактирования пациентов</w:t>
      </w:r>
    </w:p>
    <w:p w14:paraId="29903C20" w14:textId="7D019DFC" w:rsidR="005145B5" w:rsidRDefault="005145B5" w:rsidP="005145B5">
      <w:r>
        <w:t xml:space="preserve">Данное окно должно содержать поля для ввода ФИО, </w:t>
      </w:r>
      <w:proofErr w:type="spellStart"/>
      <w:r w:rsidR="00757A8B">
        <w:t>СНИЛС</w:t>
      </w:r>
      <w:r w:rsidR="00067FF4">
        <w:t>а</w:t>
      </w:r>
      <w:proofErr w:type="spellEnd"/>
      <w:r>
        <w:t xml:space="preserve">, </w:t>
      </w:r>
      <w:r w:rsidR="00757A8B">
        <w:t>дат</w:t>
      </w:r>
      <w:r w:rsidR="00067FF4">
        <w:t>ы</w:t>
      </w:r>
      <w:r w:rsidR="00757A8B">
        <w:t xml:space="preserve"> р</w:t>
      </w:r>
      <w:r w:rsidR="002E643C">
        <w:t>ождения, номер телефона</w:t>
      </w:r>
      <w:r>
        <w:t xml:space="preserve"> и </w:t>
      </w:r>
      <w:r w:rsidR="002E643C">
        <w:t>пол</w:t>
      </w:r>
      <w:r w:rsidR="00067FF4">
        <w:t>а пациента</w:t>
      </w:r>
      <w:r w:rsidR="000D5C95">
        <w:t>, а также кнопки «Сохранить» и «Отменить».</w:t>
      </w:r>
    </w:p>
    <w:p w14:paraId="6293635B" w14:textId="7484E69E" w:rsidR="007506A2" w:rsidRDefault="004F5135" w:rsidP="00671A2F">
      <w:r>
        <w:t xml:space="preserve">При нажатии на </w:t>
      </w:r>
      <w:r w:rsidR="00EE71EA">
        <w:t>вкладку</w:t>
      </w:r>
      <w:r>
        <w:t xml:space="preserve"> «</w:t>
      </w:r>
      <w:r w:rsidR="00EE71EA">
        <w:t>Отчетность</w:t>
      </w:r>
      <w:r>
        <w:t>»</w:t>
      </w:r>
      <w:r w:rsidR="00F26908">
        <w:t xml:space="preserve">, </w:t>
      </w:r>
      <w:r w:rsidR="00E40201" w:rsidRPr="00E40201">
        <w:t>должн</w:t>
      </w:r>
      <w:r w:rsidR="00671A2F">
        <w:t>а</w:t>
      </w:r>
      <w:r w:rsidR="00E40201" w:rsidRPr="00E40201">
        <w:t xml:space="preserve"> открываться </w:t>
      </w:r>
      <w:r w:rsidR="00671A2F">
        <w:t>экранная форма</w:t>
      </w:r>
      <w:r w:rsidR="00E40201" w:rsidRPr="00E40201">
        <w:t xml:space="preserve"> для формирования отчета</w:t>
      </w:r>
      <w:r w:rsidR="001515BB">
        <w:t>.</w:t>
      </w:r>
    </w:p>
    <w:p w14:paraId="732C7332" w14:textId="77777777" w:rsidR="00185673" w:rsidRDefault="00185673" w:rsidP="001515BB">
      <w:pPr>
        <w:spacing w:before="0"/>
      </w:pPr>
    </w:p>
    <w:p w14:paraId="0747A1E6" w14:textId="77777777" w:rsidR="00185673" w:rsidRDefault="00185673" w:rsidP="001515BB">
      <w:pPr>
        <w:spacing w:before="0"/>
      </w:pPr>
    </w:p>
    <w:p w14:paraId="32513C3A" w14:textId="77777777" w:rsidR="00185673" w:rsidRDefault="00185673" w:rsidP="001515BB">
      <w:pPr>
        <w:spacing w:before="0"/>
      </w:pPr>
    </w:p>
    <w:p w14:paraId="637EDB38" w14:textId="77777777" w:rsidR="00185673" w:rsidRDefault="00185673" w:rsidP="001515BB">
      <w:pPr>
        <w:spacing w:before="0"/>
      </w:pPr>
    </w:p>
    <w:p w14:paraId="488CA49A" w14:textId="77777777" w:rsidR="00185673" w:rsidRDefault="00185673" w:rsidP="001515BB">
      <w:pPr>
        <w:spacing w:before="0"/>
      </w:pPr>
    </w:p>
    <w:p w14:paraId="74DE0291" w14:textId="77777777" w:rsidR="00185673" w:rsidRDefault="00185673" w:rsidP="001515BB">
      <w:pPr>
        <w:spacing w:before="0"/>
      </w:pPr>
    </w:p>
    <w:p w14:paraId="5F2BF7B0" w14:textId="77777777" w:rsidR="00185673" w:rsidRDefault="00185673" w:rsidP="001515BB">
      <w:pPr>
        <w:spacing w:before="0"/>
      </w:pPr>
    </w:p>
    <w:p w14:paraId="6BE8A0B0" w14:textId="06434EA0" w:rsidR="001515BB" w:rsidRDefault="001515BB" w:rsidP="001515BB">
      <w:pPr>
        <w:spacing w:before="0"/>
      </w:pPr>
      <w:r>
        <w:lastRenderedPageBreak/>
        <w:t>Прототип экранной формы представлен на рисунке 1</w:t>
      </w:r>
      <w:r w:rsidR="00823888">
        <w:t>1</w:t>
      </w:r>
      <w:r>
        <w:t>.</w:t>
      </w:r>
    </w:p>
    <w:p w14:paraId="2ECD2248" w14:textId="6308A8B7" w:rsidR="007506A2" w:rsidRDefault="000645BF" w:rsidP="006D39B1">
      <w:pPr>
        <w:ind w:firstLine="0"/>
        <w:jc w:val="center"/>
      </w:pPr>
      <w:r w:rsidRPr="000645BF">
        <w:rPr>
          <w:noProof/>
        </w:rPr>
        <w:drawing>
          <wp:inline distT="0" distB="0" distL="0" distR="0" wp14:anchorId="5E3D6DDD" wp14:editId="2546F995">
            <wp:extent cx="4777350" cy="3600450"/>
            <wp:effectExtent l="0" t="0" r="4445" b="0"/>
            <wp:docPr id="144130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084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2597" cy="36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5D88" w14:textId="407545F8" w:rsidR="006D39B1" w:rsidRPr="00D940CA" w:rsidRDefault="006D39B1" w:rsidP="00D940CA">
      <w:pPr>
        <w:pStyle w:val="a9"/>
      </w:pPr>
      <w:r w:rsidRPr="00D940CA">
        <w:t>Рисунок 1</w:t>
      </w:r>
      <w:r w:rsidR="00823888" w:rsidRPr="00D940CA">
        <w:t>1</w:t>
      </w:r>
      <w:r w:rsidRPr="00D940CA">
        <w:t xml:space="preserve"> – Прототип экранной формы </w:t>
      </w:r>
      <w:r w:rsidR="004F253F" w:rsidRPr="00D940CA">
        <w:t>вкладки «Отчетность»</w:t>
      </w:r>
    </w:p>
    <w:p w14:paraId="7E7B0864" w14:textId="4273502C" w:rsidR="00117CFD" w:rsidRDefault="0099657B" w:rsidP="000645BF">
      <w:pPr>
        <w:pStyle w:val="a0"/>
        <w:numPr>
          <w:ilvl w:val="0"/>
          <w:numId w:val="0"/>
        </w:numPr>
        <w:ind w:firstLine="851"/>
      </w:pPr>
      <w:r>
        <w:t>Экранная форма содержит:</w:t>
      </w:r>
    </w:p>
    <w:p w14:paraId="7F49DB41" w14:textId="5300F443" w:rsidR="0099657B" w:rsidRDefault="00F548D0" w:rsidP="00A56844">
      <w:pPr>
        <w:pStyle w:val="a0"/>
        <w:numPr>
          <w:ilvl w:val="0"/>
          <w:numId w:val="16"/>
        </w:numPr>
        <w:ind w:left="0" w:firstLine="851"/>
      </w:pPr>
      <w:r>
        <w:t>поле для ввода даты</w:t>
      </w:r>
      <w:r w:rsidR="003E2AF5">
        <w:t xml:space="preserve"> </w:t>
      </w:r>
      <w:r w:rsidR="00013940">
        <w:t>начала отчетно</w:t>
      </w:r>
      <w:r w:rsidR="00671A2F">
        <w:t>го периода</w:t>
      </w:r>
      <w:r w:rsidR="00013940">
        <w:t xml:space="preserve"> </w:t>
      </w:r>
      <w:r w:rsidR="003E2AF5">
        <w:t>(</w:t>
      </w:r>
      <w:r w:rsidR="000645BF">
        <w:t>1</w:t>
      </w:r>
      <w:r w:rsidR="003E2AF5">
        <w:t>);</w:t>
      </w:r>
    </w:p>
    <w:p w14:paraId="73001880" w14:textId="443CDD17" w:rsidR="003E2AF5" w:rsidRDefault="00013940" w:rsidP="00991C67">
      <w:pPr>
        <w:pStyle w:val="a0"/>
        <w:numPr>
          <w:ilvl w:val="0"/>
          <w:numId w:val="16"/>
        </w:numPr>
        <w:ind w:left="0" w:firstLine="851"/>
      </w:pPr>
      <w:r>
        <w:t xml:space="preserve">поле для ввода даты </w:t>
      </w:r>
      <w:r w:rsidR="00671A2F">
        <w:t>окончания отчетного периода</w:t>
      </w:r>
      <w:r>
        <w:t xml:space="preserve"> (</w:t>
      </w:r>
      <w:r w:rsidR="000645BF">
        <w:t>2</w:t>
      </w:r>
      <w:r>
        <w:t>);</w:t>
      </w:r>
    </w:p>
    <w:p w14:paraId="237E2339" w14:textId="0911CCAC" w:rsidR="007E14E2" w:rsidRDefault="00741D9B" w:rsidP="00A56844">
      <w:pPr>
        <w:pStyle w:val="a0"/>
        <w:numPr>
          <w:ilvl w:val="0"/>
          <w:numId w:val="16"/>
        </w:numPr>
        <w:ind w:left="0" w:firstLine="851"/>
      </w:pPr>
      <w:r>
        <w:t>к</w:t>
      </w:r>
      <w:r w:rsidR="00290852" w:rsidRPr="00290852">
        <w:t>нопк</w:t>
      </w:r>
      <w:r w:rsidR="00290852">
        <w:t>у</w:t>
      </w:r>
      <w:r w:rsidR="00290852" w:rsidRPr="00290852">
        <w:t xml:space="preserve"> </w:t>
      </w:r>
      <w:r w:rsidR="00290852">
        <w:t>«</w:t>
      </w:r>
      <w:r w:rsidR="003E2AF5">
        <w:t>Сформировать отчет</w:t>
      </w:r>
      <w:r w:rsidR="00290852">
        <w:t xml:space="preserve">» </w:t>
      </w:r>
      <w:r w:rsidR="00290852" w:rsidRPr="00290852">
        <w:t>для генерации отчета о</w:t>
      </w:r>
      <w:r w:rsidR="003A130B">
        <w:t xml:space="preserve"> </w:t>
      </w:r>
      <w:r w:rsidR="00335B40">
        <w:t>доходах</w:t>
      </w:r>
      <w:r w:rsidR="00290852">
        <w:t>;</w:t>
      </w:r>
    </w:p>
    <w:p w14:paraId="12320CC7" w14:textId="787C8001" w:rsidR="00011F2E" w:rsidRDefault="00011F2E" w:rsidP="00A56844">
      <w:pPr>
        <w:pStyle w:val="a0"/>
        <w:numPr>
          <w:ilvl w:val="0"/>
          <w:numId w:val="16"/>
        </w:numPr>
        <w:ind w:left="0" w:firstLine="851"/>
      </w:pPr>
      <w:r>
        <w:t>кнопку «</w:t>
      </w:r>
      <w:r w:rsidRPr="00741D9B">
        <w:t>Сохранить отчет</w:t>
      </w:r>
      <w:r>
        <w:t>»</w:t>
      </w:r>
      <w:r w:rsidRPr="00741D9B">
        <w:t xml:space="preserve">, </w:t>
      </w:r>
      <w:r w:rsidRPr="00A473DB">
        <w:t>позволяющую сохранить сгенерированный отчет в формате PDF</w:t>
      </w:r>
      <w:r>
        <w:t>;</w:t>
      </w:r>
    </w:p>
    <w:p w14:paraId="4115FDC7" w14:textId="40BBF687" w:rsidR="00290852" w:rsidRPr="006B45E5" w:rsidRDefault="00897B99" w:rsidP="00011F2E">
      <w:pPr>
        <w:pStyle w:val="a0"/>
        <w:numPr>
          <w:ilvl w:val="0"/>
          <w:numId w:val="16"/>
        </w:numPr>
        <w:ind w:left="0" w:firstLine="851"/>
      </w:pPr>
      <w:r>
        <w:t>поле для вывода результат</w:t>
      </w:r>
      <w:r w:rsidR="003A130B">
        <w:t>а</w:t>
      </w:r>
      <w:r>
        <w:t xml:space="preserve"> сгенерированн</w:t>
      </w:r>
      <w:r w:rsidR="003A130B">
        <w:t>ого</w:t>
      </w:r>
      <w:r>
        <w:t xml:space="preserve"> отчет</w:t>
      </w:r>
      <w:r w:rsidR="003A130B">
        <w:t>а</w:t>
      </w:r>
      <w:r>
        <w:t xml:space="preserve"> (</w:t>
      </w:r>
      <w:r w:rsidR="000645BF">
        <w:t>3</w:t>
      </w:r>
      <w:r>
        <w:t>)</w:t>
      </w:r>
      <w:r w:rsidR="00011F2E">
        <w:t>.</w:t>
      </w:r>
    </w:p>
    <w:p w14:paraId="3EBD447A" w14:textId="0EB0E79F" w:rsidR="00295D9C" w:rsidRDefault="00295D9C" w:rsidP="00295D9C">
      <w:pPr>
        <w:pStyle w:val="2"/>
      </w:pPr>
      <w:bookmarkStart w:id="19" w:name="_Toc179550336"/>
      <w:r>
        <w:t>Требования к видам обеспечения</w:t>
      </w:r>
      <w:bookmarkEnd w:id="19"/>
    </w:p>
    <w:p w14:paraId="479C0445" w14:textId="2EA95343" w:rsidR="00D9797E" w:rsidRPr="00D9797E" w:rsidRDefault="00564D7E" w:rsidP="00D9797E">
      <w:r>
        <w:t xml:space="preserve">В данном </w:t>
      </w:r>
      <w:r w:rsidR="005628BA">
        <w:t xml:space="preserve">подразделе содержатся требования к видам обеспечения </w:t>
      </w:r>
      <w:r w:rsidR="0025446A">
        <w:t>результата настоящей разработки.</w:t>
      </w:r>
    </w:p>
    <w:p w14:paraId="607098D9" w14:textId="67CE43B4" w:rsidR="00295D9C" w:rsidRDefault="00256697" w:rsidP="00256697">
      <w:pPr>
        <w:pStyle w:val="3"/>
      </w:pPr>
      <w:bookmarkStart w:id="20" w:name="_Toc179550337"/>
      <w:r>
        <w:t>Требования к математическому обеспечению</w:t>
      </w:r>
      <w:bookmarkEnd w:id="20"/>
    </w:p>
    <w:p w14:paraId="6D56AAD3" w14:textId="77777777" w:rsidR="00A5739D" w:rsidRDefault="00A5739D" w:rsidP="00A5739D">
      <w:r>
        <w:t>Результат данной разработки должен соответствовать следующим требованиям к математическому обеспечению:</w:t>
      </w:r>
    </w:p>
    <w:p w14:paraId="58812846" w14:textId="0B2576B6" w:rsidR="008B58E8" w:rsidRDefault="008B58E8" w:rsidP="00A56844">
      <w:pPr>
        <w:pStyle w:val="a0"/>
        <w:numPr>
          <w:ilvl w:val="0"/>
          <w:numId w:val="18"/>
        </w:numPr>
        <w:ind w:left="0" w:firstLine="851"/>
      </w:pPr>
      <w:r>
        <w:t xml:space="preserve">расчет дохода от каждой услуги: </w:t>
      </w:r>
      <w:r>
        <w:rPr>
          <w:lang w:val="en-US"/>
        </w:rPr>
        <w:t>P</w:t>
      </w:r>
      <w:r w:rsidRPr="007B2AA0">
        <w:t xml:space="preserve"> = </w:t>
      </w:r>
      <w:r>
        <w:rPr>
          <w:lang w:val="en-US"/>
        </w:rPr>
        <w:t>n</w:t>
      </w:r>
      <w:r w:rsidRPr="00BE7206">
        <w:t>*</w:t>
      </w:r>
      <w:r>
        <w:rPr>
          <w:lang w:val="en-US"/>
        </w:rPr>
        <w:t>k</w:t>
      </w:r>
      <w:r>
        <w:t xml:space="preserve">, где </w:t>
      </w:r>
      <w:r>
        <w:rPr>
          <w:lang w:val="en-US"/>
        </w:rPr>
        <w:t>P</w:t>
      </w:r>
      <w:r w:rsidRPr="00BE7206">
        <w:t xml:space="preserve"> </w:t>
      </w:r>
      <w:r>
        <w:t xml:space="preserve">– </w:t>
      </w:r>
      <w:r w:rsidR="005B133B">
        <w:t xml:space="preserve">доход, </w:t>
      </w:r>
      <w:r w:rsidR="005B133B">
        <w:rPr>
          <w:lang w:val="en-US"/>
        </w:rPr>
        <w:t>n</w:t>
      </w:r>
      <w:r w:rsidR="005B133B" w:rsidRPr="005B133B">
        <w:t xml:space="preserve"> – </w:t>
      </w:r>
      <w:r w:rsidR="00EF00D1">
        <w:t>стоимость у</w:t>
      </w:r>
      <w:r w:rsidR="00EC02D7">
        <w:t xml:space="preserve">слуги, </w:t>
      </w:r>
      <w:r w:rsidR="00EC02D7">
        <w:rPr>
          <w:lang w:val="en-US"/>
        </w:rPr>
        <w:t>k</w:t>
      </w:r>
      <w:r w:rsidR="00EC02D7" w:rsidRPr="00EC02D7">
        <w:t xml:space="preserve"> –</w:t>
      </w:r>
      <w:r w:rsidR="00EC02D7">
        <w:t xml:space="preserve"> количество </w:t>
      </w:r>
      <w:r w:rsidR="0066226C">
        <w:t>оказанных услуг;</w:t>
      </w:r>
    </w:p>
    <w:p w14:paraId="7ABA0C30" w14:textId="7317D227" w:rsidR="005D4DAE" w:rsidRPr="00B86EF7" w:rsidRDefault="00525F00" w:rsidP="00A56844">
      <w:pPr>
        <w:pStyle w:val="a0"/>
        <w:numPr>
          <w:ilvl w:val="0"/>
          <w:numId w:val="18"/>
        </w:numPr>
        <w:ind w:left="0" w:firstLine="851"/>
      </w:pPr>
      <w:r>
        <w:lastRenderedPageBreak/>
        <w:t xml:space="preserve">расчет общего дохода </w:t>
      </w:r>
      <w:r w:rsidR="006706FC">
        <w:t>за услуги</w:t>
      </w:r>
      <w:r w:rsidR="008A23DF">
        <w:t xml:space="preserve">: </w:t>
      </w:r>
      <w:r w:rsidR="00886318" w:rsidRPr="00886318">
        <w:t>суммировани</w:t>
      </w:r>
      <w:r w:rsidR="00886318">
        <w:t>е</w:t>
      </w:r>
      <w:r w:rsidR="00886318" w:rsidRPr="00886318">
        <w:t xml:space="preserve"> доходов от всех оказанных услуг</w:t>
      </w:r>
      <w:r w:rsidR="00886318">
        <w:t>.</w:t>
      </w:r>
      <w:r w:rsidR="00BE7206">
        <w:t xml:space="preserve"> </w:t>
      </w:r>
    </w:p>
    <w:p w14:paraId="2B1FFEE1" w14:textId="09709FF1" w:rsidR="00256697" w:rsidRDefault="00256697" w:rsidP="00256697">
      <w:pPr>
        <w:pStyle w:val="3"/>
      </w:pPr>
      <w:bookmarkStart w:id="21" w:name="_Toc179550338"/>
      <w:r>
        <w:t>Требования к информационному обеспечению</w:t>
      </w:r>
      <w:bookmarkEnd w:id="21"/>
    </w:p>
    <w:p w14:paraId="659E251C" w14:textId="088CAD0B" w:rsidR="00340BDE" w:rsidRPr="00340BDE" w:rsidRDefault="00BC3F84" w:rsidP="00703902">
      <w:r>
        <w:t>К требованиям информационного обеспечения относятся нижеперечисленные пункты</w:t>
      </w:r>
      <w:r>
        <w:rPr>
          <w:color w:val="000000"/>
        </w:rPr>
        <w:t>.</w:t>
      </w:r>
    </w:p>
    <w:p w14:paraId="313B46E9" w14:textId="3B060D91" w:rsidR="00E208B0" w:rsidRDefault="001F61FC" w:rsidP="001F61FC">
      <w:pPr>
        <w:pStyle w:val="4"/>
      </w:pPr>
      <w:r>
        <w:t>Требования к форматам хранения данных</w:t>
      </w:r>
    </w:p>
    <w:p w14:paraId="55FDCB73" w14:textId="5F1AAD6E" w:rsidR="001A40BC" w:rsidRPr="001A40BC" w:rsidRDefault="001A40BC" w:rsidP="001A40BC">
      <w:r>
        <w:t xml:space="preserve">Для создания базы данных в ИС </w:t>
      </w:r>
      <w:r w:rsidR="00C75827">
        <w:t>должна</w:t>
      </w:r>
      <w:r>
        <w:t xml:space="preserve"> использоваться реляционная </w:t>
      </w:r>
      <w:r w:rsidRPr="001A40BC">
        <w:t xml:space="preserve">СУБД </w:t>
      </w:r>
      <w:r w:rsidR="000E4C9D">
        <w:rPr>
          <w:rStyle w:val="normaltextrun"/>
          <w:rFonts w:eastAsiaTheme="majorEastAsia"/>
          <w:color w:val="000000"/>
          <w:shd w:val="clear" w:color="auto" w:fill="FFFFFF"/>
          <w:lang w:val="en-US"/>
        </w:rPr>
        <w:t>My</w:t>
      </w:r>
      <w:r w:rsidRPr="40158EB3">
        <w:rPr>
          <w:rStyle w:val="normaltextrun"/>
          <w:rFonts w:eastAsiaTheme="majorEastAsia"/>
          <w:color w:val="000000"/>
          <w:shd w:val="clear" w:color="auto" w:fill="FFFFFF"/>
        </w:rPr>
        <w:t>SQL</w:t>
      </w:r>
      <w:r w:rsidR="00AD3F32" w:rsidRPr="00AD3F32">
        <w:t xml:space="preserve"> с организацией хранения информации в файлах формата .</w:t>
      </w:r>
      <w:proofErr w:type="spellStart"/>
      <w:r w:rsidR="00BA4236">
        <w:rPr>
          <w:lang w:val="en-US"/>
        </w:rPr>
        <w:t>sql</w:t>
      </w:r>
      <w:proofErr w:type="spellEnd"/>
      <w:r w:rsidR="00EE4C78">
        <w:t>, также с</w:t>
      </w:r>
      <w:r w:rsidR="00AD3F32" w:rsidRPr="00AD3F32">
        <w:t>истема должна обеспечивать формирование отчетной документации с последующим сохранением в формате PDF</w:t>
      </w:r>
      <w:r w:rsidR="00AD3F32">
        <w:t>.</w:t>
      </w:r>
    </w:p>
    <w:p w14:paraId="182D3338" w14:textId="68EFA90B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633825C2" w14:textId="5488530F" w:rsidR="001A40BC" w:rsidRPr="001A40BC" w:rsidRDefault="001A40BC" w:rsidP="001A40BC">
      <w:r>
        <w:t xml:space="preserve">В интерфейсе должен использоваться </w:t>
      </w:r>
      <w:r w:rsidR="001A35CF">
        <w:t xml:space="preserve">только </w:t>
      </w:r>
      <w:r>
        <w:t>русский язык</w:t>
      </w:r>
      <w:r w:rsidR="0084012B">
        <w:t>.</w:t>
      </w:r>
    </w:p>
    <w:p w14:paraId="02ABA6DD" w14:textId="690215C8" w:rsidR="008239DB" w:rsidRDefault="004A0E13" w:rsidP="004A0E13">
      <w:pPr>
        <w:pStyle w:val="3"/>
      </w:pPr>
      <w:bookmarkStart w:id="22" w:name="_Toc179550339"/>
      <w:r>
        <w:t>Требования к метрологическому обеспечению</w:t>
      </w:r>
      <w:bookmarkEnd w:id="22"/>
    </w:p>
    <w:p w14:paraId="0C39B76F" w14:textId="24A83BFA" w:rsidR="001A40BC" w:rsidRPr="001A40BC" w:rsidRDefault="001A40BC" w:rsidP="001A40BC">
      <w:r w:rsidRPr="00F66520">
        <w:t xml:space="preserve">Требования к </w:t>
      </w:r>
      <w:r>
        <w:t>метрологи</w:t>
      </w:r>
      <w:r w:rsidRPr="00F66520">
        <w:t>ческому обеспечению не предъявляются.</w:t>
      </w:r>
    </w:p>
    <w:p w14:paraId="25230B1D" w14:textId="470EE874" w:rsidR="004A0E13" w:rsidRDefault="004A0E13" w:rsidP="009730DA">
      <w:pPr>
        <w:pStyle w:val="3"/>
      </w:pPr>
      <w:bookmarkStart w:id="23" w:name="_Toc179550340"/>
      <w:r>
        <w:t>Требования к техническому обеспечению</w:t>
      </w:r>
      <w:bookmarkEnd w:id="23"/>
    </w:p>
    <w:p w14:paraId="31E7BF98" w14:textId="77777777" w:rsidR="001A40BC" w:rsidRDefault="001A40BC" w:rsidP="001A40BC">
      <w:r>
        <w:t>Разрабатываемый программный продукт должен исполняться на ПК, удовлетворяющем следующим минимальным требованиям к конфигурации:</w:t>
      </w:r>
    </w:p>
    <w:p w14:paraId="145F9692" w14:textId="77777777" w:rsidR="002D1609" w:rsidRPr="00936CE8" w:rsidRDefault="002D1609" w:rsidP="002D1609">
      <w:pPr>
        <w:pStyle w:val="a0"/>
      </w:pPr>
      <w:r w:rsidRPr="00936CE8">
        <w:t xml:space="preserve">операционная система </w:t>
      </w:r>
      <w:proofErr w:type="spellStart"/>
      <w:r w:rsidRPr="00936CE8">
        <w:t>Windows</w:t>
      </w:r>
      <w:proofErr w:type="spellEnd"/>
      <w:r w:rsidRPr="00936CE8">
        <w:t xml:space="preserve"> 10</w:t>
      </w:r>
      <w:r>
        <w:t>, 11</w:t>
      </w:r>
      <w:r w:rsidRPr="00936CE8">
        <w:t>;</w:t>
      </w:r>
    </w:p>
    <w:p w14:paraId="20A69EC5" w14:textId="77777777" w:rsidR="00671A2F" w:rsidRPr="00671A2F" w:rsidRDefault="00860DDE" w:rsidP="00671A2F">
      <w:pPr>
        <w:pStyle w:val="a0"/>
      </w:pPr>
      <w:r w:rsidRPr="00936CE8">
        <w:t>RAM: не менее 4 ГБ, рекомендуется 8 ГБ;</w:t>
      </w:r>
    </w:p>
    <w:p w14:paraId="0699DF40" w14:textId="4B2B8F2F" w:rsidR="001A40BC" w:rsidRDefault="00860DDE" w:rsidP="00671A2F">
      <w:pPr>
        <w:pStyle w:val="a0"/>
      </w:pPr>
      <w:r>
        <w:rPr>
          <w:rFonts w:cs="Times New Roman"/>
          <w:szCs w:val="24"/>
        </w:rPr>
        <w:t>разрешение экрана</w:t>
      </w:r>
      <w:r w:rsidR="00EB0424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не менее </w:t>
      </w:r>
      <w:r w:rsidR="00D055D6">
        <w:rPr>
          <w:rFonts w:cs="Times New Roman"/>
          <w:szCs w:val="24"/>
        </w:rPr>
        <w:t>12</w:t>
      </w:r>
      <w:r>
        <w:rPr>
          <w:rFonts w:cs="Times New Roman"/>
          <w:szCs w:val="24"/>
        </w:rPr>
        <w:t>00×</w:t>
      </w:r>
      <w:r w:rsidR="00D055D6">
        <w:rPr>
          <w:rFonts w:cs="Times New Roman"/>
          <w:szCs w:val="24"/>
        </w:rPr>
        <w:t>65</w:t>
      </w:r>
      <w:r>
        <w:rPr>
          <w:rFonts w:cs="Times New Roman"/>
          <w:szCs w:val="24"/>
        </w:rPr>
        <w:t>0 пикселей</w:t>
      </w:r>
      <w:r w:rsidR="00835879">
        <w:rPr>
          <w:rFonts w:cs="Times New Roman"/>
          <w:szCs w:val="24"/>
        </w:rPr>
        <w:t>;</w:t>
      </w:r>
    </w:p>
    <w:p w14:paraId="68E4BEEF" w14:textId="77777777" w:rsidR="001A40BC" w:rsidRDefault="001A40BC" w:rsidP="001A40BC">
      <w:pPr>
        <w:pStyle w:val="a0"/>
        <w:tabs>
          <w:tab w:val="num" w:pos="0"/>
        </w:tabs>
        <w:suppressAutoHyphens/>
      </w:pPr>
      <w:r>
        <w:t>монитор;</w:t>
      </w:r>
    </w:p>
    <w:p w14:paraId="701006F4" w14:textId="227B67A4" w:rsidR="001A40BC" w:rsidRPr="00114D5E" w:rsidRDefault="001A40BC" w:rsidP="001A40BC">
      <w:pPr>
        <w:pStyle w:val="a0"/>
        <w:tabs>
          <w:tab w:val="num" w:pos="0"/>
        </w:tabs>
        <w:suppressAutoHyphens/>
      </w:pPr>
      <w:r>
        <w:t>компьютерная мышь</w:t>
      </w:r>
      <w:r w:rsidR="001A35CF">
        <w:t>;</w:t>
      </w:r>
    </w:p>
    <w:p w14:paraId="194FB260" w14:textId="4CD49B99" w:rsidR="001A35CF" w:rsidRPr="001A40BC" w:rsidRDefault="00114D5E" w:rsidP="001B613A">
      <w:pPr>
        <w:pStyle w:val="a0"/>
        <w:tabs>
          <w:tab w:val="num" w:pos="0"/>
        </w:tabs>
        <w:suppressAutoHyphens/>
      </w:pPr>
      <w:r>
        <w:t>клавиатура</w:t>
      </w:r>
      <w:r w:rsidR="001B613A">
        <w:t>.</w:t>
      </w:r>
    </w:p>
    <w:p w14:paraId="48FA2DD2" w14:textId="2F3F901F" w:rsidR="009730DA" w:rsidRDefault="00645BED" w:rsidP="00645BED">
      <w:pPr>
        <w:pStyle w:val="2"/>
      </w:pPr>
      <w:bookmarkStart w:id="24" w:name="_Toc179550341"/>
      <w:r>
        <w:t>Требования к надежности</w:t>
      </w:r>
      <w:bookmarkEnd w:id="24"/>
    </w:p>
    <w:p w14:paraId="617010A4" w14:textId="77777777" w:rsidR="001A40BC" w:rsidRDefault="001A40BC" w:rsidP="001A40BC">
      <w:pPr>
        <w:spacing w:beforeAutospacing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233B4942" w14:textId="77777777" w:rsidR="001A40BC" w:rsidRDefault="001A40BC" w:rsidP="00A56844">
      <w:pPr>
        <w:pStyle w:val="vguList3"/>
        <w:numPr>
          <w:ilvl w:val="0"/>
          <w:numId w:val="15"/>
        </w:numPr>
        <w:suppressAutoHyphens/>
        <w:ind w:left="0" w:firstLine="709"/>
      </w:pPr>
      <w:r>
        <w:t>организацией бесперебойного питания технических средств;</w:t>
      </w:r>
    </w:p>
    <w:p w14:paraId="34762F1C" w14:textId="77777777" w:rsidR="001A40BC" w:rsidRDefault="001A40BC" w:rsidP="00A56844">
      <w:pPr>
        <w:pStyle w:val="vguList3"/>
        <w:numPr>
          <w:ilvl w:val="0"/>
          <w:numId w:val="15"/>
        </w:numPr>
        <w:suppressAutoHyphens/>
        <w:ind w:left="0" w:firstLine="709"/>
      </w:pPr>
      <w:r w:rsidRPr="2C3794C4">
        <w:rPr>
          <w:rFonts w:cs="Times New Roman"/>
          <w:color w:val="000000" w:themeColor="text1"/>
        </w:rPr>
        <w:t>осуществлением контроля входных данных;</w:t>
      </w:r>
    </w:p>
    <w:p w14:paraId="34FA1F9C" w14:textId="77777777" w:rsidR="001A40BC" w:rsidRDefault="001A40BC" w:rsidP="00A56844">
      <w:pPr>
        <w:pStyle w:val="vguList3"/>
        <w:numPr>
          <w:ilvl w:val="0"/>
          <w:numId w:val="15"/>
        </w:numPr>
        <w:suppressAutoHyphens/>
        <w:ind w:left="0" w:firstLine="709"/>
      </w:pPr>
      <w:r w:rsidRPr="2C3794C4">
        <w:rPr>
          <w:rFonts w:cs="Times New Roman"/>
          <w:color w:val="000000" w:themeColor="text1"/>
        </w:rPr>
        <w:lastRenderedPageBreak/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>
        <w:br/>
      </w:r>
      <w:r w:rsidRPr="2C3794C4">
        <w:rPr>
          <w:rFonts w:cs="Times New Roman"/>
          <w:color w:val="000000" w:themeColor="text1"/>
        </w:rPr>
        <w:t>межотраслевых типовых норм времени на работы по сервисному обслуживанию</w:t>
      </w:r>
      <w:r>
        <w:br/>
      </w:r>
      <w:r w:rsidRPr="2C3794C4">
        <w:rPr>
          <w:rFonts w:cs="Times New Roman"/>
          <w:color w:val="000000" w:themeColor="text1"/>
        </w:rPr>
        <w:t>ПЭВМ и оргтехники и сопровождению программных средств»;</w:t>
      </w:r>
    </w:p>
    <w:p w14:paraId="512DB470" w14:textId="5C146C29" w:rsidR="001A40BC" w:rsidRPr="001A40BC" w:rsidRDefault="001A40BC" w:rsidP="00A56844">
      <w:pPr>
        <w:pStyle w:val="vguList3"/>
        <w:numPr>
          <w:ilvl w:val="0"/>
          <w:numId w:val="15"/>
        </w:numPr>
        <w:suppressAutoHyphens/>
        <w:ind w:left="0" w:firstLine="709"/>
      </w:pPr>
      <w:r w:rsidRPr="2C3794C4">
        <w:rPr>
          <w:rFonts w:cs="Times New Roman"/>
          <w:color w:val="000000" w:themeColor="text1"/>
        </w:rPr>
        <w:t>регулярным выполнением требований ГОСТ 51188–98</w:t>
      </w:r>
      <w:r w:rsidR="00C31AD8">
        <w:rPr>
          <w:rFonts w:cs="Times New Roman"/>
          <w:color w:val="000000" w:themeColor="text1"/>
        </w:rPr>
        <w:t xml:space="preserve"> «</w:t>
      </w:r>
      <w:r w:rsidRPr="2C3794C4">
        <w:rPr>
          <w:rFonts w:cs="Times New Roman"/>
          <w:color w:val="000000" w:themeColor="text1"/>
        </w:rPr>
        <w:t>Защита информации. Испытания программных средств на наличие компьютерных вирусов</w:t>
      </w:r>
      <w:r w:rsidR="00C31AD8">
        <w:rPr>
          <w:rFonts w:cs="Times New Roman"/>
          <w:color w:val="000000" w:themeColor="text1"/>
        </w:rPr>
        <w:t>»</w:t>
      </w:r>
      <w:r w:rsidRPr="2C3794C4">
        <w:rPr>
          <w:rFonts w:cs="Times New Roman"/>
          <w:color w:val="000000" w:themeColor="text1"/>
        </w:rPr>
        <w:t>.</w:t>
      </w:r>
    </w:p>
    <w:p w14:paraId="7F640B47" w14:textId="070904E2" w:rsidR="00645BED" w:rsidRDefault="00645BED" w:rsidP="00645BED">
      <w:pPr>
        <w:pStyle w:val="2"/>
      </w:pPr>
      <w:bookmarkStart w:id="25" w:name="_Toc179550342"/>
      <w:r>
        <w:t>Требования к безопасности</w:t>
      </w:r>
      <w:bookmarkEnd w:id="25"/>
    </w:p>
    <w:p w14:paraId="1DA2BFE4" w14:textId="77777777" w:rsidR="001A35CF" w:rsidRDefault="001A35CF" w:rsidP="001A35CF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Безопасное функционирование программы должно обеспечиваться комплексом организационно-технических мер, соответствующих ГОСТ 51188–98 «Защита информации. Испытания программных средств на наличие компьютерных вирусов». </w:t>
      </w:r>
    </w:p>
    <w:p w14:paraId="4170C0D7" w14:textId="366F1D4C" w:rsidR="001A35CF" w:rsidRPr="001A35CF" w:rsidRDefault="00BC3F84" w:rsidP="001A35CF">
      <w:pPr>
        <w:spacing w:before="0"/>
        <w:rPr>
          <w:color w:val="000000"/>
          <w:highlight w:val="white"/>
        </w:rPr>
      </w:pPr>
      <w:r w:rsidRPr="00BC3F84">
        <w:rPr>
          <w:color w:val="000000"/>
        </w:rPr>
        <w:t xml:space="preserve">В соответствии с Федеральным законом от 27.07.2006 </w:t>
      </w:r>
      <w:r w:rsidR="00C31AD8">
        <w:rPr>
          <w:color w:val="000000"/>
        </w:rPr>
        <w:t>№</w:t>
      </w:r>
      <w:r w:rsidR="00AF19C7">
        <w:rPr>
          <w:color w:val="000000"/>
        </w:rPr>
        <w:t xml:space="preserve"> </w:t>
      </w:r>
      <w:r w:rsidRPr="00BC3F84">
        <w:rPr>
          <w:color w:val="000000"/>
        </w:rPr>
        <w:t>152</w:t>
      </w:r>
      <w:r w:rsidR="00AF19C7">
        <w:rPr>
          <w:color w:val="000000"/>
        </w:rPr>
        <w:t>-</w:t>
      </w:r>
      <w:r w:rsidRPr="00BC3F84">
        <w:rPr>
          <w:color w:val="000000"/>
        </w:rPr>
        <w:t xml:space="preserve">ФЗ </w:t>
      </w:r>
      <w:r>
        <w:rPr>
          <w:color w:val="000000"/>
        </w:rPr>
        <w:t>«</w:t>
      </w:r>
      <w:r w:rsidRPr="00BC3F84">
        <w:rPr>
          <w:color w:val="000000"/>
        </w:rPr>
        <w:t>О персональных данных</w:t>
      </w:r>
      <w:r>
        <w:rPr>
          <w:color w:val="000000"/>
        </w:rPr>
        <w:t>»</w:t>
      </w:r>
      <w:r w:rsidRPr="00BC3F84">
        <w:rPr>
          <w:color w:val="000000"/>
        </w:rPr>
        <w:t>, программа должна обеспечивать конфиденциальность данных, исключая их передачу третьим лицам, которые являются операторами или иными лицами, получившими доступ к персональным данным, за исключением случаев, предусмотренных законодательством Российской Федерации.</w:t>
      </w:r>
    </w:p>
    <w:p w14:paraId="32C4A45D" w14:textId="67FCFD3C" w:rsidR="007A3137" w:rsidRDefault="007A3137" w:rsidP="007A3137">
      <w:pPr>
        <w:pStyle w:val="2"/>
      </w:pPr>
      <w:bookmarkStart w:id="26" w:name="_Toc179550343"/>
      <w:r>
        <w:t>Требования к патентной чистоте</w:t>
      </w:r>
      <w:bookmarkEnd w:id="26"/>
    </w:p>
    <w:p w14:paraId="4AA1F985" w14:textId="57097A79" w:rsidR="001A40BC" w:rsidRPr="001A40BC" w:rsidRDefault="00BC3F84" w:rsidP="001A40BC">
      <w:pPr>
        <w:rPr>
          <w:rFonts w:eastAsia="Times New Roman" w:cs="Times New Roman"/>
          <w:szCs w:val="24"/>
        </w:rPr>
      </w:pPr>
      <w:r w:rsidRPr="00BC3F84">
        <w:rPr>
          <w:rFonts w:eastAsia="Times New Roman" w:cs="Times New Roman"/>
          <w:color w:val="000000" w:themeColor="text1"/>
          <w:szCs w:val="24"/>
        </w:rPr>
        <w:t>Система не должна использовать результаты интеллектуального труда, охраняемые в соответствии с частью четвертой Гражданского кодекса Российской Федерации, сторонних субъектов, а также нарушать исключительные права на результаты интеллектуальной деятельности и средства индивидуализации третьих лиц.</w:t>
      </w:r>
    </w:p>
    <w:p w14:paraId="3BF80742" w14:textId="0BFF82FC" w:rsidR="003A546E" w:rsidRDefault="003A546E" w:rsidP="003A546E">
      <w:pPr>
        <w:pStyle w:val="2"/>
      </w:pPr>
      <w:bookmarkStart w:id="27" w:name="_Toc179550344"/>
      <w:r>
        <w:t>Требования к перспективам развития</w:t>
      </w:r>
      <w:bookmarkEnd w:id="27"/>
    </w:p>
    <w:p w14:paraId="14D62B43" w14:textId="77777777" w:rsidR="001A40BC" w:rsidRPr="00093CEB" w:rsidRDefault="001A40BC" w:rsidP="001A40BC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Разрабатываемая система может иметь следующие направления дальнейшего развития:</w:t>
      </w:r>
    </w:p>
    <w:p w14:paraId="774674B7" w14:textId="7F162B17" w:rsidR="001A40BC" w:rsidRDefault="001A35CF" w:rsidP="001A40BC">
      <w:pPr>
        <w:pStyle w:val="a0"/>
        <w:tabs>
          <w:tab w:val="num" w:pos="0"/>
        </w:tabs>
        <w:suppressAutoHyphens/>
      </w:pPr>
      <w:r>
        <w:t>у</w:t>
      </w:r>
      <w:r w:rsidR="001A40BC">
        <w:t>лучшение</w:t>
      </w:r>
      <w:r>
        <w:t xml:space="preserve"> </w:t>
      </w:r>
      <w:r w:rsidR="00F12532">
        <w:t xml:space="preserve">пользовательского </w:t>
      </w:r>
      <w:r w:rsidR="00353B9E">
        <w:t>интерфейса программы</w:t>
      </w:r>
      <w:r w:rsidR="001A40BC">
        <w:t>;</w:t>
      </w:r>
    </w:p>
    <w:p w14:paraId="631E19F1" w14:textId="5CD17CFF" w:rsidR="001A40BC" w:rsidRPr="001A40BC" w:rsidRDefault="001A40BC" w:rsidP="001A35CF">
      <w:pPr>
        <w:pStyle w:val="a0"/>
      </w:pPr>
      <w:r>
        <w:t>кроссплатформенность: добавление возможности кроссплатформенности позволит пользователям пользоваться приложением как на ПК</w:t>
      </w:r>
      <w:r w:rsidR="008D2799">
        <w:t>,</w:t>
      </w:r>
      <w:r>
        <w:t xml:space="preserve"> так и на телефоне. Это увеличит охват аудитории, что приведет к ее дальнейшему развитию</w:t>
      </w:r>
      <w:r w:rsidR="001A35CF">
        <w:t>.</w:t>
      </w:r>
    </w:p>
    <w:p w14:paraId="7B2062F0" w14:textId="54ECF06C" w:rsidR="00127A5A" w:rsidRDefault="00127A5A" w:rsidP="00127A5A">
      <w:pPr>
        <w:pStyle w:val="1"/>
      </w:pPr>
      <w:bookmarkStart w:id="28" w:name="_Toc179550345"/>
      <w:r>
        <w:lastRenderedPageBreak/>
        <w:t>Состав и содержание работ</w:t>
      </w:r>
      <w:bookmarkEnd w:id="28"/>
    </w:p>
    <w:p w14:paraId="38706319" w14:textId="36431347" w:rsidR="001A40BC" w:rsidRDefault="001A40BC" w:rsidP="001A40BC">
      <w:pPr>
        <w:rPr>
          <w:rFonts w:eastAsia="MS Mincho" w:cs="Arial"/>
          <w:szCs w:val="24"/>
        </w:rPr>
      </w:pPr>
      <w:r>
        <w:rPr>
          <w:rFonts w:cs="Times New Roman"/>
        </w:rPr>
        <w:t>В настройку рабочего окружения входят определение языка программирования и IDE, необходимых библиотек.</w:t>
      </w:r>
    </w:p>
    <w:p w14:paraId="3868B501" w14:textId="77777777" w:rsidR="001A40BC" w:rsidRDefault="001A40BC" w:rsidP="001A40BC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 xml:space="preserve">Анализ требований – на этом этапе определяются требования к </w:t>
      </w:r>
      <w:r>
        <w:rPr>
          <w:rFonts w:eastAsia="Times New Roman" w:cs="Times New Roman"/>
          <w:color w:val="000000"/>
          <w:szCs w:val="24"/>
        </w:rPr>
        <w:t>приложению,</w:t>
      </w:r>
      <w:r>
        <w:rPr>
          <w:rFonts w:eastAsia="Times New Roman" w:cs="Times New Roman"/>
          <w:szCs w:val="24"/>
        </w:rPr>
        <w:t xml:space="preserve"> ее функциональность и основные возможности. Анализируются существующие аналоги и определяются их преимущества и недостатки.</w:t>
      </w:r>
    </w:p>
    <w:p w14:paraId="01FAF7BA" w14:textId="77777777" w:rsidR="001A40BC" w:rsidRDefault="001A40BC" w:rsidP="001A40BC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>Проектирование приложения – на этом этапе разрабатывается архитектура приложения, определяются интерфейс и основные элементы управления, проектируются основные механики.</w:t>
      </w:r>
    </w:p>
    <w:p w14:paraId="13FE4BBA" w14:textId="77777777" w:rsidR="001A40BC" w:rsidRDefault="001A40BC" w:rsidP="001A40BC">
      <w:pPr>
        <w:rPr>
          <w:rFonts w:eastAsia="MS Mincho" w:cs="Arial"/>
        </w:rPr>
      </w:pPr>
      <w:r>
        <w:rPr>
          <w:rFonts w:eastAsia="Times New Roman" w:cs="Times New Roman"/>
        </w:rPr>
        <w:t>Разработка приложения – на этом этапе создаются компоненты приложения, например, область с выводом данных.</w:t>
      </w:r>
    </w:p>
    <w:p w14:paraId="1DABD80C" w14:textId="77777777" w:rsidR="001A40BC" w:rsidRDefault="001A40BC" w:rsidP="001A40BC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>Тестирование и отладка – после завершения разработки проводится тестирование приложение на наличие ошибок и недоработок. В случае обнаружения ошибок их устраняют.</w:t>
      </w:r>
    </w:p>
    <w:p w14:paraId="648BF4B0" w14:textId="77777777" w:rsidR="001A40BC" w:rsidRDefault="001A40BC" w:rsidP="001A40BC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>Оптимизация и улучшение производительности – на этом этапе проводятся работы по оптимизации приложения для повышения ее производительности.</w:t>
      </w:r>
    </w:p>
    <w:p w14:paraId="1567568F" w14:textId="77777777" w:rsidR="001A40BC" w:rsidRPr="001A40BC" w:rsidRDefault="001A40BC" w:rsidP="001A40BC"/>
    <w:p w14:paraId="09127949" w14:textId="77777777" w:rsidR="000E06F3" w:rsidRDefault="000E06F3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36"/>
        </w:rPr>
      </w:pPr>
      <w:r>
        <w:br w:type="page"/>
      </w:r>
    </w:p>
    <w:p w14:paraId="1A5A131E" w14:textId="77777777" w:rsidR="00201680" w:rsidRDefault="000E06F3" w:rsidP="000E06F3">
      <w:pPr>
        <w:pStyle w:val="1"/>
      </w:pPr>
      <w:bookmarkStart w:id="29" w:name="_Toc179550346"/>
      <w:r>
        <w:lastRenderedPageBreak/>
        <w:t>Порядок разработки</w:t>
      </w:r>
      <w:bookmarkEnd w:id="29"/>
    </w:p>
    <w:p w14:paraId="038B3352" w14:textId="4AE675BD" w:rsidR="0027773A" w:rsidRDefault="0027773A" w:rsidP="0027773A">
      <w:pPr>
        <w:ind w:firstLine="0"/>
      </w:pPr>
      <w:r>
        <w:t>Таблица 1 –</w:t>
      </w:r>
      <w:r w:rsidR="00DD56E6">
        <w:t xml:space="preserve"> </w:t>
      </w:r>
      <w:r>
        <w:t>Этапы разработки</w:t>
      </w:r>
    </w:p>
    <w:tbl>
      <w:tblPr>
        <w:tblStyle w:val="ac"/>
        <w:tblW w:w="10200" w:type="dxa"/>
        <w:jc w:val="right"/>
        <w:tblLayout w:type="fixed"/>
        <w:tblLook w:val="04A0" w:firstRow="1" w:lastRow="0" w:firstColumn="1" w:lastColumn="0" w:noHBand="0" w:noVBand="1"/>
      </w:tblPr>
      <w:tblGrid>
        <w:gridCol w:w="1138"/>
        <w:gridCol w:w="2150"/>
        <w:gridCol w:w="1645"/>
        <w:gridCol w:w="3416"/>
        <w:gridCol w:w="1851"/>
      </w:tblGrid>
      <w:tr w:rsidR="0027773A" w14:paraId="4A414904" w14:textId="77777777" w:rsidTr="00FE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  <w:jc w:val="right"/>
        </w:trPr>
        <w:tc>
          <w:tcPr>
            <w:tcW w:w="1138" w:type="dxa"/>
          </w:tcPr>
          <w:p w14:paraId="0E3C8F6F" w14:textId="77777777" w:rsidR="0027773A" w:rsidRDefault="0027773A" w:rsidP="00FE398C">
            <w:pPr>
              <w:pStyle w:val="vgutTableText"/>
              <w:widowControl w:val="0"/>
              <w:rPr>
                <w:rFonts w:eastAsia="MS Mincho" w:cs="Arial"/>
              </w:rPr>
            </w:pPr>
            <w:r>
              <w:t>№ этапа</w:t>
            </w:r>
          </w:p>
        </w:tc>
        <w:tc>
          <w:tcPr>
            <w:tcW w:w="2150" w:type="dxa"/>
          </w:tcPr>
          <w:p w14:paraId="4457431B" w14:textId="77777777" w:rsidR="0027773A" w:rsidRDefault="0027773A" w:rsidP="00FE398C">
            <w:pPr>
              <w:pStyle w:val="vgutTableText"/>
              <w:widowControl w:val="0"/>
              <w:rPr>
                <w:rFonts w:eastAsia="MS Mincho" w:cs="Arial"/>
              </w:rPr>
            </w:pPr>
            <w:r>
              <w:t>Наименование</w:t>
            </w:r>
          </w:p>
        </w:tc>
        <w:tc>
          <w:tcPr>
            <w:tcW w:w="1645" w:type="dxa"/>
          </w:tcPr>
          <w:p w14:paraId="62B63BF9" w14:textId="77777777" w:rsidR="0027773A" w:rsidRDefault="0027773A" w:rsidP="00FE398C">
            <w:pPr>
              <w:pStyle w:val="vgutTableText"/>
              <w:widowControl w:val="0"/>
              <w:rPr>
                <w:rFonts w:eastAsia="MS Mincho" w:cs="Arial"/>
              </w:rPr>
            </w:pPr>
            <w:r>
              <w:t>Длительность</w:t>
            </w:r>
          </w:p>
        </w:tc>
        <w:tc>
          <w:tcPr>
            <w:tcW w:w="3416" w:type="dxa"/>
          </w:tcPr>
          <w:p w14:paraId="04279F25" w14:textId="77777777" w:rsidR="0027773A" w:rsidRDefault="0027773A" w:rsidP="00FE398C">
            <w:pPr>
              <w:pStyle w:val="vgutTableText"/>
              <w:widowControl w:val="0"/>
              <w:rPr>
                <w:rFonts w:eastAsia="MS Mincho" w:cs="Arial"/>
              </w:rPr>
            </w:pPr>
            <w:r>
              <w:t>Состав работ</w:t>
            </w:r>
          </w:p>
        </w:tc>
        <w:tc>
          <w:tcPr>
            <w:tcW w:w="1851" w:type="dxa"/>
          </w:tcPr>
          <w:p w14:paraId="7F110031" w14:textId="77777777" w:rsidR="0027773A" w:rsidRDefault="0027773A" w:rsidP="00FE398C">
            <w:pPr>
              <w:pStyle w:val="vgutTableText"/>
              <w:widowControl w:val="0"/>
              <w:rPr>
                <w:rFonts w:eastAsia="MS Mincho" w:cs="Arial"/>
              </w:rPr>
            </w:pPr>
            <w:r>
              <w:t>Результат</w:t>
            </w:r>
          </w:p>
        </w:tc>
      </w:tr>
      <w:tr w:rsidR="0027773A" w14:paraId="2B7F844E" w14:textId="77777777" w:rsidTr="00FE398C">
        <w:trPr>
          <w:trHeight w:val="2400"/>
          <w:jc w:val="right"/>
        </w:trPr>
        <w:tc>
          <w:tcPr>
            <w:tcW w:w="1138" w:type="dxa"/>
          </w:tcPr>
          <w:p w14:paraId="459B09FA" w14:textId="77777777" w:rsidR="0027773A" w:rsidRDefault="0027773A" w:rsidP="00FE398C">
            <w:pPr>
              <w:pStyle w:val="vgutTableText"/>
              <w:widowControl w:val="0"/>
              <w:rPr>
                <w:rFonts w:eastAsia="MS Mincho" w:cs="Arial"/>
              </w:rPr>
            </w:pPr>
            <w:r>
              <w:t>1</w:t>
            </w:r>
          </w:p>
        </w:tc>
        <w:tc>
          <w:tcPr>
            <w:tcW w:w="2150" w:type="dxa"/>
          </w:tcPr>
          <w:p w14:paraId="67DA8865" w14:textId="77777777" w:rsidR="0027773A" w:rsidRDefault="0027773A" w:rsidP="00FE398C">
            <w:pPr>
              <w:pStyle w:val="vgutTableText"/>
              <w:widowControl w:val="0"/>
              <w:rPr>
                <w:rFonts w:eastAsia="MS Mincho"/>
              </w:rPr>
            </w:pPr>
            <w:r>
              <w:t>Настройка рабочего окружения</w:t>
            </w:r>
          </w:p>
        </w:tc>
        <w:tc>
          <w:tcPr>
            <w:tcW w:w="1645" w:type="dxa"/>
          </w:tcPr>
          <w:p w14:paraId="45AF7CF5" w14:textId="77777777" w:rsidR="0027773A" w:rsidRDefault="0027773A" w:rsidP="00FE398C">
            <w:pPr>
              <w:pStyle w:val="vgutTableText"/>
              <w:widowControl w:val="0"/>
              <w:rPr>
                <w:rFonts w:eastAsia="MS Mincho"/>
              </w:rPr>
            </w:pPr>
            <w:r>
              <w:t>1 неделя</w:t>
            </w:r>
          </w:p>
        </w:tc>
        <w:tc>
          <w:tcPr>
            <w:tcW w:w="3416" w:type="dxa"/>
          </w:tcPr>
          <w:p w14:paraId="78599CEA" w14:textId="5C468705" w:rsidR="0027773A" w:rsidRDefault="0027773A" w:rsidP="00FE398C">
            <w:pPr>
              <w:pStyle w:val="vgutTableText"/>
              <w:widowControl w:val="0"/>
            </w:pPr>
            <w:r>
              <w:t>Выбор язык</w:t>
            </w:r>
            <w:r w:rsidR="00BC3F84">
              <w:t>а</w:t>
            </w:r>
            <w:r>
              <w:t xml:space="preserve"> для написания программы;</w:t>
            </w:r>
          </w:p>
          <w:p w14:paraId="20E5BC03" w14:textId="18B6B36B" w:rsidR="0027773A" w:rsidRDefault="00BC3F84" w:rsidP="00FE398C">
            <w:pPr>
              <w:pStyle w:val="vgutTableText"/>
              <w:widowControl w:val="0"/>
            </w:pPr>
            <w:r>
              <w:t>в</w:t>
            </w:r>
            <w:r w:rsidR="0027773A">
              <w:t>ыбор IDE</w:t>
            </w:r>
            <w:r>
              <w:t>,</w:t>
            </w:r>
            <w:r w:rsidR="0027773A">
              <w:t xml:space="preserve"> на котором будет писаться данная программа;</w:t>
            </w:r>
          </w:p>
          <w:p w14:paraId="286A946F" w14:textId="3CCB990A" w:rsidR="0027773A" w:rsidRDefault="00BC3F84" w:rsidP="00FE398C">
            <w:pPr>
              <w:pStyle w:val="vgutTableText"/>
              <w:widowControl w:val="0"/>
            </w:pPr>
            <w:r>
              <w:t>в</w:t>
            </w:r>
            <w:r w:rsidR="0027773A">
              <w:t>ыбор библиотеки</w:t>
            </w:r>
            <w:r>
              <w:t>,</w:t>
            </w:r>
            <w:r w:rsidR="0027773A">
              <w:t xml:space="preserve"> котор</w:t>
            </w:r>
            <w:r>
              <w:t>ая</w:t>
            </w:r>
            <w:r w:rsidR="0027773A">
              <w:t xml:space="preserve"> буд</w:t>
            </w:r>
            <w:r>
              <w:t>е</w:t>
            </w:r>
            <w:r w:rsidR="0027773A">
              <w:t>т использоваться для написания программы</w:t>
            </w:r>
          </w:p>
        </w:tc>
        <w:tc>
          <w:tcPr>
            <w:tcW w:w="1851" w:type="dxa"/>
          </w:tcPr>
          <w:p w14:paraId="1BCD3BE5" w14:textId="66DA7EEA" w:rsidR="0027773A" w:rsidRDefault="0027773A" w:rsidP="00FE398C">
            <w:pPr>
              <w:pStyle w:val="vgutTableText"/>
              <w:widowControl w:val="0"/>
              <w:rPr>
                <w:rFonts w:eastAsia="MS Mincho"/>
              </w:rPr>
            </w:pPr>
            <w:r>
              <w:t>Готовое к написанию кода рабочее место</w:t>
            </w:r>
          </w:p>
        </w:tc>
      </w:tr>
      <w:tr w:rsidR="0027773A" w14:paraId="7E77AE1F" w14:textId="77777777" w:rsidTr="00FE398C">
        <w:trPr>
          <w:trHeight w:val="1210"/>
          <w:jc w:val="right"/>
        </w:trPr>
        <w:tc>
          <w:tcPr>
            <w:tcW w:w="1138" w:type="dxa"/>
          </w:tcPr>
          <w:p w14:paraId="56035C15" w14:textId="77777777" w:rsidR="0027773A" w:rsidRDefault="0027773A" w:rsidP="00FE398C">
            <w:pPr>
              <w:pStyle w:val="vgutTableText"/>
              <w:widowControl w:val="0"/>
              <w:rPr>
                <w:rFonts w:eastAsia="MS Mincho" w:cs="Arial"/>
              </w:rPr>
            </w:pPr>
            <w:r>
              <w:t>2</w:t>
            </w:r>
          </w:p>
        </w:tc>
        <w:tc>
          <w:tcPr>
            <w:tcW w:w="2150" w:type="dxa"/>
          </w:tcPr>
          <w:p w14:paraId="59F070DD" w14:textId="77777777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Техническое задание</w:t>
            </w:r>
          </w:p>
        </w:tc>
        <w:tc>
          <w:tcPr>
            <w:tcW w:w="1645" w:type="dxa"/>
          </w:tcPr>
          <w:p w14:paraId="7826A2F3" w14:textId="77777777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1 месяц</w:t>
            </w:r>
          </w:p>
        </w:tc>
        <w:tc>
          <w:tcPr>
            <w:tcW w:w="3416" w:type="dxa"/>
          </w:tcPr>
          <w:p w14:paraId="7D464E38" w14:textId="77777777" w:rsidR="0027773A" w:rsidRDefault="0027773A" w:rsidP="00FE398C">
            <w:pPr>
              <w:pStyle w:val="vgutTableText"/>
              <w:widowControl w:val="0"/>
            </w:pPr>
            <w:r>
              <w:t>Поиск аналогов;</w:t>
            </w:r>
          </w:p>
          <w:p w14:paraId="0D33A39F" w14:textId="32BFB742" w:rsidR="0027773A" w:rsidRDefault="00BC3F84" w:rsidP="00FE398C">
            <w:pPr>
              <w:pStyle w:val="vgutTableText"/>
              <w:widowControl w:val="0"/>
            </w:pPr>
            <w:r>
              <w:t>н</w:t>
            </w:r>
            <w:r w:rsidR="0027773A">
              <w:t>аписание предметной области</w:t>
            </w:r>
          </w:p>
        </w:tc>
        <w:tc>
          <w:tcPr>
            <w:tcW w:w="1851" w:type="dxa"/>
          </w:tcPr>
          <w:p w14:paraId="1118C62F" w14:textId="6743BAE3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Техническое задание</w:t>
            </w:r>
          </w:p>
        </w:tc>
      </w:tr>
      <w:tr w:rsidR="0027773A" w14:paraId="624B0CA0" w14:textId="77777777" w:rsidTr="00FE398C">
        <w:trPr>
          <w:jc w:val="right"/>
        </w:trPr>
        <w:tc>
          <w:tcPr>
            <w:tcW w:w="1138" w:type="dxa"/>
          </w:tcPr>
          <w:p w14:paraId="505FCC2E" w14:textId="77777777" w:rsidR="0027773A" w:rsidRDefault="0027773A" w:rsidP="00FE398C">
            <w:pPr>
              <w:pStyle w:val="vgutTableText"/>
              <w:widowControl w:val="0"/>
              <w:rPr>
                <w:rFonts w:eastAsia="MS Mincho" w:cs="Arial"/>
              </w:rPr>
            </w:pPr>
            <w:r>
              <w:t>3</w:t>
            </w:r>
          </w:p>
        </w:tc>
        <w:tc>
          <w:tcPr>
            <w:tcW w:w="2150" w:type="dxa"/>
          </w:tcPr>
          <w:p w14:paraId="0628D05D" w14:textId="77777777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Проектирование</w:t>
            </w:r>
          </w:p>
        </w:tc>
        <w:tc>
          <w:tcPr>
            <w:tcW w:w="1645" w:type="dxa"/>
          </w:tcPr>
          <w:p w14:paraId="66CE367B" w14:textId="77777777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3 недели</w:t>
            </w:r>
          </w:p>
        </w:tc>
        <w:tc>
          <w:tcPr>
            <w:tcW w:w="3416" w:type="dxa"/>
          </w:tcPr>
          <w:p w14:paraId="100CFD74" w14:textId="619162E5" w:rsidR="0027773A" w:rsidRDefault="0027773A" w:rsidP="00FE398C">
            <w:pPr>
              <w:pStyle w:val="vgutTableText"/>
              <w:widowControl w:val="0"/>
            </w:pPr>
            <w:r>
              <w:t>Проектирование интерфейса приложения</w:t>
            </w:r>
            <w:r w:rsidR="004B1CD0">
              <w:t xml:space="preserve"> и базы данных</w:t>
            </w:r>
          </w:p>
        </w:tc>
        <w:tc>
          <w:tcPr>
            <w:tcW w:w="1851" w:type="dxa"/>
          </w:tcPr>
          <w:p w14:paraId="5D640CC7" w14:textId="2C65752D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Структура программного обеспечения, база данных</w:t>
            </w:r>
          </w:p>
        </w:tc>
      </w:tr>
      <w:tr w:rsidR="0027773A" w14:paraId="247A6F0C" w14:textId="77777777" w:rsidTr="00FE398C">
        <w:trPr>
          <w:jc w:val="right"/>
        </w:trPr>
        <w:tc>
          <w:tcPr>
            <w:tcW w:w="1138" w:type="dxa"/>
          </w:tcPr>
          <w:p w14:paraId="74304A43" w14:textId="77777777" w:rsidR="0027773A" w:rsidRDefault="0027773A" w:rsidP="00FE398C">
            <w:pPr>
              <w:pStyle w:val="vgutTableText"/>
              <w:widowControl w:val="0"/>
              <w:rPr>
                <w:rFonts w:eastAsia="MS Mincho" w:cs="Arial"/>
              </w:rPr>
            </w:pPr>
            <w:r>
              <w:t>4</w:t>
            </w:r>
          </w:p>
        </w:tc>
        <w:tc>
          <w:tcPr>
            <w:tcW w:w="2150" w:type="dxa"/>
          </w:tcPr>
          <w:p w14:paraId="7B9DDB01" w14:textId="36A2FBA3" w:rsidR="0027773A" w:rsidRDefault="008F04BC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Реализация</w:t>
            </w:r>
            <w:r w:rsidR="0027773A">
              <w:t xml:space="preserve"> программного обеспечения</w:t>
            </w:r>
          </w:p>
        </w:tc>
        <w:tc>
          <w:tcPr>
            <w:tcW w:w="1645" w:type="dxa"/>
          </w:tcPr>
          <w:p w14:paraId="71E7C081" w14:textId="77777777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2 месяца</w:t>
            </w:r>
          </w:p>
        </w:tc>
        <w:tc>
          <w:tcPr>
            <w:tcW w:w="3416" w:type="dxa"/>
          </w:tcPr>
          <w:p w14:paraId="62D0FA8A" w14:textId="77777777" w:rsidR="0027773A" w:rsidRDefault="0027773A" w:rsidP="00FE398C">
            <w:pPr>
              <w:pStyle w:val="vgutTableText"/>
              <w:widowControl w:val="0"/>
            </w:pPr>
            <w:r>
              <w:t>Написание прототипа;</w:t>
            </w:r>
          </w:p>
          <w:p w14:paraId="06286CB5" w14:textId="41B4DD87" w:rsidR="0027773A" w:rsidRDefault="00BC3F84" w:rsidP="00FE398C">
            <w:pPr>
              <w:pStyle w:val="vgutTableText"/>
              <w:widowControl w:val="0"/>
            </w:pPr>
            <w:r>
              <w:t>н</w:t>
            </w:r>
            <w:r w:rsidR="0027773A">
              <w:t>аписание готовой программы</w:t>
            </w:r>
            <w:r w:rsidR="00D240C3">
              <w:t>; реализация базы данных</w:t>
            </w:r>
          </w:p>
        </w:tc>
        <w:tc>
          <w:tcPr>
            <w:tcW w:w="1851" w:type="dxa"/>
          </w:tcPr>
          <w:p w14:paraId="57DF16CC" w14:textId="4B4D099A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Программное обеспечение</w:t>
            </w:r>
          </w:p>
        </w:tc>
      </w:tr>
      <w:tr w:rsidR="0027773A" w14:paraId="129EDBA2" w14:textId="77777777" w:rsidTr="00FE398C">
        <w:trPr>
          <w:jc w:val="right"/>
        </w:trPr>
        <w:tc>
          <w:tcPr>
            <w:tcW w:w="1138" w:type="dxa"/>
          </w:tcPr>
          <w:p w14:paraId="0802D829" w14:textId="77777777" w:rsidR="0027773A" w:rsidRDefault="0027773A" w:rsidP="00FE398C">
            <w:pPr>
              <w:pStyle w:val="vgutTableText"/>
              <w:widowControl w:val="0"/>
              <w:rPr>
                <w:rFonts w:eastAsia="MS Mincho" w:cs="Arial"/>
              </w:rPr>
            </w:pPr>
            <w:r>
              <w:t>5</w:t>
            </w:r>
          </w:p>
        </w:tc>
        <w:tc>
          <w:tcPr>
            <w:tcW w:w="2150" w:type="dxa"/>
          </w:tcPr>
          <w:p w14:paraId="702B443B" w14:textId="77777777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Тестирование программы</w:t>
            </w:r>
          </w:p>
        </w:tc>
        <w:tc>
          <w:tcPr>
            <w:tcW w:w="1645" w:type="dxa"/>
          </w:tcPr>
          <w:p w14:paraId="46E57322" w14:textId="77777777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3 недели</w:t>
            </w:r>
          </w:p>
        </w:tc>
        <w:tc>
          <w:tcPr>
            <w:tcW w:w="3416" w:type="dxa"/>
          </w:tcPr>
          <w:p w14:paraId="6B7EC82D" w14:textId="77777777" w:rsidR="0027773A" w:rsidRDefault="0027773A" w:rsidP="00FE398C">
            <w:pPr>
              <w:pStyle w:val="vgutTableText"/>
              <w:widowControl w:val="0"/>
            </w:pPr>
            <w:r>
              <w:t>Протестировать приложение на основе методики тестирования</w:t>
            </w:r>
          </w:p>
        </w:tc>
        <w:tc>
          <w:tcPr>
            <w:tcW w:w="1851" w:type="dxa"/>
          </w:tcPr>
          <w:p w14:paraId="79D2449B" w14:textId="65763302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Список недоработок и ошибок в работе</w:t>
            </w:r>
          </w:p>
        </w:tc>
      </w:tr>
      <w:tr w:rsidR="0027773A" w14:paraId="13C37F6E" w14:textId="77777777" w:rsidTr="00FE398C">
        <w:trPr>
          <w:jc w:val="right"/>
        </w:trPr>
        <w:tc>
          <w:tcPr>
            <w:tcW w:w="1138" w:type="dxa"/>
          </w:tcPr>
          <w:p w14:paraId="735C89ED" w14:textId="77777777" w:rsidR="0027773A" w:rsidRDefault="0027773A" w:rsidP="00FE398C">
            <w:pPr>
              <w:pStyle w:val="vgutTableText"/>
              <w:widowControl w:val="0"/>
              <w:rPr>
                <w:rFonts w:eastAsia="MS Mincho" w:cs="Arial"/>
              </w:rPr>
            </w:pPr>
            <w:r>
              <w:t>6</w:t>
            </w:r>
          </w:p>
        </w:tc>
        <w:tc>
          <w:tcPr>
            <w:tcW w:w="2150" w:type="dxa"/>
          </w:tcPr>
          <w:p w14:paraId="40242C27" w14:textId="77777777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Доработка программы</w:t>
            </w:r>
          </w:p>
        </w:tc>
        <w:tc>
          <w:tcPr>
            <w:tcW w:w="1645" w:type="dxa"/>
          </w:tcPr>
          <w:p w14:paraId="46BEB31A" w14:textId="77777777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1 неделя</w:t>
            </w:r>
          </w:p>
        </w:tc>
        <w:tc>
          <w:tcPr>
            <w:tcW w:w="3416" w:type="dxa"/>
          </w:tcPr>
          <w:p w14:paraId="1CE9CB9B" w14:textId="6065ACDD" w:rsidR="0027773A" w:rsidRDefault="0027773A" w:rsidP="00FE398C">
            <w:pPr>
              <w:pStyle w:val="vgutTableText"/>
              <w:widowControl w:val="0"/>
            </w:pPr>
            <w:r>
              <w:t>Исправление ошибок в программе</w:t>
            </w:r>
            <w:r w:rsidR="00BC3F84">
              <w:t>,</w:t>
            </w:r>
            <w:r>
              <w:t xml:space="preserve"> которые были выявлены </w:t>
            </w:r>
            <w:r w:rsidR="001D2B54">
              <w:t>при</w:t>
            </w:r>
            <w:r>
              <w:t xml:space="preserve"> тестировани</w:t>
            </w:r>
            <w:r w:rsidR="001D2B54">
              <w:t>и</w:t>
            </w:r>
          </w:p>
        </w:tc>
        <w:tc>
          <w:tcPr>
            <w:tcW w:w="1851" w:type="dxa"/>
          </w:tcPr>
          <w:p w14:paraId="5034C702" w14:textId="32D31507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Ошибки и недоработки в работе программного обеспечения устранены</w:t>
            </w:r>
          </w:p>
        </w:tc>
      </w:tr>
      <w:tr w:rsidR="0027773A" w14:paraId="6482CBFA" w14:textId="77777777" w:rsidTr="00FE398C">
        <w:trPr>
          <w:jc w:val="right"/>
        </w:trPr>
        <w:tc>
          <w:tcPr>
            <w:tcW w:w="1138" w:type="dxa"/>
          </w:tcPr>
          <w:p w14:paraId="4DFC616C" w14:textId="77777777" w:rsidR="0027773A" w:rsidRDefault="0027773A" w:rsidP="00FE398C">
            <w:pPr>
              <w:pStyle w:val="vgutTableText"/>
              <w:widowControl w:val="0"/>
              <w:rPr>
                <w:rFonts w:eastAsia="MS Mincho" w:cs="Arial"/>
              </w:rPr>
            </w:pPr>
            <w:r>
              <w:t>7</w:t>
            </w:r>
          </w:p>
        </w:tc>
        <w:tc>
          <w:tcPr>
            <w:tcW w:w="2150" w:type="dxa"/>
          </w:tcPr>
          <w:p w14:paraId="66324A7E" w14:textId="77777777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Подготовка эксплуатационной документации</w:t>
            </w:r>
          </w:p>
        </w:tc>
        <w:tc>
          <w:tcPr>
            <w:tcW w:w="1645" w:type="dxa"/>
          </w:tcPr>
          <w:p w14:paraId="3260B0F2" w14:textId="77777777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2 недели</w:t>
            </w:r>
          </w:p>
        </w:tc>
        <w:tc>
          <w:tcPr>
            <w:tcW w:w="3416" w:type="dxa"/>
          </w:tcPr>
          <w:p w14:paraId="42710057" w14:textId="77777777" w:rsidR="0027773A" w:rsidRDefault="0027773A" w:rsidP="00FE398C">
            <w:pPr>
              <w:pStyle w:val="vgutTableText"/>
              <w:widowControl w:val="0"/>
            </w:pPr>
            <w:r>
              <w:t>Написание курсового проекта</w:t>
            </w:r>
          </w:p>
        </w:tc>
        <w:tc>
          <w:tcPr>
            <w:tcW w:w="1851" w:type="dxa"/>
          </w:tcPr>
          <w:p w14:paraId="0426EDF0" w14:textId="6A575134" w:rsidR="0027773A" w:rsidRDefault="0027773A" w:rsidP="00FE398C">
            <w:pPr>
              <w:pStyle w:val="vgutTableText"/>
              <w:widowControl w:val="0"/>
              <w:rPr>
                <w:rFonts w:cs="Times New Roman"/>
                <w:szCs w:val="24"/>
              </w:rPr>
            </w:pPr>
            <w:r>
              <w:t>Курсовой проект</w:t>
            </w:r>
          </w:p>
        </w:tc>
      </w:tr>
    </w:tbl>
    <w:p w14:paraId="3176D3D1" w14:textId="77777777" w:rsidR="0027773A" w:rsidRPr="0027773A" w:rsidRDefault="0027773A" w:rsidP="0027773A"/>
    <w:p w14:paraId="7E2B9E48" w14:textId="2D630905" w:rsidR="008F6FA6" w:rsidRDefault="008F6FA6" w:rsidP="008F6FA6">
      <w:pPr>
        <w:pStyle w:val="1"/>
      </w:pPr>
      <w:bookmarkStart w:id="30" w:name="_Toc179550347"/>
      <w:r>
        <w:lastRenderedPageBreak/>
        <w:t>Требования к документированию</w:t>
      </w:r>
      <w:bookmarkEnd w:id="2"/>
      <w:bookmarkEnd w:id="3"/>
      <w:bookmarkEnd w:id="30"/>
    </w:p>
    <w:p w14:paraId="02DF2EB6" w14:textId="77777777" w:rsidR="001A40BC" w:rsidRDefault="001A40BC" w:rsidP="001A40BC">
      <w:r>
        <w:t>Состав программной документации должен включать в себя:</w:t>
      </w:r>
    </w:p>
    <w:p w14:paraId="470FADB8" w14:textId="77777777" w:rsidR="001A40BC" w:rsidRPr="006E16F8" w:rsidRDefault="001A40BC" w:rsidP="006E16F8">
      <w:pPr>
        <w:pStyle w:val="a0"/>
      </w:pPr>
      <w:r w:rsidRPr="006E16F8">
        <w:t>техническое задание;</w:t>
      </w:r>
    </w:p>
    <w:p w14:paraId="6B5062F4" w14:textId="575A9B5B" w:rsidR="001A40BC" w:rsidRPr="006E16F8" w:rsidRDefault="001A40BC" w:rsidP="006E16F8">
      <w:pPr>
        <w:pStyle w:val="a0"/>
      </w:pPr>
      <w:r w:rsidRPr="006E16F8">
        <w:t>курсовой проект;</w:t>
      </w:r>
    </w:p>
    <w:p w14:paraId="015EAD04" w14:textId="4133231E" w:rsidR="001A40BC" w:rsidRPr="006E16F8" w:rsidRDefault="001A40BC" w:rsidP="006E16F8">
      <w:pPr>
        <w:pStyle w:val="a0"/>
      </w:pPr>
      <w:r w:rsidRPr="006E16F8">
        <w:t>исходный код.</w:t>
      </w:r>
    </w:p>
    <w:p w14:paraId="0A6FECE1" w14:textId="54430E4F" w:rsidR="001A40BC" w:rsidRDefault="00F30385" w:rsidP="001A40BC">
      <w:r>
        <w:t xml:space="preserve">Все </w:t>
      </w:r>
      <w:r w:rsidR="00670E5A">
        <w:t>вышеперечисленные документы должны быть написаны согласно с</w:t>
      </w:r>
      <w:r w:rsidR="008544D3">
        <w:t>ледующим требованиям:</w:t>
      </w:r>
    </w:p>
    <w:p w14:paraId="5505837A" w14:textId="62ABA107" w:rsidR="008544D3" w:rsidRDefault="006E16F8" w:rsidP="006E16F8">
      <w:pPr>
        <w:pStyle w:val="a0"/>
      </w:pPr>
      <w:r>
        <w:t xml:space="preserve">СТП </w:t>
      </w:r>
      <w:proofErr w:type="spellStart"/>
      <w:r>
        <w:t>ВятГ</w:t>
      </w:r>
      <w:r w:rsidR="00180072">
        <w:t>У</w:t>
      </w:r>
      <w:proofErr w:type="spellEnd"/>
      <w:r w:rsidR="00180072">
        <w:t xml:space="preserve"> 10</w:t>
      </w:r>
      <w:r w:rsidR="00901565">
        <w:t>2</w:t>
      </w:r>
      <w:r w:rsidR="00180072">
        <w:t>–2004;</w:t>
      </w:r>
    </w:p>
    <w:p w14:paraId="4B5DBF2F" w14:textId="3178B388" w:rsidR="000E06F3" w:rsidRDefault="00180072" w:rsidP="00901565">
      <w:pPr>
        <w:pStyle w:val="a0"/>
      </w:pPr>
      <w:r>
        <w:t>ГОСТ 34</w:t>
      </w:r>
      <w:r w:rsidR="00AA4DB9">
        <w:t>.602–2020</w:t>
      </w:r>
      <w:r w:rsidR="00901565">
        <w:t>.</w:t>
      </w:r>
      <w:r w:rsidR="000E06F3">
        <w:br w:type="page"/>
      </w:r>
    </w:p>
    <w:p w14:paraId="4BBCACB3" w14:textId="4E0BA5A5" w:rsidR="000E06F3" w:rsidRDefault="000E06F3" w:rsidP="000E06F3">
      <w:pPr>
        <w:pStyle w:val="1"/>
      </w:pPr>
      <w:bookmarkStart w:id="31" w:name="_Toc179550348"/>
      <w:r>
        <w:lastRenderedPageBreak/>
        <w:t>Требования к приемно-сдаточным процедурам</w:t>
      </w:r>
      <w:bookmarkEnd w:id="31"/>
    </w:p>
    <w:p w14:paraId="1FE9BC28" w14:textId="77777777" w:rsidR="004A6C6F" w:rsidRDefault="004A6C6F" w:rsidP="004A6C6F">
      <w:r>
        <w:t>Испытания проводятся комиссией, в состав которой входят представители заказчика:  </w:t>
      </w:r>
    </w:p>
    <w:p w14:paraId="64E40E0A" w14:textId="4C65A4B9" w:rsidR="004A6C6F" w:rsidRDefault="004A6C6F" w:rsidP="00A56844">
      <w:pPr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contextualSpacing w:val="0"/>
      </w:pPr>
      <w:r>
        <w:rPr>
          <w:color w:val="000000"/>
        </w:rPr>
        <w:t>Жукова Мария Николаевна – преподавателя по МДК 05.01;</w:t>
      </w:r>
    </w:p>
    <w:p w14:paraId="1BFB88BA" w14:textId="49BD41C0" w:rsidR="004A6C6F" w:rsidRDefault="004A6C6F" w:rsidP="00A568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contextualSpacing w:val="0"/>
        <w:rPr>
          <w:rFonts w:ascii="Noto Sans Symbols" w:eastAsia="Noto Sans Symbols" w:hAnsi="Noto Sans Symbols" w:cs="Noto Sans Symbols"/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Крутиков Александр Константинович – преподавателя по дисциплине </w:t>
      </w:r>
      <w:r w:rsidR="00495F8D">
        <w:rPr>
          <w:rFonts w:eastAsia="Times New Roman" w:cs="Times New Roman"/>
          <w:color w:val="000000"/>
          <w:szCs w:val="24"/>
        </w:rPr>
        <w:t>«</w:t>
      </w:r>
      <w:r>
        <w:rPr>
          <w:rFonts w:eastAsia="Times New Roman" w:cs="Times New Roman"/>
          <w:color w:val="000000"/>
          <w:szCs w:val="24"/>
        </w:rPr>
        <w:t>Основы проектирование баз данных</w:t>
      </w:r>
      <w:r w:rsidR="00495F8D">
        <w:rPr>
          <w:rFonts w:eastAsia="Times New Roman" w:cs="Times New Roman"/>
          <w:color w:val="000000"/>
          <w:szCs w:val="24"/>
        </w:rPr>
        <w:t>»</w:t>
      </w:r>
      <w:r>
        <w:rPr>
          <w:rFonts w:eastAsia="Times New Roman" w:cs="Times New Roman"/>
          <w:color w:val="000000"/>
          <w:szCs w:val="24"/>
        </w:rPr>
        <w:t>;</w:t>
      </w:r>
    </w:p>
    <w:p w14:paraId="1BB8FB0C" w14:textId="726D26AB" w:rsidR="004A6C6F" w:rsidRDefault="004A6C6F" w:rsidP="00A568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contextualSpacing w:val="0"/>
        <w:rPr>
          <w:rFonts w:ascii="Noto Sans Symbols" w:eastAsia="Noto Sans Symbols" w:hAnsi="Noto Sans Symbols" w:cs="Noto Sans Symbols"/>
          <w:color w:val="000000"/>
        </w:rPr>
      </w:pPr>
      <w:r>
        <w:rPr>
          <w:rFonts w:eastAsia="Times New Roman" w:cs="Times New Roman"/>
          <w:color w:val="000000"/>
          <w:szCs w:val="24"/>
        </w:rPr>
        <w:t>Самоделкин Павел Андреевич – преподавателя по МДК 06.02</w:t>
      </w:r>
      <w:r w:rsidR="00495F8D">
        <w:rPr>
          <w:rFonts w:eastAsia="Times New Roman" w:cs="Times New Roman"/>
          <w:color w:val="000000"/>
          <w:szCs w:val="24"/>
        </w:rPr>
        <w:t>;</w:t>
      </w:r>
    </w:p>
    <w:p w14:paraId="5A93675C" w14:textId="71DD9ED2" w:rsidR="0027773A" w:rsidRDefault="00495F8D" w:rsidP="00A56844">
      <w:pPr>
        <w:pStyle w:val="a0"/>
        <w:numPr>
          <w:ilvl w:val="0"/>
          <w:numId w:val="13"/>
        </w:numPr>
        <w:ind w:left="0" w:firstLine="851"/>
      </w:pPr>
      <w:r>
        <w:t>Чистяков Геннадий Андреевич – руководитель образовательной программы по специальности «Информационные системы и программирование».</w:t>
      </w:r>
    </w:p>
    <w:p w14:paraId="3BACEC19" w14:textId="77777777" w:rsidR="00E36042" w:rsidRDefault="00E36042" w:rsidP="00E36042">
      <w:pPr>
        <w:spacing w:before="0"/>
      </w:pPr>
      <w:r w:rsidRPr="00FD1515">
        <w:t xml:space="preserve">Во время испытаний комиссия проверяет работу программы в соответствии со следующими позициями: </w:t>
      </w:r>
    </w:p>
    <w:p w14:paraId="73EA40D6" w14:textId="77777777" w:rsidR="00E36042" w:rsidRDefault="00E36042" w:rsidP="00A56844">
      <w:pPr>
        <w:pStyle w:val="a0"/>
        <w:numPr>
          <w:ilvl w:val="0"/>
          <w:numId w:val="14"/>
        </w:numPr>
        <w:suppressAutoHyphens/>
        <w:ind w:left="0" w:firstLine="851"/>
      </w:pPr>
      <w:r w:rsidRPr="00FD1515">
        <w:t>корректное функционирование заданных в техническом задании функций;</w:t>
      </w:r>
    </w:p>
    <w:p w14:paraId="7CC65610" w14:textId="77777777" w:rsidR="00E36042" w:rsidRDefault="00E36042" w:rsidP="00A56844">
      <w:pPr>
        <w:pStyle w:val="a0"/>
        <w:numPr>
          <w:ilvl w:val="0"/>
          <w:numId w:val="14"/>
        </w:numPr>
        <w:suppressAutoHyphens/>
        <w:ind w:left="0" w:firstLine="851"/>
      </w:pPr>
      <w:r w:rsidRPr="00FD1515">
        <w:t xml:space="preserve">возможность функционирования на ПК с указанными минимальными системными требованиями. </w:t>
      </w:r>
    </w:p>
    <w:p w14:paraId="76741FEC" w14:textId="77777777" w:rsidR="005161F6" w:rsidRDefault="005161F6" w:rsidP="005161F6">
      <w:pPr>
        <w:spacing w:before="0"/>
      </w:pPr>
      <w:r>
        <w:t>Комиссии должны быть представлены эксплуатационные документы, разработанная программа и доклад.  </w:t>
      </w:r>
    </w:p>
    <w:p w14:paraId="46BF0DAF" w14:textId="77777777" w:rsidR="00E36042" w:rsidRDefault="00E36042" w:rsidP="00E36042">
      <w:r w:rsidRPr="00FD1515">
        <w:t xml:space="preserve">Структура доклада должна отражать следующие вопросы разработки: </w:t>
      </w:r>
    </w:p>
    <w:p w14:paraId="2A7CD422" w14:textId="77777777" w:rsidR="00E36042" w:rsidRDefault="00E36042" w:rsidP="00A56844">
      <w:pPr>
        <w:pStyle w:val="a0"/>
        <w:numPr>
          <w:ilvl w:val="0"/>
          <w:numId w:val="14"/>
        </w:numPr>
        <w:suppressAutoHyphens/>
        <w:ind w:left="0" w:firstLine="851"/>
      </w:pPr>
      <w:r w:rsidRPr="00FD1515">
        <w:t>краткое описание задачи;</w:t>
      </w:r>
    </w:p>
    <w:p w14:paraId="11E2E2DD" w14:textId="77777777" w:rsidR="00E36042" w:rsidRDefault="00E36042" w:rsidP="00A56844">
      <w:pPr>
        <w:pStyle w:val="a0"/>
        <w:numPr>
          <w:ilvl w:val="0"/>
          <w:numId w:val="14"/>
        </w:numPr>
        <w:suppressAutoHyphens/>
        <w:ind w:left="0" w:firstLine="851"/>
      </w:pPr>
      <w:r w:rsidRPr="00FD1515">
        <w:t xml:space="preserve">результаты рассмотрения предметной области, аналогов, описание проблематики; </w:t>
      </w:r>
    </w:p>
    <w:p w14:paraId="4825E8D7" w14:textId="77777777" w:rsidR="00E36042" w:rsidRDefault="00E36042" w:rsidP="00A56844">
      <w:pPr>
        <w:pStyle w:val="a0"/>
        <w:numPr>
          <w:ilvl w:val="0"/>
          <w:numId w:val="14"/>
        </w:numPr>
        <w:suppressAutoHyphens/>
        <w:ind w:left="0" w:firstLine="851"/>
      </w:pPr>
      <w:r w:rsidRPr="00FD1515">
        <w:t>описание этапа проектирования, возникавших проблем и путей их решения;</w:t>
      </w:r>
    </w:p>
    <w:p w14:paraId="71624E8D" w14:textId="77777777" w:rsidR="00E36042" w:rsidRPr="00FD1515" w:rsidRDefault="00E36042" w:rsidP="00A56844">
      <w:pPr>
        <w:pStyle w:val="a0"/>
        <w:numPr>
          <w:ilvl w:val="0"/>
          <w:numId w:val="14"/>
        </w:numPr>
        <w:suppressAutoHyphens/>
        <w:ind w:left="0" w:firstLine="851"/>
      </w:pPr>
      <w:r w:rsidRPr="00FD1515">
        <w:t>выводы по результатам работы.</w:t>
      </w:r>
    </w:p>
    <w:p w14:paraId="1D07AF1B" w14:textId="77777777" w:rsidR="00E36042" w:rsidRPr="0027773A" w:rsidRDefault="00E36042" w:rsidP="00E36042">
      <w:pPr>
        <w:pStyle w:val="a0"/>
        <w:numPr>
          <w:ilvl w:val="0"/>
          <w:numId w:val="0"/>
        </w:numPr>
        <w:ind w:firstLine="851"/>
      </w:pPr>
    </w:p>
    <w:sectPr w:rsidR="00E36042" w:rsidRPr="0027773A" w:rsidSect="00D2756B">
      <w:headerReference w:type="default" r:id="rId22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8A2DB" w14:textId="77777777" w:rsidR="00FA0388" w:rsidRDefault="00FA0388">
      <w:pPr>
        <w:spacing w:before="0" w:line="240" w:lineRule="auto"/>
      </w:pPr>
      <w:r>
        <w:separator/>
      </w:r>
    </w:p>
  </w:endnote>
  <w:endnote w:type="continuationSeparator" w:id="0">
    <w:p w14:paraId="0C6B59F9" w14:textId="77777777" w:rsidR="00FA0388" w:rsidRDefault="00FA0388">
      <w:pPr>
        <w:spacing w:before="0" w:line="240" w:lineRule="auto"/>
      </w:pPr>
      <w:r>
        <w:continuationSeparator/>
      </w:r>
    </w:p>
  </w:endnote>
  <w:endnote w:type="continuationNotice" w:id="1">
    <w:p w14:paraId="50ABFBEB" w14:textId="77777777" w:rsidR="00FA0388" w:rsidRDefault="00FA038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B0A4D" w14:textId="77777777" w:rsidR="00FA0388" w:rsidRDefault="00FA0388" w:rsidP="00990EAC">
      <w:pPr>
        <w:spacing w:before="0" w:line="240" w:lineRule="auto"/>
      </w:pPr>
      <w:r>
        <w:separator/>
      </w:r>
    </w:p>
  </w:footnote>
  <w:footnote w:type="continuationSeparator" w:id="0">
    <w:p w14:paraId="0E99EA2C" w14:textId="77777777" w:rsidR="00FA0388" w:rsidRDefault="00FA0388" w:rsidP="00990EAC">
      <w:pPr>
        <w:spacing w:before="0" w:line="240" w:lineRule="auto"/>
      </w:pPr>
      <w:r>
        <w:continuationSeparator/>
      </w:r>
    </w:p>
  </w:footnote>
  <w:footnote w:type="continuationNotice" w:id="1">
    <w:p w14:paraId="7DF72CDD" w14:textId="77777777" w:rsidR="00FA0388" w:rsidRDefault="00FA038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6B065" w14:textId="54B7B2D9" w:rsidR="000E2DC6" w:rsidRPr="00C17A21" w:rsidRDefault="000E2DC6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0E2DC6" w:rsidRPr="008E27BF" w:rsidRDefault="000E2DC6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2F10341"/>
    <w:multiLevelType w:val="hybridMultilevel"/>
    <w:tmpl w:val="2CB8F158"/>
    <w:lvl w:ilvl="0" w:tplc="EDBA87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0E67A0"/>
    <w:multiLevelType w:val="hybridMultilevel"/>
    <w:tmpl w:val="70862634"/>
    <w:lvl w:ilvl="0" w:tplc="EDBA87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913E12"/>
    <w:multiLevelType w:val="hybridMultilevel"/>
    <w:tmpl w:val="E390A91A"/>
    <w:lvl w:ilvl="0" w:tplc="EDBA87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DC1413"/>
    <w:multiLevelType w:val="hybridMultilevel"/>
    <w:tmpl w:val="95624D36"/>
    <w:lvl w:ilvl="0" w:tplc="EDBA87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752D10"/>
    <w:multiLevelType w:val="hybridMultilevel"/>
    <w:tmpl w:val="0AC23066"/>
    <w:lvl w:ilvl="0" w:tplc="9DFC6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D37C43"/>
    <w:multiLevelType w:val="hybridMultilevel"/>
    <w:tmpl w:val="AC42DC6E"/>
    <w:lvl w:ilvl="0" w:tplc="EDBA87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F3D4D"/>
    <w:multiLevelType w:val="hybridMultilevel"/>
    <w:tmpl w:val="5F08385C"/>
    <w:lvl w:ilvl="0" w:tplc="EDBA87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1" w15:restartNumberingAfterBreak="0">
    <w:nsid w:val="305F5FD1"/>
    <w:multiLevelType w:val="multilevel"/>
    <w:tmpl w:val="3F1449B2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 w15:restartNumberingAfterBreak="0">
    <w:nsid w:val="3C4156F6"/>
    <w:multiLevelType w:val="hybridMultilevel"/>
    <w:tmpl w:val="DB48FF74"/>
    <w:lvl w:ilvl="0" w:tplc="EDBA87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DFF1FDC"/>
    <w:multiLevelType w:val="hybridMultilevel"/>
    <w:tmpl w:val="064E284A"/>
    <w:lvl w:ilvl="0" w:tplc="EDBA87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F95753E"/>
    <w:multiLevelType w:val="hybridMultilevel"/>
    <w:tmpl w:val="3AF42DCC"/>
    <w:lvl w:ilvl="0" w:tplc="96A85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B1933"/>
    <w:multiLevelType w:val="hybridMultilevel"/>
    <w:tmpl w:val="923EF616"/>
    <w:lvl w:ilvl="0" w:tplc="EDBA87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0E7733B"/>
    <w:multiLevelType w:val="hybridMultilevel"/>
    <w:tmpl w:val="C02E2446"/>
    <w:lvl w:ilvl="0" w:tplc="96A8512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517D6145"/>
    <w:multiLevelType w:val="hybridMultilevel"/>
    <w:tmpl w:val="648E1A8C"/>
    <w:lvl w:ilvl="0" w:tplc="EDBA87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C5F0393"/>
    <w:multiLevelType w:val="hybridMultilevel"/>
    <w:tmpl w:val="17E050DE"/>
    <w:lvl w:ilvl="0" w:tplc="EDBA87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5C92573"/>
    <w:multiLevelType w:val="hybridMultilevel"/>
    <w:tmpl w:val="9F6EBA6C"/>
    <w:lvl w:ilvl="0" w:tplc="EDBA87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A7010BF"/>
    <w:multiLevelType w:val="hybridMultilevel"/>
    <w:tmpl w:val="23AAA5E4"/>
    <w:lvl w:ilvl="0" w:tplc="EDBA87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DDE0AAE"/>
    <w:multiLevelType w:val="multilevel"/>
    <w:tmpl w:val="734CA6E8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5"/>
  </w:num>
  <w:num w:numId="5">
    <w:abstractNumId w:val="7"/>
  </w:num>
  <w:num w:numId="6">
    <w:abstractNumId w:val="18"/>
  </w:num>
  <w:num w:numId="7">
    <w:abstractNumId w:val="8"/>
  </w:num>
  <w:num w:numId="8">
    <w:abstractNumId w:val="3"/>
  </w:num>
  <w:num w:numId="9">
    <w:abstractNumId w:val="15"/>
  </w:num>
  <w:num w:numId="10">
    <w:abstractNumId w:val="11"/>
  </w:num>
  <w:num w:numId="11">
    <w:abstractNumId w:val="16"/>
  </w:num>
  <w:num w:numId="12">
    <w:abstractNumId w:val="6"/>
  </w:num>
  <w:num w:numId="13">
    <w:abstractNumId w:val="22"/>
  </w:num>
  <w:num w:numId="14">
    <w:abstractNumId w:val="17"/>
  </w:num>
  <w:num w:numId="15">
    <w:abstractNumId w:val="21"/>
  </w:num>
  <w:num w:numId="16">
    <w:abstractNumId w:val="1"/>
  </w:num>
  <w:num w:numId="17">
    <w:abstractNumId w:val="13"/>
  </w:num>
  <w:num w:numId="18">
    <w:abstractNumId w:val="14"/>
  </w:num>
  <w:num w:numId="19">
    <w:abstractNumId w:val="4"/>
  </w:num>
  <w:num w:numId="20">
    <w:abstractNumId w:val="19"/>
  </w:num>
  <w:num w:numId="21">
    <w:abstractNumId w:val="2"/>
  </w:num>
  <w:num w:numId="22">
    <w:abstractNumId w:val="20"/>
  </w:num>
  <w:num w:numId="23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1FF6"/>
    <w:rsid w:val="00003AF1"/>
    <w:rsid w:val="00007EAE"/>
    <w:rsid w:val="00011500"/>
    <w:rsid w:val="00011F2E"/>
    <w:rsid w:val="00013940"/>
    <w:rsid w:val="00015480"/>
    <w:rsid w:val="00020558"/>
    <w:rsid w:val="00020C2C"/>
    <w:rsid w:val="00024473"/>
    <w:rsid w:val="00025823"/>
    <w:rsid w:val="00026BF2"/>
    <w:rsid w:val="00032359"/>
    <w:rsid w:val="00033833"/>
    <w:rsid w:val="000357EA"/>
    <w:rsid w:val="00035A26"/>
    <w:rsid w:val="00037B3E"/>
    <w:rsid w:val="00040D1E"/>
    <w:rsid w:val="0004336A"/>
    <w:rsid w:val="00044093"/>
    <w:rsid w:val="00046056"/>
    <w:rsid w:val="00051403"/>
    <w:rsid w:val="00052BC9"/>
    <w:rsid w:val="000532BC"/>
    <w:rsid w:val="000566EE"/>
    <w:rsid w:val="000571E7"/>
    <w:rsid w:val="0005745E"/>
    <w:rsid w:val="000574E6"/>
    <w:rsid w:val="00057E9E"/>
    <w:rsid w:val="00061F64"/>
    <w:rsid w:val="0006240A"/>
    <w:rsid w:val="0006282B"/>
    <w:rsid w:val="000632EC"/>
    <w:rsid w:val="000645BF"/>
    <w:rsid w:val="00064EE8"/>
    <w:rsid w:val="00066F6D"/>
    <w:rsid w:val="00067FF4"/>
    <w:rsid w:val="00070004"/>
    <w:rsid w:val="00072E47"/>
    <w:rsid w:val="000753F0"/>
    <w:rsid w:val="00076082"/>
    <w:rsid w:val="00076DD2"/>
    <w:rsid w:val="0008146F"/>
    <w:rsid w:val="000843A9"/>
    <w:rsid w:val="00090C65"/>
    <w:rsid w:val="000934BA"/>
    <w:rsid w:val="00094729"/>
    <w:rsid w:val="00095C17"/>
    <w:rsid w:val="00096EC7"/>
    <w:rsid w:val="000A011A"/>
    <w:rsid w:val="000A3079"/>
    <w:rsid w:val="000A537A"/>
    <w:rsid w:val="000A7BAC"/>
    <w:rsid w:val="000B231D"/>
    <w:rsid w:val="000B48D2"/>
    <w:rsid w:val="000B5D45"/>
    <w:rsid w:val="000B7F7B"/>
    <w:rsid w:val="000C0C5D"/>
    <w:rsid w:val="000C2A5F"/>
    <w:rsid w:val="000C2F2A"/>
    <w:rsid w:val="000C46F5"/>
    <w:rsid w:val="000C4D52"/>
    <w:rsid w:val="000C51C4"/>
    <w:rsid w:val="000C7B86"/>
    <w:rsid w:val="000C7DE5"/>
    <w:rsid w:val="000D0055"/>
    <w:rsid w:val="000D3006"/>
    <w:rsid w:val="000D36C4"/>
    <w:rsid w:val="000D38ED"/>
    <w:rsid w:val="000D3A15"/>
    <w:rsid w:val="000D51F6"/>
    <w:rsid w:val="000D5C95"/>
    <w:rsid w:val="000E06F3"/>
    <w:rsid w:val="000E2DC6"/>
    <w:rsid w:val="000E3225"/>
    <w:rsid w:val="000E4C9D"/>
    <w:rsid w:val="000E6490"/>
    <w:rsid w:val="000F26DD"/>
    <w:rsid w:val="000F554C"/>
    <w:rsid w:val="0010107B"/>
    <w:rsid w:val="00104146"/>
    <w:rsid w:val="0010495A"/>
    <w:rsid w:val="00106B06"/>
    <w:rsid w:val="001108E0"/>
    <w:rsid w:val="0011316B"/>
    <w:rsid w:val="00114D5E"/>
    <w:rsid w:val="001157C8"/>
    <w:rsid w:val="001166D3"/>
    <w:rsid w:val="00117CFD"/>
    <w:rsid w:val="0012079D"/>
    <w:rsid w:val="0012208F"/>
    <w:rsid w:val="001223A9"/>
    <w:rsid w:val="001238DC"/>
    <w:rsid w:val="00124F8E"/>
    <w:rsid w:val="0012657D"/>
    <w:rsid w:val="001268ED"/>
    <w:rsid w:val="00126F85"/>
    <w:rsid w:val="001275E2"/>
    <w:rsid w:val="00127A5A"/>
    <w:rsid w:val="0013162A"/>
    <w:rsid w:val="001316F3"/>
    <w:rsid w:val="0013287A"/>
    <w:rsid w:val="00141129"/>
    <w:rsid w:val="00150617"/>
    <w:rsid w:val="001515BB"/>
    <w:rsid w:val="0015351F"/>
    <w:rsid w:val="00154974"/>
    <w:rsid w:val="00155A8D"/>
    <w:rsid w:val="00157212"/>
    <w:rsid w:val="0016119C"/>
    <w:rsid w:val="00163CD4"/>
    <w:rsid w:val="00164DA4"/>
    <w:rsid w:val="00166A1D"/>
    <w:rsid w:val="001673EC"/>
    <w:rsid w:val="00170BE1"/>
    <w:rsid w:val="00171BF3"/>
    <w:rsid w:val="00172DBA"/>
    <w:rsid w:val="00173EE4"/>
    <w:rsid w:val="00176ED4"/>
    <w:rsid w:val="00177CFD"/>
    <w:rsid w:val="00180072"/>
    <w:rsid w:val="00181273"/>
    <w:rsid w:val="001836B7"/>
    <w:rsid w:val="00183B04"/>
    <w:rsid w:val="00185673"/>
    <w:rsid w:val="00186EFA"/>
    <w:rsid w:val="00190383"/>
    <w:rsid w:val="0019044F"/>
    <w:rsid w:val="0019067A"/>
    <w:rsid w:val="001936C3"/>
    <w:rsid w:val="001941DD"/>
    <w:rsid w:val="001A0200"/>
    <w:rsid w:val="001A12C2"/>
    <w:rsid w:val="001A1BEE"/>
    <w:rsid w:val="001A35CF"/>
    <w:rsid w:val="001A40BC"/>
    <w:rsid w:val="001A46F0"/>
    <w:rsid w:val="001A50A1"/>
    <w:rsid w:val="001A722C"/>
    <w:rsid w:val="001A7BB0"/>
    <w:rsid w:val="001B065B"/>
    <w:rsid w:val="001B0E64"/>
    <w:rsid w:val="001B3B7E"/>
    <w:rsid w:val="001B3C9B"/>
    <w:rsid w:val="001B44AA"/>
    <w:rsid w:val="001B4971"/>
    <w:rsid w:val="001B5FDF"/>
    <w:rsid w:val="001B613A"/>
    <w:rsid w:val="001B794F"/>
    <w:rsid w:val="001C07D5"/>
    <w:rsid w:val="001C5091"/>
    <w:rsid w:val="001D1163"/>
    <w:rsid w:val="001D2B54"/>
    <w:rsid w:val="001D339A"/>
    <w:rsid w:val="001D389E"/>
    <w:rsid w:val="001D3FB1"/>
    <w:rsid w:val="001D607D"/>
    <w:rsid w:val="001E56DC"/>
    <w:rsid w:val="001F3C1A"/>
    <w:rsid w:val="001F599B"/>
    <w:rsid w:val="001F5E9C"/>
    <w:rsid w:val="001F61FC"/>
    <w:rsid w:val="00201509"/>
    <w:rsid w:val="00201680"/>
    <w:rsid w:val="00206D8B"/>
    <w:rsid w:val="002107C8"/>
    <w:rsid w:val="00211D56"/>
    <w:rsid w:val="00213B0D"/>
    <w:rsid w:val="0021668C"/>
    <w:rsid w:val="002176DB"/>
    <w:rsid w:val="002206FB"/>
    <w:rsid w:val="002220AC"/>
    <w:rsid w:val="002312E5"/>
    <w:rsid w:val="0023221D"/>
    <w:rsid w:val="00234051"/>
    <w:rsid w:val="00234403"/>
    <w:rsid w:val="00234BD7"/>
    <w:rsid w:val="0023504B"/>
    <w:rsid w:val="00236064"/>
    <w:rsid w:val="002411CA"/>
    <w:rsid w:val="00241C37"/>
    <w:rsid w:val="00244671"/>
    <w:rsid w:val="00244AD0"/>
    <w:rsid w:val="00245710"/>
    <w:rsid w:val="002469D0"/>
    <w:rsid w:val="00247A52"/>
    <w:rsid w:val="002502BF"/>
    <w:rsid w:val="002540A7"/>
    <w:rsid w:val="0025446A"/>
    <w:rsid w:val="00256697"/>
    <w:rsid w:val="00257B3D"/>
    <w:rsid w:val="00263185"/>
    <w:rsid w:val="00263BD0"/>
    <w:rsid w:val="0026423B"/>
    <w:rsid w:val="00270C38"/>
    <w:rsid w:val="0027205F"/>
    <w:rsid w:val="00272C61"/>
    <w:rsid w:val="0027411D"/>
    <w:rsid w:val="002751D6"/>
    <w:rsid w:val="00276CAB"/>
    <w:rsid w:val="00276F93"/>
    <w:rsid w:val="00277614"/>
    <w:rsid w:val="0027773A"/>
    <w:rsid w:val="00286939"/>
    <w:rsid w:val="00287E94"/>
    <w:rsid w:val="00290852"/>
    <w:rsid w:val="00290E88"/>
    <w:rsid w:val="00292B29"/>
    <w:rsid w:val="00293325"/>
    <w:rsid w:val="0029382E"/>
    <w:rsid w:val="002940CB"/>
    <w:rsid w:val="002952BC"/>
    <w:rsid w:val="00295D9C"/>
    <w:rsid w:val="00296BBF"/>
    <w:rsid w:val="002A21AB"/>
    <w:rsid w:val="002A2D30"/>
    <w:rsid w:val="002A514A"/>
    <w:rsid w:val="002A56D9"/>
    <w:rsid w:val="002A78D1"/>
    <w:rsid w:val="002B1404"/>
    <w:rsid w:val="002B195B"/>
    <w:rsid w:val="002B1C34"/>
    <w:rsid w:val="002B1FA7"/>
    <w:rsid w:val="002B2809"/>
    <w:rsid w:val="002B2D11"/>
    <w:rsid w:val="002B482E"/>
    <w:rsid w:val="002B786E"/>
    <w:rsid w:val="002C0683"/>
    <w:rsid w:val="002C1174"/>
    <w:rsid w:val="002C1982"/>
    <w:rsid w:val="002C2F0B"/>
    <w:rsid w:val="002C44DC"/>
    <w:rsid w:val="002C6B5C"/>
    <w:rsid w:val="002C700E"/>
    <w:rsid w:val="002D1609"/>
    <w:rsid w:val="002D2845"/>
    <w:rsid w:val="002D354A"/>
    <w:rsid w:val="002D5B25"/>
    <w:rsid w:val="002D5ED0"/>
    <w:rsid w:val="002E12C4"/>
    <w:rsid w:val="002E28E9"/>
    <w:rsid w:val="002E643C"/>
    <w:rsid w:val="002E767F"/>
    <w:rsid w:val="002E778A"/>
    <w:rsid w:val="002F15DD"/>
    <w:rsid w:val="002F1E75"/>
    <w:rsid w:val="002F2D85"/>
    <w:rsid w:val="002F4FDE"/>
    <w:rsid w:val="002F5E99"/>
    <w:rsid w:val="002F65E3"/>
    <w:rsid w:val="002F71C4"/>
    <w:rsid w:val="0030265E"/>
    <w:rsid w:val="00303DC8"/>
    <w:rsid w:val="00306D03"/>
    <w:rsid w:val="0030732F"/>
    <w:rsid w:val="0030774A"/>
    <w:rsid w:val="00307CF0"/>
    <w:rsid w:val="00311E97"/>
    <w:rsid w:val="00312254"/>
    <w:rsid w:val="00312F95"/>
    <w:rsid w:val="00317BF7"/>
    <w:rsid w:val="003227A8"/>
    <w:rsid w:val="00323E10"/>
    <w:rsid w:val="00323F6E"/>
    <w:rsid w:val="00326605"/>
    <w:rsid w:val="00335A21"/>
    <w:rsid w:val="00335B40"/>
    <w:rsid w:val="00340BDE"/>
    <w:rsid w:val="00342133"/>
    <w:rsid w:val="00342964"/>
    <w:rsid w:val="0034378F"/>
    <w:rsid w:val="00343C28"/>
    <w:rsid w:val="00343EF4"/>
    <w:rsid w:val="00346303"/>
    <w:rsid w:val="00346995"/>
    <w:rsid w:val="00347071"/>
    <w:rsid w:val="00347678"/>
    <w:rsid w:val="00350180"/>
    <w:rsid w:val="00351631"/>
    <w:rsid w:val="00353B9E"/>
    <w:rsid w:val="00353E72"/>
    <w:rsid w:val="003544B6"/>
    <w:rsid w:val="003552A3"/>
    <w:rsid w:val="003574EA"/>
    <w:rsid w:val="00361210"/>
    <w:rsid w:val="003615E6"/>
    <w:rsid w:val="00364D74"/>
    <w:rsid w:val="00370436"/>
    <w:rsid w:val="00370553"/>
    <w:rsid w:val="003711B3"/>
    <w:rsid w:val="00372C9E"/>
    <w:rsid w:val="00374EF9"/>
    <w:rsid w:val="00380D25"/>
    <w:rsid w:val="003830D7"/>
    <w:rsid w:val="003858F6"/>
    <w:rsid w:val="00386F3E"/>
    <w:rsid w:val="00387E10"/>
    <w:rsid w:val="00390EAB"/>
    <w:rsid w:val="003915BE"/>
    <w:rsid w:val="003937D8"/>
    <w:rsid w:val="00393CCF"/>
    <w:rsid w:val="00393F45"/>
    <w:rsid w:val="00395492"/>
    <w:rsid w:val="00397496"/>
    <w:rsid w:val="003A130B"/>
    <w:rsid w:val="003A1D6B"/>
    <w:rsid w:val="003A331B"/>
    <w:rsid w:val="003A4E95"/>
    <w:rsid w:val="003A546E"/>
    <w:rsid w:val="003B0539"/>
    <w:rsid w:val="003B0A43"/>
    <w:rsid w:val="003B21F0"/>
    <w:rsid w:val="003B6DC1"/>
    <w:rsid w:val="003B7425"/>
    <w:rsid w:val="003C18F6"/>
    <w:rsid w:val="003C26BF"/>
    <w:rsid w:val="003C2810"/>
    <w:rsid w:val="003C2C28"/>
    <w:rsid w:val="003D0595"/>
    <w:rsid w:val="003D14B6"/>
    <w:rsid w:val="003D1655"/>
    <w:rsid w:val="003D3E93"/>
    <w:rsid w:val="003D4168"/>
    <w:rsid w:val="003D4E61"/>
    <w:rsid w:val="003D61D2"/>
    <w:rsid w:val="003D6C15"/>
    <w:rsid w:val="003E0217"/>
    <w:rsid w:val="003E09BF"/>
    <w:rsid w:val="003E1990"/>
    <w:rsid w:val="003E1A1B"/>
    <w:rsid w:val="003E22A5"/>
    <w:rsid w:val="003E2AF5"/>
    <w:rsid w:val="003E3B91"/>
    <w:rsid w:val="003E58AE"/>
    <w:rsid w:val="003E633C"/>
    <w:rsid w:val="003E6925"/>
    <w:rsid w:val="003E72CD"/>
    <w:rsid w:val="003F3F0D"/>
    <w:rsid w:val="003F3F7A"/>
    <w:rsid w:val="003F583F"/>
    <w:rsid w:val="003F6575"/>
    <w:rsid w:val="003F77E6"/>
    <w:rsid w:val="0040090D"/>
    <w:rsid w:val="004036DA"/>
    <w:rsid w:val="00403857"/>
    <w:rsid w:val="004041C5"/>
    <w:rsid w:val="00404C22"/>
    <w:rsid w:val="00410843"/>
    <w:rsid w:val="00412E47"/>
    <w:rsid w:val="004130D2"/>
    <w:rsid w:val="00414902"/>
    <w:rsid w:val="004156AD"/>
    <w:rsid w:val="00420072"/>
    <w:rsid w:val="0042196A"/>
    <w:rsid w:val="00421F9A"/>
    <w:rsid w:val="00423844"/>
    <w:rsid w:val="00424BC0"/>
    <w:rsid w:val="00426930"/>
    <w:rsid w:val="00430792"/>
    <w:rsid w:val="00432D7E"/>
    <w:rsid w:val="004347A5"/>
    <w:rsid w:val="004356C0"/>
    <w:rsid w:val="00437854"/>
    <w:rsid w:val="004379C0"/>
    <w:rsid w:val="00442256"/>
    <w:rsid w:val="00445615"/>
    <w:rsid w:val="00445AA5"/>
    <w:rsid w:val="00446033"/>
    <w:rsid w:val="00447629"/>
    <w:rsid w:val="00447FED"/>
    <w:rsid w:val="004500F4"/>
    <w:rsid w:val="00451178"/>
    <w:rsid w:val="00451E07"/>
    <w:rsid w:val="00452DB7"/>
    <w:rsid w:val="00455936"/>
    <w:rsid w:val="0045599D"/>
    <w:rsid w:val="004605D9"/>
    <w:rsid w:val="00463007"/>
    <w:rsid w:val="004677DC"/>
    <w:rsid w:val="00467B59"/>
    <w:rsid w:val="00470B63"/>
    <w:rsid w:val="00471FE2"/>
    <w:rsid w:val="00472A19"/>
    <w:rsid w:val="00473E06"/>
    <w:rsid w:val="00475728"/>
    <w:rsid w:val="00475A10"/>
    <w:rsid w:val="00475B60"/>
    <w:rsid w:val="00475EAF"/>
    <w:rsid w:val="00476041"/>
    <w:rsid w:val="004767CD"/>
    <w:rsid w:val="00477139"/>
    <w:rsid w:val="00477484"/>
    <w:rsid w:val="004833F5"/>
    <w:rsid w:val="004840BC"/>
    <w:rsid w:val="0048416D"/>
    <w:rsid w:val="00487CFD"/>
    <w:rsid w:val="00492C2E"/>
    <w:rsid w:val="00493DBB"/>
    <w:rsid w:val="00493FEB"/>
    <w:rsid w:val="00495F8D"/>
    <w:rsid w:val="004A0E13"/>
    <w:rsid w:val="004A2B5E"/>
    <w:rsid w:val="004A34C3"/>
    <w:rsid w:val="004A52BF"/>
    <w:rsid w:val="004A56F2"/>
    <w:rsid w:val="004A604D"/>
    <w:rsid w:val="004A66EC"/>
    <w:rsid w:val="004A6C6F"/>
    <w:rsid w:val="004A7A41"/>
    <w:rsid w:val="004B0C8E"/>
    <w:rsid w:val="004B0F88"/>
    <w:rsid w:val="004B1CD0"/>
    <w:rsid w:val="004B59DF"/>
    <w:rsid w:val="004B5A38"/>
    <w:rsid w:val="004B7636"/>
    <w:rsid w:val="004B7CB8"/>
    <w:rsid w:val="004C0C0C"/>
    <w:rsid w:val="004C29EF"/>
    <w:rsid w:val="004C323F"/>
    <w:rsid w:val="004C4774"/>
    <w:rsid w:val="004C5524"/>
    <w:rsid w:val="004C7693"/>
    <w:rsid w:val="004C7E12"/>
    <w:rsid w:val="004D3664"/>
    <w:rsid w:val="004D7A44"/>
    <w:rsid w:val="004E25A8"/>
    <w:rsid w:val="004E5124"/>
    <w:rsid w:val="004E6FBA"/>
    <w:rsid w:val="004F253F"/>
    <w:rsid w:val="004F36F6"/>
    <w:rsid w:val="004F4D49"/>
    <w:rsid w:val="004F5135"/>
    <w:rsid w:val="004F70F8"/>
    <w:rsid w:val="004F7135"/>
    <w:rsid w:val="005008C6"/>
    <w:rsid w:val="005008C8"/>
    <w:rsid w:val="00500D07"/>
    <w:rsid w:val="005017B0"/>
    <w:rsid w:val="00503505"/>
    <w:rsid w:val="005040DD"/>
    <w:rsid w:val="00505BFD"/>
    <w:rsid w:val="00506B0B"/>
    <w:rsid w:val="0050732B"/>
    <w:rsid w:val="00507939"/>
    <w:rsid w:val="0051150B"/>
    <w:rsid w:val="005121BE"/>
    <w:rsid w:val="00512B60"/>
    <w:rsid w:val="005145B5"/>
    <w:rsid w:val="00514790"/>
    <w:rsid w:val="00514894"/>
    <w:rsid w:val="00514B37"/>
    <w:rsid w:val="00514CFD"/>
    <w:rsid w:val="00515E0D"/>
    <w:rsid w:val="005161F6"/>
    <w:rsid w:val="00516CF8"/>
    <w:rsid w:val="00516EA0"/>
    <w:rsid w:val="00517AEE"/>
    <w:rsid w:val="0052007E"/>
    <w:rsid w:val="00524056"/>
    <w:rsid w:val="00525459"/>
    <w:rsid w:val="00525F00"/>
    <w:rsid w:val="005262E9"/>
    <w:rsid w:val="00526E76"/>
    <w:rsid w:val="00530053"/>
    <w:rsid w:val="00531E80"/>
    <w:rsid w:val="00532143"/>
    <w:rsid w:val="005343A0"/>
    <w:rsid w:val="005343B2"/>
    <w:rsid w:val="005345A9"/>
    <w:rsid w:val="005367D8"/>
    <w:rsid w:val="00536CD8"/>
    <w:rsid w:val="00537360"/>
    <w:rsid w:val="005403B9"/>
    <w:rsid w:val="00541DD4"/>
    <w:rsid w:val="00544617"/>
    <w:rsid w:val="005449A3"/>
    <w:rsid w:val="00544EA7"/>
    <w:rsid w:val="00547C3F"/>
    <w:rsid w:val="00551892"/>
    <w:rsid w:val="005524E9"/>
    <w:rsid w:val="00554344"/>
    <w:rsid w:val="00554648"/>
    <w:rsid w:val="00555E69"/>
    <w:rsid w:val="0056079D"/>
    <w:rsid w:val="00560960"/>
    <w:rsid w:val="005615D5"/>
    <w:rsid w:val="00561F8C"/>
    <w:rsid w:val="005628BA"/>
    <w:rsid w:val="00562B17"/>
    <w:rsid w:val="0056353B"/>
    <w:rsid w:val="0056366B"/>
    <w:rsid w:val="00564D7E"/>
    <w:rsid w:val="0056798D"/>
    <w:rsid w:val="00570AFE"/>
    <w:rsid w:val="005714B1"/>
    <w:rsid w:val="0057389A"/>
    <w:rsid w:val="005741F9"/>
    <w:rsid w:val="00574486"/>
    <w:rsid w:val="00575664"/>
    <w:rsid w:val="00576138"/>
    <w:rsid w:val="005764B1"/>
    <w:rsid w:val="00582AED"/>
    <w:rsid w:val="00582CEC"/>
    <w:rsid w:val="00583787"/>
    <w:rsid w:val="00583895"/>
    <w:rsid w:val="00584E3E"/>
    <w:rsid w:val="00590809"/>
    <w:rsid w:val="00592879"/>
    <w:rsid w:val="00594895"/>
    <w:rsid w:val="00595396"/>
    <w:rsid w:val="005972E7"/>
    <w:rsid w:val="00597486"/>
    <w:rsid w:val="00597AA7"/>
    <w:rsid w:val="005A05D8"/>
    <w:rsid w:val="005A188B"/>
    <w:rsid w:val="005A4E60"/>
    <w:rsid w:val="005B0037"/>
    <w:rsid w:val="005B1268"/>
    <w:rsid w:val="005B133B"/>
    <w:rsid w:val="005B1D68"/>
    <w:rsid w:val="005B216F"/>
    <w:rsid w:val="005B31D8"/>
    <w:rsid w:val="005B32EA"/>
    <w:rsid w:val="005B38F3"/>
    <w:rsid w:val="005B5089"/>
    <w:rsid w:val="005B7045"/>
    <w:rsid w:val="005C2E47"/>
    <w:rsid w:val="005C4CE9"/>
    <w:rsid w:val="005C6B98"/>
    <w:rsid w:val="005C73CC"/>
    <w:rsid w:val="005D0856"/>
    <w:rsid w:val="005D1D9F"/>
    <w:rsid w:val="005D245B"/>
    <w:rsid w:val="005D2B58"/>
    <w:rsid w:val="005D3DD9"/>
    <w:rsid w:val="005D3FC4"/>
    <w:rsid w:val="005D4B15"/>
    <w:rsid w:val="005D4DAE"/>
    <w:rsid w:val="005D4ECA"/>
    <w:rsid w:val="005D62E7"/>
    <w:rsid w:val="005E0A0B"/>
    <w:rsid w:val="005E1C9D"/>
    <w:rsid w:val="005E38E8"/>
    <w:rsid w:val="005E4697"/>
    <w:rsid w:val="005E48C3"/>
    <w:rsid w:val="005E4B39"/>
    <w:rsid w:val="005E7941"/>
    <w:rsid w:val="005F0877"/>
    <w:rsid w:val="005F0B98"/>
    <w:rsid w:val="005F1DE5"/>
    <w:rsid w:val="005F467E"/>
    <w:rsid w:val="005F555B"/>
    <w:rsid w:val="006002C7"/>
    <w:rsid w:val="006007E9"/>
    <w:rsid w:val="0060101C"/>
    <w:rsid w:val="006023CA"/>
    <w:rsid w:val="006030ED"/>
    <w:rsid w:val="0060540A"/>
    <w:rsid w:val="00606C43"/>
    <w:rsid w:val="00611D52"/>
    <w:rsid w:val="00612603"/>
    <w:rsid w:val="00615920"/>
    <w:rsid w:val="0061771C"/>
    <w:rsid w:val="00617D12"/>
    <w:rsid w:val="00620630"/>
    <w:rsid w:val="00621FA1"/>
    <w:rsid w:val="00623A67"/>
    <w:rsid w:val="006252D8"/>
    <w:rsid w:val="0062534D"/>
    <w:rsid w:val="00625A43"/>
    <w:rsid w:val="006267F9"/>
    <w:rsid w:val="00627B6E"/>
    <w:rsid w:val="00627BC1"/>
    <w:rsid w:val="00632090"/>
    <w:rsid w:val="006324C6"/>
    <w:rsid w:val="006330B4"/>
    <w:rsid w:val="00635114"/>
    <w:rsid w:val="006354E8"/>
    <w:rsid w:val="00636E3B"/>
    <w:rsid w:val="00637FCB"/>
    <w:rsid w:val="00641C7B"/>
    <w:rsid w:val="00642FB9"/>
    <w:rsid w:val="00645BED"/>
    <w:rsid w:val="0064643E"/>
    <w:rsid w:val="006500A6"/>
    <w:rsid w:val="0065114F"/>
    <w:rsid w:val="00652E66"/>
    <w:rsid w:val="00653ACC"/>
    <w:rsid w:val="006545EB"/>
    <w:rsid w:val="00661775"/>
    <w:rsid w:val="006617E6"/>
    <w:rsid w:val="0066226C"/>
    <w:rsid w:val="006638C9"/>
    <w:rsid w:val="006652DC"/>
    <w:rsid w:val="00665C60"/>
    <w:rsid w:val="00665EBF"/>
    <w:rsid w:val="00666613"/>
    <w:rsid w:val="006670CD"/>
    <w:rsid w:val="006673D6"/>
    <w:rsid w:val="006678AE"/>
    <w:rsid w:val="006705A9"/>
    <w:rsid w:val="006706FC"/>
    <w:rsid w:val="00670E5A"/>
    <w:rsid w:val="00671A2F"/>
    <w:rsid w:val="00671CDE"/>
    <w:rsid w:val="00672AD8"/>
    <w:rsid w:val="006804A0"/>
    <w:rsid w:val="00685F55"/>
    <w:rsid w:val="006873EC"/>
    <w:rsid w:val="00691F7D"/>
    <w:rsid w:val="00695763"/>
    <w:rsid w:val="006A3648"/>
    <w:rsid w:val="006A4E6C"/>
    <w:rsid w:val="006A534C"/>
    <w:rsid w:val="006A5DFD"/>
    <w:rsid w:val="006B3301"/>
    <w:rsid w:val="006B3D41"/>
    <w:rsid w:val="006B45E5"/>
    <w:rsid w:val="006C1F2B"/>
    <w:rsid w:val="006C4E5E"/>
    <w:rsid w:val="006C75D4"/>
    <w:rsid w:val="006C7B98"/>
    <w:rsid w:val="006D005F"/>
    <w:rsid w:val="006D10B0"/>
    <w:rsid w:val="006D32FF"/>
    <w:rsid w:val="006D39B1"/>
    <w:rsid w:val="006D422E"/>
    <w:rsid w:val="006D46A3"/>
    <w:rsid w:val="006D59FC"/>
    <w:rsid w:val="006E16F8"/>
    <w:rsid w:val="006E1B39"/>
    <w:rsid w:val="006E4EA7"/>
    <w:rsid w:val="006E62EB"/>
    <w:rsid w:val="006E7B7F"/>
    <w:rsid w:val="006F08B9"/>
    <w:rsid w:val="006F2B24"/>
    <w:rsid w:val="006F512D"/>
    <w:rsid w:val="006F6DB0"/>
    <w:rsid w:val="00701738"/>
    <w:rsid w:val="00702405"/>
    <w:rsid w:val="00703902"/>
    <w:rsid w:val="00703CFB"/>
    <w:rsid w:val="00703EFA"/>
    <w:rsid w:val="00706B85"/>
    <w:rsid w:val="00706D32"/>
    <w:rsid w:val="0071279D"/>
    <w:rsid w:val="007157E7"/>
    <w:rsid w:val="00717B43"/>
    <w:rsid w:val="00720196"/>
    <w:rsid w:val="0072086A"/>
    <w:rsid w:val="007230B6"/>
    <w:rsid w:val="00724157"/>
    <w:rsid w:val="00725E0D"/>
    <w:rsid w:val="007261A9"/>
    <w:rsid w:val="007304DB"/>
    <w:rsid w:val="007348B4"/>
    <w:rsid w:val="007359B4"/>
    <w:rsid w:val="00736E79"/>
    <w:rsid w:val="007379C0"/>
    <w:rsid w:val="00741D9B"/>
    <w:rsid w:val="00741EC2"/>
    <w:rsid w:val="00742650"/>
    <w:rsid w:val="007431F6"/>
    <w:rsid w:val="00744569"/>
    <w:rsid w:val="007445A3"/>
    <w:rsid w:val="007471C7"/>
    <w:rsid w:val="00747AA0"/>
    <w:rsid w:val="007506A2"/>
    <w:rsid w:val="00750DA9"/>
    <w:rsid w:val="007519E6"/>
    <w:rsid w:val="007522DD"/>
    <w:rsid w:val="00752966"/>
    <w:rsid w:val="00755B18"/>
    <w:rsid w:val="00757A8B"/>
    <w:rsid w:val="00761B03"/>
    <w:rsid w:val="007630D2"/>
    <w:rsid w:val="007661F7"/>
    <w:rsid w:val="0076691E"/>
    <w:rsid w:val="00767087"/>
    <w:rsid w:val="00770291"/>
    <w:rsid w:val="00773671"/>
    <w:rsid w:val="007736CE"/>
    <w:rsid w:val="00773C83"/>
    <w:rsid w:val="00773EC7"/>
    <w:rsid w:val="007746CB"/>
    <w:rsid w:val="00775FCB"/>
    <w:rsid w:val="007768FA"/>
    <w:rsid w:val="00780421"/>
    <w:rsid w:val="00780E23"/>
    <w:rsid w:val="0078664D"/>
    <w:rsid w:val="00792D24"/>
    <w:rsid w:val="007A04D4"/>
    <w:rsid w:val="007A0770"/>
    <w:rsid w:val="007A13F3"/>
    <w:rsid w:val="007A3137"/>
    <w:rsid w:val="007A44EC"/>
    <w:rsid w:val="007A6237"/>
    <w:rsid w:val="007A670B"/>
    <w:rsid w:val="007B00F8"/>
    <w:rsid w:val="007B2AA0"/>
    <w:rsid w:val="007B2E9D"/>
    <w:rsid w:val="007B4FF5"/>
    <w:rsid w:val="007B79AA"/>
    <w:rsid w:val="007C0A1C"/>
    <w:rsid w:val="007C12BA"/>
    <w:rsid w:val="007C1608"/>
    <w:rsid w:val="007C2693"/>
    <w:rsid w:val="007C3700"/>
    <w:rsid w:val="007C4C4C"/>
    <w:rsid w:val="007C5DA6"/>
    <w:rsid w:val="007C648D"/>
    <w:rsid w:val="007C6517"/>
    <w:rsid w:val="007C6721"/>
    <w:rsid w:val="007C74D7"/>
    <w:rsid w:val="007D189A"/>
    <w:rsid w:val="007D18D6"/>
    <w:rsid w:val="007D6945"/>
    <w:rsid w:val="007E03F1"/>
    <w:rsid w:val="007E0704"/>
    <w:rsid w:val="007E14E2"/>
    <w:rsid w:val="007E7DEB"/>
    <w:rsid w:val="007F029D"/>
    <w:rsid w:val="007F07D4"/>
    <w:rsid w:val="007F6112"/>
    <w:rsid w:val="007F66D7"/>
    <w:rsid w:val="007F6F16"/>
    <w:rsid w:val="007F72BA"/>
    <w:rsid w:val="00801237"/>
    <w:rsid w:val="00801271"/>
    <w:rsid w:val="00801482"/>
    <w:rsid w:val="00803E53"/>
    <w:rsid w:val="008047D0"/>
    <w:rsid w:val="0081256F"/>
    <w:rsid w:val="008130A2"/>
    <w:rsid w:val="00813538"/>
    <w:rsid w:val="0081417D"/>
    <w:rsid w:val="00815163"/>
    <w:rsid w:val="00815197"/>
    <w:rsid w:val="00816AE0"/>
    <w:rsid w:val="0082295D"/>
    <w:rsid w:val="008233FB"/>
    <w:rsid w:val="00823888"/>
    <w:rsid w:val="008239DB"/>
    <w:rsid w:val="00823A6B"/>
    <w:rsid w:val="00823CBB"/>
    <w:rsid w:val="00830767"/>
    <w:rsid w:val="0083409D"/>
    <w:rsid w:val="00834911"/>
    <w:rsid w:val="008356E3"/>
    <w:rsid w:val="00835879"/>
    <w:rsid w:val="008358D2"/>
    <w:rsid w:val="008365EF"/>
    <w:rsid w:val="00836D64"/>
    <w:rsid w:val="0084012B"/>
    <w:rsid w:val="00840238"/>
    <w:rsid w:val="0084037A"/>
    <w:rsid w:val="00847368"/>
    <w:rsid w:val="00850010"/>
    <w:rsid w:val="00851B9F"/>
    <w:rsid w:val="00851CEE"/>
    <w:rsid w:val="00853022"/>
    <w:rsid w:val="008544D3"/>
    <w:rsid w:val="00856459"/>
    <w:rsid w:val="00860B07"/>
    <w:rsid w:val="00860DDE"/>
    <w:rsid w:val="0086354E"/>
    <w:rsid w:val="00866B02"/>
    <w:rsid w:val="008719E9"/>
    <w:rsid w:val="00872FFF"/>
    <w:rsid w:val="00873A65"/>
    <w:rsid w:val="00873C68"/>
    <w:rsid w:val="008748EF"/>
    <w:rsid w:val="00875AFE"/>
    <w:rsid w:val="00875F39"/>
    <w:rsid w:val="00877A5B"/>
    <w:rsid w:val="0088183F"/>
    <w:rsid w:val="008821B6"/>
    <w:rsid w:val="00882817"/>
    <w:rsid w:val="00883152"/>
    <w:rsid w:val="00886318"/>
    <w:rsid w:val="00887461"/>
    <w:rsid w:val="008913CD"/>
    <w:rsid w:val="008919C8"/>
    <w:rsid w:val="00891AEF"/>
    <w:rsid w:val="008925B4"/>
    <w:rsid w:val="00895567"/>
    <w:rsid w:val="00897B99"/>
    <w:rsid w:val="008A0139"/>
    <w:rsid w:val="008A19F3"/>
    <w:rsid w:val="008A23DF"/>
    <w:rsid w:val="008A3AB7"/>
    <w:rsid w:val="008A3C7E"/>
    <w:rsid w:val="008A447D"/>
    <w:rsid w:val="008A7235"/>
    <w:rsid w:val="008B07E5"/>
    <w:rsid w:val="008B1742"/>
    <w:rsid w:val="008B2FF6"/>
    <w:rsid w:val="008B3835"/>
    <w:rsid w:val="008B4415"/>
    <w:rsid w:val="008B5671"/>
    <w:rsid w:val="008B57AD"/>
    <w:rsid w:val="008B58E8"/>
    <w:rsid w:val="008C0D47"/>
    <w:rsid w:val="008C30AA"/>
    <w:rsid w:val="008C3467"/>
    <w:rsid w:val="008C42BE"/>
    <w:rsid w:val="008C6310"/>
    <w:rsid w:val="008D05EE"/>
    <w:rsid w:val="008D1920"/>
    <w:rsid w:val="008D2799"/>
    <w:rsid w:val="008D3DCE"/>
    <w:rsid w:val="008D417C"/>
    <w:rsid w:val="008D6356"/>
    <w:rsid w:val="008E0304"/>
    <w:rsid w:val="008E29E4"/>
    <w:rsid w:val="008E638D"/>
    <w:rsid w:val="008F04BC"/>
    <w:rsid w:val="008F2202"/>
    <w:rsid w:val="008F2614"/>
    <w:rsid w:val="008F4105"/>
    <w:rsid w:val="008F44E1"/>
    <w:rsid w:val="008F66DF"/>
    <w:rsid w:val="008F6FA6"/>
    <w:rsid w:val="00901565"/>
    <w:rsid w:val="00903A6B"/>
    <w:rsid w:val="00907058"/>
    <w:rsid w:val="0090747E"/>
    <w:rsid w:val="009078D1"/>
    <w:rsid w:val="00907AF6"/>
    <w:rsid w:val="00911093"/>
    <w:rsid w:val="00912AA6"/>
    <w:rsid w:val="009156CC"/>
    <w:rsid w:val="009159DF"/>
    <w:rsid w:val="0091681C"/>
    <w:rsid w:val="0092226B"/>
    <w:rsid w:val="0092285C"/>
    <w:rsid w:val="00922A0E"/>
    <w:rsid w:val="009236FA"/>
    <w:rsid w:val="00930B24"/>
    <w:rsid w:val="00931494"/>
    <w:rsid w:val="00931EB3"/>
    <w:rsid w:val="0093227D"/>
    <w:rsid w:val="009331B9"/>
    <w:rsid w:val="00934ABC"/>
    <w:rsid w:val="00940731"/>
    <w:rsid w:val="00941637"/>
    <w:rsid w:val="00944557"/>
    <w:rsid w:val="00946800"/>
    <w:rsid w:val="00947D2C"/>
    <w:rsid w:val="00950955"/>
    <w:rsid w:val="0095138C"/>
    <w:rsid w:val="00955863"/>
    <w:rsid w:val="00957C73"/>
    <w:rsid w:val="009610AE"/>
    <w:rsid w:val="00961CEC"/>
    <w:rsid w:val="00962BF3"/>
    <w:rsid w:val="0096369C"/>
    <w:rsid w:val="0096798D"/>
    <w:rsid w:val="00970E98"/>
    <w:rsid w:val="009716E5"/>
    <w:rsid w:val="009730DA"/>
    <w:rsid w:val="0097494B"/>
    <w:rsid w:val="0097511E"/>
    <w:rsid w:val="009775A2"/>
    <w:rsid w:val="00977A45"/>
    <w:rsid w:val="00977E7F"/>
    <w:rsid w:val="0098081B"/>
    <w:rsid w:val="00981135"/>
    <w:rsid w:val="0098133E"/>
    <w:rsid w:val="00984AF3"/>
    <w:rsid w:val="009863FC"/>
    <w:rsid w:val="0098708B"/>
    <w:rsid w:val="00990EAC"/>
    <w:rsid w:val="00991638"/>
    <w:rsid w:val="009917FE"/>
    <w:rsid w:val="00991B94"/>
    <w:rsid w:val="00991C67"/>
    <w:rsid w:val="00991D11"/>
    <w:rsid w:val="009932C1"/>
    <w:rsid w:val="0099657B"/>
    <w:rsid w:val="0099717C"/>
    <w:rsid w:val="00997825"/>
    <w:rsid w:val="009A1CB3"/>
    <w:rsid w:val="009A482E"/>
    <w:rsid w:val="009A78AA"/>
    <w:rsid w:val="009B081D"/>
    <w:rsid w:val="009B2B73"/>
    <w:rsid w:val="009B3D11"/>
    <w:rsid w:val="009B5975"/>
    <w:rsid w:val="009C15AC"/>
    <w:rsid w:val="009C1E84"/>
    <w:rsid w:val="009C2712"/>
    <w:rsid w:val="009C36DE"/>
    <w:rsid w:val="009C3E4E"/>
    <w:rsid w:val="009C5201"/>
    <w:rsid w:val="009C591A"/>
    <w:rsid w:val="009C62A8"/>
    <w:rsid w:val="009C6785"/>
    <w:rsid w:val="009D483E"/>
    <w:rsid w:val="009D5528"/>
    <w:rsid w:val="009D6117"/>
    <w:rsid w:val="009D69EC"/>
    <w:rsid w:val="009D79E7"/>
    <w:rsid w:val="009E0427"/>
    <w:rsid w:val="009E1C3B"/>
    <w:rsid w:val="009F00CF"/>
    <w:rsid w:val="009F0BC0"/>
    <w:rsid w:val="009F0BD0"/>
    <w:rsid w:val="009F0CA3"/>
    <w:rsid w:val="009F1C8A"/>
    <w:rsid w:val="009F4313"/>
    <w:rsid w:val="009F483E"/>
    <w:rsid w:val="009F49D3"/>
    <w:rsid w:val="009F4F21"/>
    <w:rsid w:val="009F57E3"/>
    <w:rsid w:val="009F59D7"/>
    <w:rsid w:val="00A00224"/>
    <w:rsid w:val="00A0279B"/>
    <w:rsid w:val="00A04100"/>
    <w:rsid w:val="00A06116"/>
    <w:rsid w:val="00A13306"/>
    <w:rsid w:val="00A13852"/>
    <w:rsid w:val="00A13CA4"/>
    <w:rsid w:val="00A22E7D"/>
    <w:rsid w:val="00A23311"/>
    <w:rsid w:val="00A24D66"/>
    <w:rsid w:val="00A26122"/>
    <w:rsid w:val="00A330E9"/>
    <w:rsid w:val="00A3550C"/>
    <w:rsid w:val="00A362B4"/>
    <w:rsid w:val="00A36FAC"/>
    <w:rsid w:val="00A40F2E"/>
    <w:rsid w:val="00A419D1"/>
    <w:rsid w:val="00A4298B"/>
    <w:rsid w:val="00A43601"/>
    <w:rsid w:val="00A43971"/>
    <w:rsid w:val="00A43D43"/>
    <w:rsid w:val="00A4670E"/>
    <w:rsid w:val="00A473DB"/>
    <w:rsid w:val="00A47ED6"/>
    <w:rsid w:val="00A50882"/>
    <w:rsid w:val="00A50EA5"/>
    <w:rsid w:val="00A51A5D"/>
    <w:rsid w:val="00A52CF3"/>
    <w:rsid w:val="00A54F03"/>
    <w:rsid w:val="00A563FC"/>
    <w:rsid w:val="00A56844"/>
    <w:rsid w:val="00A5739D"/>
    <w:rsid w:val="00A61066"/>
    <w:rsid w:val="00A631A3"/>
    <w:rsid w:val="00A63893"/>
    <w:rsid w:val="00A64A7D"/>
    <w:rsid w:val="00A6518F"/>
    <w:rsid w:val="00A654F7"/>
    <w:rsid w:val="00A66360"/>
    <w:rsid w:val="00A67E0B"/>
    <w:rsid w:val="00A70C76"/>
    <w:rsid w:val="00A7110F"/>
    <w:rsid w:val="00A73253"/>
    <w:rsid w:val="00A7369D"/>
    <w:rsid w:val="00A7464D"/>
    <w:rsid w:val="00A76D5B"/>
    <w:rsid w:val="00A804D9"/>
    <w:rsid w:val="00A80780"/>
    <w:rsid w:val="00A80B10"/>
    <w:rsid w:val="00A82498"/>
    <w:rsid w:val="00A83481"/>
    <w:rsid w:val="00A84C13"/>
    <w:rsid w:val="00A85D12"/>
    <w:rsid w:val="00A93B7E"/>
    <w:rsid w:val="00A96B66"/>
    <w:rsid w:val="00AA0056"/>
    <w:rsid w:val="00AA0617"/>
    <w:rsid w:val="00AA103A"/>
    <w:rsid w:val="00AA1B8B"/>
    <w:rsid w:val="00AA2F08"/>
    <w:rsid w:val="00AA34CA"/>
    <w:rsid w:val="00AA487E"/>
    <w:rsid w:val="00AA4DB9"/>
    <w:rsid w:val="00AA50F6"/>
    <w:rsid w:val="00AB047F"/>
    <w:rsid w:val="00AB276B"/>
    <w:rsid w:val="00AB310B"/>
    <w:rsid w:val="00AB465D"/>
    <w:rsid w:val="00AB470B"/>
    <w:rsid w:val="00AB4E5E"/>
    <w:rsid w:val="00AB5C9B"/>
    <w:rsid w:val="00AB759E"/>
    <w:rsid w:val="00AB7875"/>
    <w:rsid w:val="00AC3201"/>
    <w:rsid w:val="00AC32C6"/>
    <w:rsid w:val="00AC354C"/>
    <w:rsid w:val="00AC3B74"/>
    <w:rsid w:val="00AC4F31"/>
    <w:rsid w:val="00AC53A7"/>
    <w:rsid w:val="00AC54C1"/>
    <w:rsid w:val="00AC7A68"/>
    <w:rsid w:val="00AD0740"/>
    <w:rsid w:val="00AD15D9"/>
    <w:rsid w:val="00AD1E5B"/>
    <w:rsid w:val="00AD3F32"/>
    <w:rsid w:val="00AD522E"/>
    <w:rsid w:val="00AD74DC"/>
    <w:rsid w:val="00AE4CE5"/>
    <w:rsid w:val="00AE54B4"/>
    <w:rsid w:val="00AE74C2"/>
    <w:rsid w:val="00AF19C7"/>
    <w:rsid w:val="00AF34F5"/>
    <w:rsid w:val="00AF478D"/>
    <w:rsid w:val="00AF7668"/>
    <w:rsid w:val="00B06B73"/>
    <w:rsid w:val="00B125F0"/>
    <w:rsid w:val="00B1354F"/>
    <w:rsid w:val="00B1449B"/>
    <w:rsid w:val="00B177E5"/>
    <w:rsid w:val="00B22981"/>
    <w:rsid w:val="00B23378"/>
    <w:rsid w:val="00B27F07"/>
    <w:rsid w:val="00B3011C"/>
    <w:rsid w:val="00B3164A"/>
    <w:rsid w:val="00B35023"/>
    <w:rsid w:val="00B35B94"/>
    <w:rsid w:val="00B36C5A"/>
    <w:rsid w:val="00B37E6B"/>
    <w:rsid w:val="00B4105F"/>
    <w:rsid w:val="00B41D05"/>
    <w:rsid w:val="00B426FB"/>
    <w:rsid w:val="00B54634"/>
    <w:rsid w:val="00B57516"/>
    <w:rsid w:val="00B57A62"/>
    <w:rsid w:val="00B6025E"/>
    <w:rsid w:val="00B60429"/>
    <w:rsid w:val="00B61E67"/>
    <w:rsid w:val="00B62D3F"/>
    <w:rsid w:val="00B63A5B"/>
    <w:rsid w:val="00B6451B"/>
    <w:rsid w:val="00B6574F"/>
    <w:rsid w:val="00B6663A"/>
    <w:rsid w:val="00B6765F"/>
    <w:rsid w:val="00B714A3"/>
    <w:rsid w:val="00B7174E"/>
    <w:rsid w:val="00B71988"/>
    <w:rsid w:val="00B73A0A"/>
    <w:rsid w:val="00B775B6"/>
    <w:rsid w:val="00B84157"/>
    <w:rsid w:val="00B84B3D"/>
    <w:rsid w:val="00B8516C"/>
    <w:rsid w:val="00B851AA"/>
    <w:rsid w:val="00B86EF7"/>
    <w:rsid w:val="00B9035D"/>
    <w:rsid w:val="00B95E1B"/>
    <w:rsid w:val="00BA0C8E"/>
    <w:rsid w:val="00BA4236"/>
    <w:rsid w:val="00BB0350"/>
    <w:rsid w:val="00BB2FAC"/>
    <w:rsid w:val="00BB3881"/>
    <w:rsid w:val="00BB41FD"/>
    <w:rsid w:val="00BB7AEE"/>
    <w:rsid w:val="00BC17B4"/>
    <w:rsid w:val="00BC283C"/>
    <w:rsid w:val="00BC3F84"/>
    <w:rsid w:val="00BC403C"/>
    <w:rsid w:val="00BD2B75"/>
    <w:rsid w:val="00BD442E"/>
    <w:rsid w:val="00BD738C"/>
    <w:rsid w:val="00BE39B8"/>
    <w:rsid w:val="00BE554C"/>
    <w:rsid w:val="00BE6282"/>
    <w:rsid w:val="00BE671F"/>
    <w:rsid w:val="00BE71FF"/>
    <w:rsid w:val="00BE7206"/>
    <w:rsid w:val="00BE7E5D"/>
    <w:rsid w:val="00BF0033"/>
    <w:rsid w:val="00BF0608"/>
    <w:rsid w:val="00BF065D"/>
    <w:rsid w:val="00BF44A4"/>
    <w:rsid w:val="00BF69CF"/>
    <w:rsid w:val="00BF6A31"/>
    <w:rsid w:val="00BF7BFF"/>
    <w:rsid w:val="00C00E6C"/>
    <w:rsid w:val="00C02C6C"/>
    <w:rsid w:val="00C035AA"/>
    <w:rsid w:val="00C04B76"/>
    <w:rsid w:val="00C105A1"/>
    <w:rsid w:val="00C10B2D"/>
    <w:rsid w:val="00C11E33"/>
    <w:rsid w:val="00C122F9"/>
    <w:rsid w:val="00C1681F"/>
    <w:rsid w:val="00C170A7"/>
    <w:rsid w:val="00C17699"/>
    <w:rsid w:val="00C2408C"/>
    <w:rsid w:val="00C27661"/>
    <w:rsid w:val="00C27BB1"/>
    <w:rsid w:val="00C31AD8"/>
    <w:rsid w:val="00C34E8D"/>
    <w:rsid w:val="00C35820"/>
    <w:rsid w:val="00C435ED"/>
    <w:rsid w:val="00C4362E"/>
    <w:rsid w:val="00C44F52"/>
    <w:rsid w:val="00C460DC"/>
    <w:rsid w:val="00C46C22"/>
    <w:rsid w:val="00C50316"/>
    <w:rsid w:val="00C52A0D"/>
    <w:rsid w:val="00C546BC"/>
    <w:rsid w:val="00C54F79"/>
    <w:rsid w:val="00C60C35"/>
    <w:rsid w:val="00C61DF4"/>
    <w:rsid w:val="00C64741"/>
    <w:rsid w:val="00C75827"/>
    <w:rsid w:val="00C85E92"/>
    <w:rsid w:val="00C86701"/>
    <w:rsid w:val="00C8774D"/>
    <w:rsid w:val="00C9219F"/>
    <w:rsid w:val="00C92C19"/>
    <w:rsid w:val="00C9376A"/>
    <w:rsid w:val="00C93C3A"/>
    <w:rsid w:val="00C96227"/>
    <w:rsid w:val="00CA0F5A"/>
    <w:rsid w:val="00CA462A"/>
    <w:rsid w:val="00CA46E3"/>
    <w:rsid w:val="00CA562A"/>
    <w:rsid w:val="00CB1422"/>
    <w:rsid w:val="00CB211A"/>
    <w:rsid w:val="00CB21E0"/>
    <w:rsid w:val="00CB4B57"/>
    <w:rsid w:val="00CB5AD4"/>
    <w:rsid w:val="00CB7C22"/>
    <w:rsid w:val="00CC3B6C"/>
    <w:rsid w:val="00CD1405"/>
    <w:rsid w:val="00CD2CDE"/>
    <w:rsid w:val="00CD3D7F"/>
    <w:rsid w:val="00CE1D41"/>
    <w:rsid w:val="00CE3A3D"/>
    <w:rsid w:val="00CE556E"/>
    <w:rsid w:val="00CE6E3E"/>
    <w:rsid w:val="00CE7A30"/>
    <w:rsid w:val="00CE7A85"/>
    <w:rsid w:val="00CF0B2B"/>
    <w:rsid w:val="00CF3B09"/>
    <w:rsid w:val="00CF4EF6"/>
    <w:rsid w:val="00D0081D"/>
    <w:rsid w:val="00D012C6"/>
    <w:rsid w:val="00D037B0"/>
    <w:rsid w:val="00D0476C"/>
    <w:rsid w:val="00D055D6"/>
    <w:rsid w:val="00D065A6"/>
    <w:rsid w:val="00D11F7F"/>
    <w:rsid w:val="00D1202D"/>
    <w:rsid w:val="00D1204C"/>
    <w:rsid w:val="00D1368A"/>
    <w:rsid w:val="00D13726"/>
    <w:rsid w:val="00D13FC0"/>
    <w:rsid w:val="00D14389"/>
    <w:rsid w:val="00D1449D"/>
    <w:rsid w:val="00D1695C"/>
    <w:rsid w:val="00D16A5E"/>
    <w:rsid w:val="00D23686"/>
    <w:rsid w:val="00D240C3"/>
    <w:rsid w:val="00D24A5D"/>
    <w:rsid w:val="00D25CD9"/>
    <w:rsid w:val="00D25DAB"/>
    <w:rsid w:val="00D26A08"/>
    <w:rsid w:val="00D26E61"/>
    <w:rsid w:val="00D270A5"/>
    <w:rsid w:val="00D2756B"/>
    <w:rsid w:val="00D30117"/>
    <w:rsid w:val="00D305E0"/>
    <w:rsid w:val="00D30FAF"/>
    <w:rsid w:val="00D3115C"/>
    <w:rsid w:val="00D31213"/>
    <w:rsid w:val="00D31A36"/>
    <w:rsid w:val="00D31BD9"/>
    <w:rsid w:val="00D32F32"/>
    <w:rsid w:val="00D33F9F"/>
    <w:rsid w:val="00D36C2E"/>
    <w:rsid w:val="00D370EB"/>
    <w:rsid w:val="00D37FCB"/>
    <w:rsid w:val="00D4023D"/>
    <w:rsid w:val="00D4069A"/>
    <w:rsid w:val="00D463D3"/>
    <w:rsid w:val="00D47722"/>
    <w:rsid w:val="00D54ECC"/>
    <w:rsid w:val="00D56FC4"/>
    <w:rsid w:val="00D60A64"/>
    <w:rsid w:val="00D60C87"/>
    <w:rsid w:val="00D66108"/>
    <w:rsid w:val="00D664C5"/>
    <w:rsid w:val="00D70777"/>
    <w:rsid w:val="00D7189D"/>
    <w:rsid w:val="00D7238A"/>
    <w:rsid w:val="00D72688"/>
    <w:rsid w:val="00D730CA"/>
    <w:rsid w:val="00D74056"/>
    <w:rsid w:val="00D75627"/>
    <w:rsid w:val="00D77E50"/>
    <w:rsid w:val="00D801DF"/>
    <w:rsid w:val="00D80979"/>
    <w:rsid w:val="00D8215E"/>
    <w:rsid w:val="00D835A5"/>
    <w:rsid w:val="00D86307"/>
    <w:rsid w:val="00D86AEF"/>
    <w:rsid w:val="00D91EC0"/>
    <w:rsid w:val="00D940CA"/>
    <w:rsid w:val="00D94A3B"/>
    <w:rsid w:val="00D94F64"/>
    <w:rsid w:val="00D95F04"/>
    <w:rsid w:val="00D976A6"/>
    <w:rsid w:val="00D978E4"/>
    <w:rsid w:val="00D9797E"/>
    <w:rsid w:val="00D97C62"/>
    <w:rsid w:val="00DA322C"/>
    <w:rsid w:val="00DA33AC"/>
    <w:rsid w:val="00DA573B"/>
    <w:rsid w:val="00DA64D0"/>
    <w:rsid w:val="00DA6582"/>
    <w:rsid w:val="00DA753E"/>
    <w:rsid w:val="00DA76AB"/>
    <w:rsid w:val="00DA79EB"/>
    <w:rsid w:val="00DB080B"/>
    <w:rsid w:val="00DB0DFE"/>
    <w:rsid w:val="00DB2A84"/>
    <w:rsid w:val="00DB67CB"/>
    <w:rsid w:val="00DB7031"/>
    <w:rsid w:val="00DB763D"/>
    <w:rsid w:val="00DC22C2"/>
    <w:rsid w:val="00DC3D42"/>
    <w:rsid w:val="00DC575A"/>
    <w:rsid w:val="00DC5E72"/>
    <w:rsid w:val="00DC5FE1"/>
    <w:rsid w:val="00DC76BD"/>
    <w:rsid w:val="00DC7A3F"/>
    <w:rsid w:val="00DC7B8D"/>
    <w:rsid w:val="00DD227B"/>
    <w:rsid w:val="00DD2B98"/>
    <w:rsid w:val="00DD4754"/>
    <w:rsid w:val="00DD56E6"/>
    <w:rsid w:val="00DD5703"/>
    <w:rsid w:val="00DE0110"/>
    <w:rsid w:val="00DE03C1"/>
    <w:rsid w:val="00DE18B5"/>
    <w:rsid w:val="00DE1B39"/>
    <w:rsid w:val="00DE26DE"/>
    <w:rsid w:val="00DE4F60"/>
    <w:rsid w:val="00DF09F4"/>
    <w:rsid w:val="00DF3CB9"/>
    <w:rsid w:val="00E01C4A"/>
    <w:rsid w:val="00E02E0B"/>
    <w:rsid w:val="00E05264"/>
    <w:rsid w:val="00E0593E"/>
    <w:rsid w:val="00E121AF"/>
    <w:rsid w:val="00E12F66"/>
    <w:rsid w:val="00E208B0"/>
    <w:rsid w:val="00E221EB"/>
    <w:rsid w:val="00E22260"/>
    <w:rsid w:val="00E2297A"/>
    <w:rsid w:val="00E26541"/>
    <w:rsid w:val="00E26720"/>
    <w:rsid w:val="00E27D7B"/>
    <w:rsid w:val="00E332B5"/>
    <w:rsid w:val="00E3498F"/>
    <w:rsid w:val="00E36042"/>
    <w:rsid w:val="00E36DF7"/>
    <w:rsid w:val="00E40201"/>
    <w:rsid w:val="00E41337"/>
    <w:rsid w:val="00E41AEE"/>
    <w:rsid w:val="00E4248F"/>
    <w:rsid w:val="00E448B1"/>
    <w:rsid w:val="00E463EC"/>
    <w:rsid w:val="00E4794F"/>
    <w:rsid w:val="00E508A7"/>
    <w:rsid w:val="00E50F28"/>
    <w:rsid w:val="00E517D4"/>
    <w:rsid w:val="00E52863"/>
    <w:rsid w:val="00E5381E"/>
    <w:rsid w:val="00E557A3"/>
    <w:rsid w:val="00E57006"/>
    <w:rsid w:val="00E60A44"/>
    <w:rsid w:val="00E60B2A"/>
    <w:rsid w:val="00E615EC"/>
    <w:rsid w:val="00E61B22"/>
    <w:rsid w:val="00E63C8F"/>
    <w:rsid w:val="00E666EA"/>
    <w:rsid w:val="00E7035A"/>
    <w:rsid w:val="00E71795"/>
    <w:rsid w:val="00E718B0"/>
    <w:rsid w:val="00E71CE4"/>
    <w:rsid w:val="00E729EF"/>
    <w:rsid w:val="00E74087"/>
    <w:rsid w:val="00E74308"/>
    <w:rsid w:val="00E76B52"/>
    <w:rsid w:val="00E80D2D"/>
    <w:rsid w:val="00E85CEA"/>
    <w:rsid w:val="00E8690C"/>
    <w:rsid w:val="00E91C65"/>
    <w:rsid w:val="00E91FB4"/>
    <w:rsid w:val="00E93872"/>
    <w:rsid w:val="00E949E3"/>
    <w:rsid w:val="00E956CC"/>
    <w:rsid w:val="00E97C53"/>
    <w:rsid w:val="00EA2D74"/>
    <w:rsid w:val="00EA433A"/>
    <w:rsid w:val="00EA447C"/>
    <w:rsid w:val="00EA6493"/>
    <w:rsid w:val="00EA69D3"/>
    <w:rsid w:val="00EA70F3"/>
    <w:rsid w:val="00EA7476"/>
    <w:rsid w:val="00EB0424"/>
    <w:rsid w:val="00EB0651"/>
    <w:rsid w:val="00EB08C4"/>
    <w:rsid w:val="00EB1F89"/>
    <w:rsid w:val="00EB1FC2"/>
    <w:rsid w:val="00EB26E3"/>
    <w:rsid w:val="00EB3F82"/>
    <w:rsid w:val="00EB462F"/>
    <w:rsid w:val="00EB4CD7"/>
    <w:rsid w:val="00EB4F0C"/>
    <w:rsid w:val="00EB6A0B"/>
    <w:rsid w:val="00EB7446"/>
    <w:rsid w:val="00EC0232"/>
    <w:rsid w:val="00EC02D7"/>
    <w:rsid w:val="00EC14DF"/>
    <w:rsid w:val="00EC1BB9"/>
    <w:rsid w:val="00EC5D95"/>
    <w:rsid w:val="00EC6E07"/>
    <w:rsid w:val="00ED01AA"/>
    <w:rsid w:val="00ED26FE"/>
    <w:rsid w:val="00ED3B32"/>
    <w:rsid w:val="00ED418B"/>
    <w:rsid w:val="00ED4484"/>
    <w:rsid w:val="00ED4F9D"/>
    <w:rsid w:val="00ED6B45"/>
    <w:rsid w:val="00ED6B60"/>
    <w:rsid w:val="00ED7346"/>
    <w:rsid w:val="00ED77F3"/>
    <w:rsid w:val="00EE1E8C"/>
    <w:rsid w:val="00EE45D4"/>
    <w:rsid w:val="00EE4C78"/>
    <w:rsid w:val="00EE5487"/>
    <w:rsid w:val="00EE71EA"/>
    <w:rsid w:val="00EF00D1"/>
    <w:rsid w:val="00EF11E2"/>
    <w:rsid w:val="00EF1410"/>
    <w:rsid w:val="00EF2943"/>
    <w:rsid w:val="00EF4940"/>
    <w:rsid w:val="00EF508F"/>
    <w:rsid w:val="00EF6932"/>
    <w:rsid w:val="00F00E20"/>
    <w:rsid w:val="00F03B22"/>
    <w:rsid w:val="00F04982"/>
    <w:rsid w:val="00F04CBE"/>
    <w:rsid w:val="00F05BB5"/>
    <w:rsid w:val="00F110FC"/>
    <w:rsid w:val="00F113BF"/>
    <w:rsid w:val="00F116D0"/>
    <w:rsid w:val="00F12532"/>
    <w:rsid w:val="00F162F8"/>
    <w:rsid w:val="00F20633"/>
    <w:rsid w:val="00F20ED0"/>
    <w:rsid w:val="00F2337D"/>
    <w:rsid w:val="00F23AD2"/>
    <w:rsid w:val="00F25908"/>
    <w:rsid w:val="00F26456"/>
    <w:rsid w:val="00F26908"/>
    <w:rsid w:val="00F26E37"/>
    <w:rsid w:val="00F30131"/>
    <w:rsid w:val="00F30385"/>
    <w:rsid w:val="00F32A7C"/>
    <w:rsid w:val="00F34EC4"/>
    <w:rsid w:val="00F350FC"/>
    <w:rsid w:val="00F374E5"/>
    <w:rsid w:val="00F4271F"/>
    <w:rsid w:val="00F432B0"/>
    <w:rsid w:val="00F43ED9"/>
    <w:rsid w:val="00F46259"/>
    <w:rsid w:val="00F50189"/>
    <w:rsid w:val="00F50F43"/>
    <w:rsid w:val="00F51305"/>
    <w:rsid w:val="00F548D0"/>
    <w:rsid w:val="00F54ABC"/>
    <w:rsid w:val="00F5534E"/>
    <w:rsid w:val="00F565FF"/>
    <w:rsid w:val="00F56A48"/>
    <w:rsid w:val="00F6042B"/>
    <w:rsid w:val="00F60634"/>
    <w:rsid w:val="00F60896"/>
    <w:rsid w:val="00F62A47"/>
    <w:rsid w:val="00F62DCD"/>
    <w:rsid w:val="00F64066"/>
    <w:rsid w:val="00F7283B"/>
    <w:rsid w:val="00F74141"/>
    <w:rsid w:val="00F7451A"/>
    <w:rsid w:val="00F745DD"/>
    <w:rsid w:val="00F75833"/>
    <w:rsid w:val="00F76B03"/>
    <w:rsid w:val="00F76EBD"/>
    <w:rsid w:val="00F770C9"/>
    <w:rsid w:val="00F8478E"/>
    <w:rsid w:val="00F84AC0"/>
    <w:rsid w:val="00F84B99"/>
    <w:rsid w:val="00F85769"/>
    <w:rsid w:val="00F85C0E"/>
    <w:rsid w:val="00F86DE7"/>
    <w:rsid w:val="00F8700A"/>
    <w:rsid w:val="00F87942"/>
    <w:rsid w:val="00F91124"/>
    <w:rsid w:val="00F93AD1"/>
    <w:rsid w:val="00F960B9"/>
    <w:rsid w:val="00F96BEE"/>
    <w:rsid w:val="00F97286"/>
    <w:rsid w:val="00FA0388"/>
    <w:rsid w:val="00FA3223"/>
    <w:rsid w:val="00FA6956"/>
    <w:rsid w:val="00FA6AF3"/>
    <w:rsid w:val="00FA6DE6"/>
    <w:rsid w:val="00FA6E24"/>
    <w:rsid w:val="00FB0572"/>
    <w:rsid w:val="00FB05DF"/>
    <w:rsid w:val="00FB05EA"/>
    <w:rsid w:val="00FB06AE"/>
    <w:rsid w:val="00FB6F12"/>
    <w:rsid w:val="00FB7441"/>
    <w:rsid w:val="00FC1297"/>
    <w:rsid w:val="00FC36C5"/>
    <w:rsid w:val="00FC6AE0"/>
    <w:rsid w:val="00FD0C4A"/>
    <w:rsid w:val="00FD2680"/>
    <w:rsid w:val="00FD5B46"/>
    <w:rsid w:val="00FD73B1"/>
    <w:rsid w:val="00FE398C"/>
    <w:rsid w:val="00FE77D9"/>
    <w:rsid w:val="00FF113D"/>
    <w:rsid w:val="00FF1D65"/>
    <w:rsid w:val="00FF4432"/>
    <w:rsid w:val="00FF464A"/>
    <w:rsid w:val="00FF51F0"/>
    <w:rsid w:val="00FF6A83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99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99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qFormat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qFormat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9C3E4E"/>
  </w:style>
  <w:style w:type="character" w:customStyle="1" w:styleId="eop">
    <w:name w:val="eop"/>
    <w:basedOn w:val="a2"/>
    <w:rsid w:val="009C3E4E"/>
  </w:style>
  <w:style w:type="paragraph" w:styleId="afc">
    <w:name w:val="Subtitle"/>
    <w:basedOn w:val="a1"/>
    <w:next w:val="a1"/>
    <w:link w:val="afd"/>
    <w:uiPriority w:val="11"/>
    <w:qFormat/>
    <w:rsid w:val="00E718B0"/>
    <w:pPr>
      <w:numPr>
        <w:ilvl w:val="1"/>
      </w:numPr>
      <w:spacing w:before="0" w:after="160" w:line="259" w:lineRule="auto"/>
      <w:ind w:firstLine="851"/>
      <w:contextualSpacing w:val="0"/>
      <w:jc w:val="left"/>
    </w:pPr>
    <w:rPr>
      <w:rFonts w:asciiTheme="minorHAnsi" w:hAnsiTheme="minorHAnsi"/>
      <w:color w:val="5A5A5A" w:themeColor="text1" w:themeTint="A5"/>
      <w:spacing w:val="15"/>
      <w:kern w:val="2"/>
      <w:sz w:val="22"/>
      <w:lang w:eastAsia="en-US"/>
      <w14:ligatures w14:val="standardContextual"/>
    </w:rPr>
  </w:style>
  <w:style w:type="character" w:customStyle="1" w:styleId="afd">
    <w:name w:val="Подзаголовок Знак"/>
    <w:basedOn w:val="a2"/>
    <w:link w:val="afc"/>
    <w:uiPriority w:val="11"/>
    <w:rsid w:val="00E718B0"/>
    <w:rPr>
      <w:color w:val="5A5A5A" w:themeColor="text1" w:themeTint="A5"/>
      <w:spacing w:val="15"/>
      <w:kern w:val="2"/>
      <w:lang w:eastAsia="en-US"/>
      <w14:ligatures w14:val="standardContextual"/>
    </w:rPr>
  </w:style>
  <w:style w:type="character" w:styleId="afe">
    <w:name w:val="Placeholder Text"/>
    <w:basedOn w:val="a2"/>
    <w:uiPriority w:val="99"/>
    <w:semiHidden/>
    <w:rsid w:val="00516CF8"/>
    <w:rPr>
      <w:color w:val="666666"/>
    </w:rPr>
  </w:style>
  <w:style w:type="character" w:customStyle="1" w:styleId="mord">
    <w:name w:val="mord"/>
    <w:basedOn w:val="a2"/>
    <w:rsid w:val="00335A21"/>
  </w:style>
  <w:style w:type="character" w:customStyle="1" w:styleId="mrel">
    <w:name w:val="mrel"/>
    <w:basedOn w:val="a2"/>
    <w:rsid w:val="00335A21"/>
  </w:style>
  <w:style w:type="character" w:customStyle="1" w:styleId="mop">
    <w:name w:val="mop"/>
    <w:basedOn w:val="a2"/>
    <w:rsid w:val="00335A21"/>
  </w:style>
  <w:style w:type="character" w:customStyle="1" w:styleId="vlist-s">
    <w:name w:val="vlist-s"/>
    <w:basedOn w:val="a2"/>
    <w:rsid w:val="00335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42606A-D74D-4A39-BA81-C3FC4127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7</TotalTime>
  <Pages>1</Pages>
  <Words>3943</Words>
  <Characters>22476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anna leushina</cp:lastModifiedBy>
  <cp:revision>5</cp:revision>
  <cp:lastPrinted>2024-11-13T05:42:00Z</cp:lastPrinted>
  <dcterms:created xsi:type="dcterms:W3CDTF">2024-11-13T05:26:00Z</dcterms:created>
  <dcterms:modified xsi:type="dcterms:W3CDTF">2024-11-13T05:46:00Z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